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32FD7A1C" w:rsidR="00E10FFD" w:rsidRPr="00E10FFD" w:rsidRDefault="00BA0CDF" w:rsidP="00912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269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Projet</w:t>
      </w:r>
      <w:r w:rsidR="006B298A">
        <w:rPr>
          <w:rFonts w:ascii="Times New Roman" w:hAnsi="Times New Roman"/>
          <w:b/>
          <w:smallCaps/>
          <w:sz w:val="28"/>
          <w:szCs w:val="28"/>
        </w:rPr>
        <w:t xml:space="preserve"> Réseau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559996A3" w14:textId="77777777" w:rsidR="00533B7A" w:rsidRPr="001629A8" w:rsidRDefault="00533B7A" w:rsidP="009C7052">
      <w:pPr>
        <w:rPr>
          <w:rFonts w:ascii="Times New Roman" w:hAnsi="Times New Roman"/>
          <w:sz w:val="24"/>
        </w:rPr>
      </w:pPr>
    </w:p>
    <w:p w14:paraId="33998A2D" w14:textId="271D5CAE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69F582EF" w14:textId="3894618A" w:rsidR="006B298A" w:rsidRPr="000423F8" w:rsidRDefault="000423F8" w:rsidP="006B298A">
      <w:pPr>
        <w:ind w:firstLine="709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Il s’agit de réaliser</w:t>
      </w:r>
      <w:r w:rsidR="006B298A">
        <w:rPr>
          <w:rFonts w:ascii="Times New Roman" w:hAnsi="Times New Roman"/>
          <w:bCs/>
          <w:sz w:val="24"/>
        </w:rPr>
        <w:t xml:space="preserve"> un jeu en réseau permettant de jouer à deux joueurs au minimum. </w:t>
      </w:r>
    </w:p>
    <w:p w14:paraId="4D8AE1AC" w14:textId="457BACA4" w:rsidR="00067F5D" w:rsidRPr="000423F8" w:rsidRDefault="00067F5D" w:rsidP="00067F5D">
      <w:pPr>
        <w:ind w:firstLine="709"/>
        <w:jc w:val="both"/>
        <w:rPr>
          <w:rFonts w:ascii="Times New Roman" w:hAnsi="Times New Roman"/>
          <w:bCs/>
          <w:sz w:val="24"/>
        </w:rPr>
      </w:pPr>
    </w:p>
    <w:p w14:paraId="070D7282" w14:textId="77777777" w:rsidR="00533B7A" w:rsidRDefault="00533B7A" w:rsidP="001D1869">
      <w:pPr>
        <w:ind w:firstLine="709"/>
        <w:jc w:val="both"/>
        <w:rPr>
          <w:rFonts w:ascii="Times New Roman" w:hAnsi="Times New Roman"/>
          <w:sz w:val="24"/>
        </w:rPr>
      </w:pPr>
    </w:p>
    <w:p w14:paraId="62588B88" w14:textId="77777777" w:rsidR="00386331" w:rsidRPr="001629A8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79EDDA03" w14:textId="31AE8265" w:rsidR="00386331" w:rsidRDefault="00386331" w:rsidP="004B482A">
      <w:pPr>
        <w:ind w:firstLine="709"/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 w:rsidR="00A36EC0">
        <w:rPr>
          <w:rFonts w:ascii="Times New Roman" w:hAnsi="Times New Roman"/>
          <w:sz w:val="24"/>
        </w:rPr>
        <w:t>est à</w:t>
      </w:r>
      <w:r w:rsidRPr="001629A8">
        <w:rPr>
          <w:rFonts w:ascii="Times New Roman" w:hAnsi="Times New Roman"/>
          <w:sz w:val="24"/>
        </w:rPr>
        <w:t xml:space="preserve"> trait</w:t>
      </w:r>
      <w:r w:rsidR="00A36EC0">
        <w:rPr>
          <w:rFonts w:ascii="Times New Roman" w:hAnsi="Times New Roman"/>
          <w:sz w:val="24"/>
        </w:rPr>
        <w:t>er</w:t>
      </w:r>
      <w:r w:rsidRPr="001629A8">
        <w:rPr>
          <w:rFonts w:ascii="Times New Roman" w:hAnsi="Times New Roman"/>
          <w:sz w:val="24"/>
        </w:rPr>
        <w:t xml:space="preserve"> </w:t>
      </w:r>
      <w:r w:rsidR="006B298A">
        <w:rPr>
          <w:rFonts w:ascii="Times New Roman" w:hAnsi="Times New Roman"/>
          <w:sz w:val="24"/>
        </w:rPr>
        <w:t>par groupe de deux</w:t>
      </w:r>
      <w:r w:rsidRPr="001629A8">
        <w:rPr>
          <w:rFonts w:ascii="Times New Roman" w:hAnsi="Times New Roman"/>
          <w:sz w:val="24"/>
        </w:rPr>
        <w:t>.</w:t>
      </w:r>
      <w:r w:rsidR="00A36EC0">
        <w:rPr>
          <w:rFonts w:ascii="Times New Roman" w:hAnsi="Times New Roman"/>
          <w:sz w:val="24"/>
        </w:rPr>
        <w:t xml:space="preserve"> </w:t>
      </w:r>
    </w:p>
    <w:p w14:paraId="0AB8D4F5" w14:textId="6289B8CB" w:rsidR="00A36EC0" w:rsidRDefault="00A36EC0" w:rsidP="00386331">
      <w:pPr>
        <w:jc w:val="both"/>
        <w:rPr>
          <w:rFonts w:ascii="Times New Roman" w:hAnsi="Times New Roman"/>
          <w:sz w:val="24"/>
        </w:rPr>
      </w:pPr>
      <w:r w:rsidRPr="00A36EC0">
        <w:rPr>
          <w:rFonts w:ascii="Times New Roman" w:hAnsi="Times New Roman"/>
          <w:sz w:val="24"/>
        </w:rPr>
        <w:t>Votre travail consiste à :</w:t>
      </w:r>
      <w:r>
        <w:rPr>
          <w:rFonts w:ascii="Times New Roman" w:hAnsi="Times New Roman"/>
          <w:sz w:val="24"/>
        </w:rPr>
        <w:t xml:space="preserve"> </w:t>
      </w:r>
    </w:p>
    <w:p w14:paraId="58833D5B" w14:textId="77777777" w:rsidR="002E5946" w:rsidRDefault="002E5946" w:rsidP="00386331">
      <w:pPr>
        <w:jc w:val="both"/>
        <w:rPr>
          <w:rFonts w:ascii="Times New Roman" w:hAnsi="Times New Roman"/>
          <w:sz w:val="24"/>
        </w:rPr>
      </w:pPr>
    </w:p>
    <w:p w14:paraId="665D8166" w14:textId="26D1C997" w:rsidR="00A36EC0" w:rsidRPr="000423F8" w:rsidRDefault="00F478E0" w:rsidP="00A36EC0">
      <w:pPr>
        <w:pStyle w:val="Paragraphedeliste"/>
        <w:numPr>
          <w:ilvl w:val="0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Compléter </w:t>
      </w:r>
      <w:r w:rsidR="006B298A">
        <w:rPr>
          <w:rFonts w:ascii="Times New Roman" w:hAnsi="Times New Roman"/>
          <w:sz w:val="24"/>
        </w:rPr>
        <w:t xml:space="preserve">la fiche projet donnée en ressources nommée : </w:t>
      </w:r>
      <w:r w:rsidR="006B298A" w:rsidRPr="002E5946">
        <w:rPr>
          <w:rFonts w:ascii="Times New Roman" w:hAnsi="Times New Roman"/>
          <w:b/>
          <w:bCs/>
          <w:color w:val="9BBB59" w:themeColor="accent3"/>
          <w:sz w:val="24"/>
        </w:rPr>
        <w:t>Cahier_des_Charges.docx</w:t>
      </w:r>
      <w:r w:rsidR="00A36EC0" w:rsidRPr="000423F8">
        <w:rPr>
          <w:rFonts w:ascii="Times New Roman" w:hAnsi="Times New Roman"/>
          <w:sz w:val="24"/>
        </w:rPr>
        <w:t xml:space="preserve"> </w:t>
      </w:r>
    </w:p>
    <w:p w14:paraId="0B4A6922" w14:textId="5204882A" w:rsidR="00A36EC0" w:rsidRPr="007735CC" w:rsidRDefault="006B298A" w:rsidP="007735CC">
      <w:pPr>
        <w:pStyle w:val="Paragraphedeliste"/>
        <w:numPr>
          <w:ilvl w:val="0"/>
          <w:numId w:val="37"/>
        </w:numPr>
        <w:jc w:val="both"/>
        <w:rPr>
          <w:rFonts w:ascii="Times New Roman" w:hAnsi="Times New Roman"/>
          <w:sz w:val="24"/>
        </w:rPr>
      </w:pPr>
      <w:r w:rsidRPr="007735CC">
        <w:rPr>
          <w:rFonts w:ascii="Times New Roman" w:hAnsi="Times New Roman"/>
          <w:sz w:val="24"/>
        </w:rPr>
        <w:t xml:space="preserve">Elle est à rendre pour le </w:t>
      </w:r>
      <w:r w:rsidR="003D5714">
        <w:rPr>
          <w:rFonts w:ascii="Times New Roman" w:hAnsi="Times New Roman"/>
          <w:b/>
          <w:bCs/>
          <w:color w:val="FF0000"/>
          <w:sz w:val="24"/>
        </w:rPr>
        <w:t>29</w:t>
      </w:r>
      <w:r w:rsidRPr="007735CC">
        <w:rPr>
          <w:rFonts w:ascii="Times New Roman" w:hAnsi="Times New Roman"/>
          <w:b/>
          <w:bCs/>
          <w:color w:val="FF0000"/>
          <w:sz w:val="24"/>
        </w:rPr>
        <w:t xml:space="preserve"> mars 2021</w:t>
      </w:r>
      <w:r w:rsidR="00A36EC0" w:rsidRPr="007735CC">
        <w:rPr>
          <w:rFonts w:ascii="Times New Roman" w:hAnsi="Times New Roman"/>
          <w:sz w:val="24"/>
        </w:rPr>
        <w:t> </w:t>
      </w:r>
    </w:p>
    <w:p w14:paraId="58A01EEB" w14:textId="5F1E0543" w:rsidR="007735CC" w:rsidRDefault="007735CC" w:rsidP="007735CC">
      <w:pPr>
        <w:jc w:val="both"/>
        <w:rPr>
          <w:rFonts w:ascii="Times New Roman" w:hAnsi="Times New Roman"/>
          <w:sz w:val="24"/>
        </w:rPr>
      </w:pPr>
    </w:p>
    <w:p w14:paraId="1DBCCA29" w14:textId="0911462B" w:rsidR="007735CC" w:rsidRDefault="007735CC" w:rsidP="007735CC">
      <w:pPr>
        <w:pStyle w:val="Paragraphedeliste"/>
        <w:numPr>
          <w:ilvl w:val="0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Réaliser dans un premier temps, deux scripts en Python (version 3) :</w:t>
      </w:r>
    </w:p>
    <w:p w14:paraId="76BD9305" w14:textId="5509BC7D" w:rsidR="007735CC" w:rsidRDefault="007735CC" w:rsidP="007735CC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 premier correspond à celui du serveur : un des deux joueurs aura ce rôle. Il est à lancer en premier et sera en attente du client.</w:t>
      </w:r>
    </w:p>
    <w:p w14:paraId="2B098C86" w14:textId="4C889785" w:rsidR="007735CC" w:rsidRDefault="007735CC" w:rsidP="007735CC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 second sera donc celui du client qui se connecte au serveur.</w:t>
      </w:r>
    </w:p>
    <w:p w14:paraId="2F29B25E" w14:textId="6B9FF97E" w:rsidR="007735CC" w:rsidRPr="007735CC" w:rsidRDefault="007735CC" w:rsidP="007735CC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i/>
          <w:iCs/>
          <w:sz w:val="24"/>
        </w:rPr>
      </w:pPr>
      <w:r w:rsidRPr="007735CC">
        <w:rPr>
          <w:rFonts w:ascii="Times New Roman" w:hAnsi="Times New Roman"/>
          <w:i/>
          <w:iCs/>
          <w:sz w:val="24"/>
        </w:rPr>
        <w:t xml:space="preserve">Remarque : à ce stade, on peut déjà vérifier que la relation client/serveur fonctionne en réalisant un « tchat » entre les deux machines. La librairie </w:t>
      </w:r>
      <w:r w:rsidRPr="002E5946">
        <w:rPr>
          <w:rFonts w:ascii="Times New Roman" w:hAnsi="Times New Roman"/>
          <w:b/>
          <w:bCs/>
          <w:i/>
          <w:iCs/>
          <w:color w:val="31849B" w:themeColor="accent5" w:themeShade="BF"/>
          <w:sz w:val="24"/>
        </w:rPr>
        <w:t>socket</w:t>
      </w:r>
      <w:r w:rsidRPr="002E5946">
        <w:rPr>
          <w:rFonts w:ascii="Times New Roman" w:hAnsi="Times New Roman"/>
          <w:i/>
          <w:iCs/>
          <w:color w:val="31849B" w:themeColor="accent5" w:themeShade="BF"/>
          <w:sz w:val="24"/>
        </w:rPr>
        <w:t xml:space="preserve"> </w:t>
      </w:r>
      <w:r w:rsidRPr="007735CC">
        <w:rPr>
          <w:rFonts w:ascii="Times New Roman" w:hAnsi="Times New Roman"/>
          <w:i/>
          <w:iCs/>
          <w:sz w:val="24"/>
        </w:rPr>
        <w:t>en Python contient toutes les fonctions nécessaires à cette partie.</w:t>
      </w:r>
    </w:p>
    <w:p w14:paraId="70537B4B" w14:textId="6D8EA033" w:rsidR="007735CC" w:rsidRDefault="007735CC" w:rsidP="007735CC">
      <w:pPr>
        <w:jc w:val="both"/>
        <w:rPr>
          <w:rFonts w:ascii="Times New Roman" w:hAnsi="Times New Roman"/>
          <w:sz w:val="24"/>
        </w:rPr>
      </w:pPr>
    </w:p>
    <w:p w14:paraId="5406CF72" w14:textId="39B987E3" w:rsidR="002E5946" w:rsidRDefault="007735CC" w:rsidP="002E5946">
      <w:pPr>
        <w:pStyle w:val="Paragraphedeliste"/>
        <w:numPr>
          <w:ilvl w:val="0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Implanter une interface graphique</w:t>
      </w:r>
      <w:r w:rsidR="002E5946">
        <w:rPr>
          <w:rFonts w:ascii="Times New Roman" w:hAnsi="Times New Roman"/>
          <w:sz w:val="24"/>
        </w:rPr>
        <w:t xml:space="preserve"> du jeu choisi.</w:t>
      </w:r>
    </w:p>
    <w:p w14:paraId="1D9ED633" w14:textId="39738DBB" w:rsidR="002E5946" w:rsidRDefault="002E5946" w:rsidP="002E5946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Il s’agit de réaliser un jeu de plateau tel que : morpion, </w:t>
      </w:r>
      <w:r w:rsidR="003D5714">
        <w:rPr>
          <w:rFonts w:ascii="Times New Roman" w:hAnsi="Times New Roman"/>
          <w:sz w:val="24"/>
        </w:rPr>
        <w:t>jeu des bâtons (voir séance 1 de la classe de première)</w:t>
      </w:r>
      <w:r>
        <w:rPr>
          <w:rFonts w:ascii="Times New Roman" w:hAnsi="Times New Roman"/>
          <w:sz w:val="24"/>
        </w:rPr>
        <w:t>, puissance 4 …</w:t>
      </w:r>
      <w:r w:rsidR="003D5714">
        <w:rPr>
          <w:rFonts w:ascii="Times New Roman" w:hAnsi="Times New Roman"/>
          <w:sz w:val="24"/>
        </w:rPr>
        <w:t xml:space="preserve"> un jeu au tout par tour</w:t>
      </w:r>
    </w:p>
    <w:p w14:paraId="558F3F2D" w14:textId="35640CF9" w:rsidR="002E5946" w:rsidRDefault="002E5946" w:rsidP="002E5946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librairie utilisée est </w:t>
      </w:r>
      <w:r w:rsidRPr="002E5946">
        <w:rPr>
          <w:rFonts w:ascii="Times New Roman" w:hAnsi="Times New Roman"/>
          <w:b/>
          <w:bCs/>
          <w:i/>
          <w:iCs/>
          <w:color w:val="31849B" w:themeColor="accent5" w:themeShade="BF"/>
          <w:sz w:val="24"/>
        </w:rPr>
        <w:t>tkinter</w:t>
      </w:r>
      <w:r>
        <w:rPr>
          <w:rFonts w:ascii="Times New Roman" w:hAnsi="Times New Roman"/>
          <w:sz w:val="24"/>
        </w:rPr>
        <w:t xml:space="preserve">. Il est interdit d’utiliser </w:t>
      </w:r>
      <w:proofErr w:type="spellStart"/>
      <w:r w:rsidRPr="002E5946">
        <w:rPr>
          <w:rFonts w:ascii="Times New Roman" w:hAnsi="Times New Roman"/>
          <w:b/>
          <w:bCs/>
          <w:i/>
          <w:iCs/>
          <w:color w:val="FF0000"/>
          <w:sz w:val="24"/>
        </w:rPr>
        <w:t>pygame</w:t>
      </w:r>
      <w:proofErr w:type="spellEnd"/>
      <w:r w:rsidRPr="002E5946"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sauf pour gérer du son.</w:t>
      </w:r>
    </w:p>
    <w:p w14:paraId="5A5277D5" w14:textId="5225587D" w:rsidR="002E5946" w:rsidRDefault="002E5946" w:rsidP="002E5946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gestion des évènements est libre : souris, clavier …</w:t>
      </w:r>
    </w:p>
    <w:p w14:paraId="7DC0A513" w14:textId="4AD20A6B" w:rsidR="002E5946" w:rsidRDefault="002E5946" w:rsidP="002E5946">
      <w:pPr>
        <w:jc w:val="both"/>
        <w:rPr>
          <w:rFonts w:ascii="Times New Roman" w:hAnsi="Times New Roman"/>
          <w:sz w:val="24"/>
        </w:rPr>
      </w:pPr>
    </w:p>
    <w:p w14:paraId="76E69318" w14:textId="769E23A0" w:rsidR="002E5946" w:rsidRDefault="002E5946" w:rsidP="002E5946">
      <w:pPr>
        <w:pStyle w:val="Paragraphedeliste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Dans un premier temps, votre jeu doit tourner sur un réseau local. Dans la mesure du possible, nous allons utiliser le switch de la salle E314. Pour cela, il faudra :</w:t>
      </w:r>
    </w:p>
    <w:p w14:paraId="2BC99B26" w14:textId="1346EE68" w:rsidR="002E5946" w:rsidRDefault="002E5946" w:rsidP="002E5946">
      <w:pPr>
        <w:pStyle w:val="Paragraphedeliste"/>
        <w:numPr>
          <w:ilvl w:val="1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Basculer sur la seconde prise RJ45 disponible sous vos tables : </w:t>
      </w:r>
      <w:r w:rsidRPr="00030526">
        <w:rPr>
          <w:rFonts w:ascii="Times New Roman" w:hAnsi="Times New Roman"/>
          <w:b/>
          <w:bCs/>
          <w:color w:val="FF0000"/>
          <w:sz w:val="24"/>
        </w:rPr>
        <w:t>en aucun cas vous ne débrancher les câbles existants</w:t>
      </w:r>
      <w:r>
        <w:rPr>
          <w:rFonts w:ascii="Times New Roman" w:hAnsi="Times New Roman"/>
          <w:sz w:val="24"/>
        </w:rPr>
        <w:t xml:space="preserve"> ! des </w:t>
      </w:r>
      <w:r w:rsidR="00030526">
        <w:rPr>
          <w:rFonts w:ascii="Times New Roman" w:hAnsi="Times New Roman"/>
          <w:sz w:val="24"/>
        </w:rPr>
        <w:t>câbles</w:t>
      </w:r>
      <w:r>
        <w:rPr>
          <w:rFonts w:ascii="Times New Roman" w:hAnsi="Times New Roman"/>
          <w:sz w:val="24"/>
        </w:rPr>
        <w:t xml:space="preserve"> seront </w:t>
      </w:r>
      <w:r w:rsidR="00030526">
        <w:rPr>
          <w:rFonts w:ascii="Times New Roman" w:hAnsi="Times New Roman"/>
          <w:sz w:val="24"/>
        </w:rPr>
        <w:t>disponibles</w:t>
      </w:r>
      <w:r>
        <w:rPr>
          <w:rFonts w:ascii="Times New Roman" w:hAnsi="Times New Roman"/>
          <w:sz w:val="24"/>
        </w:rPr>
        <w:t xml:space="preserve"> dans un</w:t>
      </w:r>
      <w:r w:rsidR="00030526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caisse</w:t>
      </w:r>
      <w:r w:rsidR="00030526">
        <w:rPr>
          <w:rFonts w:ascii="Times New Roman" w:hAnsi="Times New Roman"/>
          <w:sz w:val="24"/>
        </w:rPr>
        <w:t xml:space="preserve"> dans l’armoire de la salle.</w:t>
      </w:r>
    </w:p>
    <w:p w14:paraId="2334DA75" w14:textId="423E613B" w:rsidR="00FF380E" w:rsidRPr="00FF380E" w:rsidRDefault="00FF380E" w:rsidP="00FF380E">
      <w:pPr>
        <w:jc w:val="center"/>
        <w:rPr>
          <w:rFonts w:ascii="Times New Roman" w:hAnsi="Times New Roman"/>
          <w:b/>
          <w:sz w:val="24"/>
        </w:rPr>
      </w:pPr>
      <w:r w:rsidRPr="00FF380E">
        <w:rPr>
          <w:rFonts w:ascii="Times New Roman" w:hAnsi="Times New Roman"/>
          <w:b/>
          <w:sz w:val="24"/>
        </w:rPr>
        <w:t>Modalités de connexion au Switch de la salle E314 :</w:t>
      </w:r>
    </w:p>
    <w:p w14:paraId="6E24FC5B" w14:textId="44516EC9" w:rsidR="00FF380E" w:rsidRDefault="00FF380E" w:rsidP="00FF380E">
      <w:pPr>
        <w:pStyle w:val="Paragraphedeliste"/>
        <w:numPr>
          <w:ilvl w:val="0"/>
          <w:numId w:val="41"/>
        </w:numPr>
        <w:jc w:val="both"/>
        <w:rPr>
          <w:rFonts w:ascii="Times New Roman" w:hAnsi="Times New Roman"/>
          <w:sz w:val="24"/>
        </w:rPr>
      </w:pPr>
      <w:r w:rsidRPr="00FF380E">
        <w:rPr>
          <w:rFonts w:ascii="Times New Roman" w:hAnsi="Times New Roman"/>
          <w:sz w:val="24"/>
        </w:rPr>
        <w:t xml:space="preserve">Il faut attribuer une adresse IP fixe à votre ordinateur personnel. Pour cela, il faut </w:t>
      </w:r>
      <w:r>
        <w:rPr>
          <w:rFonts w:ascii="Times New Roman" w:hAnsi="Times New Roman"/>
          <w:sz w:val="24"/>
        </w:rPr>
        <w:t>dans le « Panneau de configuration » puis « Réseau et Internet » puis « Connexion réseau » :</w:t>
      </w:r>
    </w:p>
    <w:p w14:paraId="0313F84E" w14:textId="49C32308" w:rsidR="00FF380E" w:rsidRDefault="00FF380E" w:rsidP="00FF380E">
      <w:pPr>
        <w:pStyle w:val="Paragraphedeliste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BDEDD72" wp14:editId="1E65FDB7">
            <wp:extent cx="6210300" cy="9960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599"/>
                    <a:stretch/>
                  </pic:blipFill>
                  <pic:spPr bwMode="auto">
                    <a:xfrm>
                      <a:off x="0" y="0"/>
                      <a:ext cx="6276253" cy="100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3C3AB" w14:textId="060726DB" w:rsidR="00FF380E" w:rsidRDefault="00FF380E" w:rsidP="00FF380E">
      <w:pPr>
        <w:jc w:val="both"/>
        <w:rPr>
          <w:rFonts w:ascii="Times New Roman" w:hAnsi="Times New Roman"/>
          <w:sz w:val="24"/>
        </w:rPr>
      </w:pPr>
    </w:p>
    <w:p w14:paraId="5B6A4E16" w14:textId="44B9450E" w:rsidR="00FF380E" w:rsidRDefault="00FF380E" w:rsidP="00FF380E">
      <w:pPr>
        <w:pStyle w:val="Paragraphedeliste"/>
        <w:numPr>
          <w:ilvl w:val="0"/>
          <w:numId w:val="4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Cliquer sur le bouton droit de la souris et accéder aux propriétés de la connexion Ethernet :</w:t>
      </w:r>
    </w:p>
    <w:p w14:paraId="129B0B32" w14:textId="5B6FBC1C" w:rsidR="00FF380E" w:rsidRDefault="00FF380E" w:rsidP="00FF380E">
      <w:pPr>
        <w:pStyle w:val="Paragraphedeliste"/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924C95F" wp14:editId="43475CDC">
            <wp:extent cx="4581525" cy="154518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91" t="6172" r="7904" b="51794"/>
                    <a:stretch/>
                  </pic:blipFill>
                  <pic:spPr bwMode="auto">
                    <a:xfrm>
                      <a:off x="0" y="0"/>
                      <a:ext cx="4593123" cy="1549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65E4A" w14:textId="58DED713" w:rsidR="00FF380E" w:rsidRDefault="00FF380E" w:rsidP="00FF380E">
      <w:pPr>
        <w:pStyle w:val="Paragraphedeliste"/>
        <w:numPr>
          <w:ilvl w:val="0"/>
          <w:numId w:val="4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17F7F" wp14:editId="7B8925F6">
                <wp:simplePos x="0" y="0"/>
                <wp:positionH relativeFrom="column">
                  <wp:posOffset>4411980</wp:posOffset>
                </wp:positionH>
                <wp:positionV relativeFrom="paragraph">
                  <wp:posOffset>173990</wp:posOffset>
                </wp:positionV>
                <wp:extent cx="1485900" cy="1743075"/>
                <wp:effectExtent l="38100" t="19050" r="19050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43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A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47.4pt;margin-top:13.7pt;width:117pt;height:137.2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" strokecolor="red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4"/>
        </w:rPr>
        <w:t>Sélection dans le menu l’option « Protocole Internet Version 4 » puis accéder aux « Propriétés » :</w:t>
      </w:r>
    </w:p>
    <w:p w14:paraId="091DD772" w14:textId="561A774C" w:rsidR="00FF380E" w:rsidRDefault="00FF380E" w:rsidP="00FF380E">
      <w:pPr>
        <w:pStyle w:val="Paragraphedeliste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F87CF" wp14:editId="75A96830">
                <wp:simplePos x="0" y="0"/>
                <wp:positionH relativeFrom="column">
                  <wp:posOffset>3335655</wp:posOffset>
                </wp:positionH>
                <wp:positionV relativeFrom="paragraph">
                  <wp:posOffset>17779</wp:posOffset>
                </wp:positionV>
                <wp:extent cx="342900" cy="1209675"/>
                <wp:effectExtent l="19050" t="19050" r="7620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09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5F94" id="Connecteur droit avec flèche 4" o:spid="_x0000_s1026" type="#_x0000_t32" style="position:absolute;margin-left:262.65pt;margin-top:1.4pt;width:27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" strokecolor="#00b050" strokeweight="2.25pt">
                <v:stroke endarrow="block"/>
              </v:shape>
            </w:pict>
          </mc:Fallback>
        </mc:AlternateContent>
      </w:r>
    </w:p>
    <w:p w14:paraId="68907109" w14:textId="5782486D" w:rsidR="00FF380E" w:rsidRDefault="00FF380E" w:rsidP="00FF380E">
      <w:pPr>
        <w:pStyle w:val="Paragraphedeliste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F5CF186" wp14:editId="4F167A2D">
            <wp:extent cx="2105025" cy="224464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34" t="16092" r="49170" b="32164"/>
                    <a:stretch/>
                  </pic:blipFill>
                  <pic:spPr bwMode="auto">
                    <a:xfrm>
                      <a:off x="0" y="0"/>
                      <a:ext cx="2115276" cy="22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5364" w14:textId="0BC364B2" w:rsidR="00FF380E" w:rsidRDefault="00FF380E" w:rsidP="00FF380E">
      <w:pPr>
        <w:rPr>
          <w:rFonts w:ascii="Times New Roman" w:hAnsi="Times New Roman"/>
          <w:sz w:val="24"/>
        </w:rPr>
      </w:pPr>
    </w:p>
    <w:p w14:paraId="61FAB171" w14:textId="68B09BA6" w:rsidR="00FF380E" w:rsidRDefault="00FF380E" w:rsidP="00FF380E">
      <w:pPr>
        <w:pStyle w:val="Paragraphedeliste"/>
        <w:numPr>
          <w:ilvl w:val="0"/>
          <w:numId w:val="4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Cocher le bouton « Utiliser l’adresse IP suivante » : </w:t>
      </w:r>
      <w:r w:rsidRPr="00FF380E">
        <w:rPr>
          <w:rFonts w:ascii="Times New Roman" w:hAnsi="Times New Roman"/>
          <w:b/>
          <w:color w:val="FF0000"/>
          <w:sz w:val="24"/>
        </w:rPr>
        <w:t>ATTENTION, pour ne pas avoir les mêmes adresses IP on fixe la règle suivante pour TOUS</w:t>
      </w:r>
      <w:r>
        <w:rPr>
          <w:rFonts w:ascii="Times New Roman" w:hAnsi="Times New Roman"/>
          <w:sz w:val="24"/>
        </w:rPr>
        <w:t xml:space="preserve"> : </w:t>
      </w:r>
    </w:p>
    <w:p w14:paraId="7C5EDACB" w14:textId="77777777" w:rsidR="000B1C85" w:rsidRDefault="000B1C85" w:rsidP="000B1C85">
      <w:pPr>
        <w:pStyle w:val="Paragraphedeliste"/>
        <w:numPr>
          <w:ilvl w:val="1"/>
          <w:numId w:val="4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78F2A" wp14:editId="7DF411A7">
                <wp:simplePos x="0" y="0"/>
                <wp:positionH relativeFrom="column">
                  <wp:posOffset>2287905</wp:posOffset>
                </wp:positionH>
                <wp:positionV relativeFrom="paragraph">
                  <wp:posOffset>412115</wp:posOffset>
                </wp:positionV>
                <wp:extent cx="228600" cy="190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C49DF" id="Rectangle 6" o:spid="_x0000_s1026" style="position:absolute;margin-left:180.15pt;margin-top:32.45pt;width:18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" filled="f" strokecolor="#0070c0" strokeweight="1.5pt"/>
            </w:pict>
          </mc:Fallback>
        </mc:AlternateContent>
      </w:r>
      <w:r w:rsidR="00FF380E">
        <w:rPr>
          <w:rFonts w:ascii="Times New Roman" w:hAnsi="Times New Roman"/>
          <w:sz w:val="24"/>
        </w:rPr>
        <w:t xml:space="preserve">Elle commence par : </w:t>
      </w:r>
      <w:r w:rsidR="00FF380E" w:rsidRPr="00FF380E">
        <w:rPr>
          <w:rFonts w:ascii="Times New Roman" w:hAnsi="Times New Roman"/>
          <w:b/>
          <w:color w:val="FF0000"/>
          <w:sz w:val="24"/>
        </w:rPr>
        <w:t>192.168.1. Numéro du PC fixe + 10</w:t>
      </w:r>
      <w:r w:rsidR="00FF380E">
        <w:rPr>
          <w:rFonts w:ascii="Times New Roman" w:hAnsi="Times New Roman"/>
          <w:sz w:val="24"/>
        </w:rPr>
        <w:t xml:space="preserve">. Par exemple, le premier poste </w:t>
      </w:r>
      <w:r>
        <w:rPr>
          <w:rFonts w:ascii="Times New Roman" w:hAnsi="Times New Roman"/>
          <w:sz w:val="24"/>
        </w:rPr>
        <w:t xml:space="preserve">de la salle </w:t>
      </w:r>
      <w:r w:rsidRPr="000B1C85">
        <w:rPr>
          <w:rFonts w:ascii="Times New Roman" w:hAnsi="Times New Roman"/>
          <w:noProof/>
          <w:sz w:val="24"/>
        </w:rPr>
        <w:drawing>
          <wp:inline distT="0" distB="0" distL="0" distR="0" wp14:anchorId="488D7168" wp14:editId="75447C64">
            <wp:extent cx="458581" cy="2371725"/>
            <wp:effectExtent l="0" t="4128" r="0" b="0"/>
            <wp:docPr id="5" name="Image 5" descr="C:\Users\eboyaval1\Downloads\20210319_093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oyaval1\Downloads\20210319_093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50" t="8663" r="45137" b="9391"/>
                    <a:stretch/>
                  </pic:blipFill>
                  <pic:spPr bwMode="auto">
                    <a:xfrm rot="5400000">
                      <a:off x="0" y="0"/>
                      <a:ext cx="462654" cy="239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380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aura l’adresse IP 192.168.1.11.</w:t>
      </w:r>
    </w:p>
    <w:p w14:paraId="5A50107C" w14:textId="111F803E" w:rsidR="00FF380E" w:rsidRDefault="000B1C85" w:rsidP="000B1C85">
      <w:pPr>
        <w:pStyle w:val="Paragraphedeliste"/>
        <w:numPr>
          <w:ilvl w:val="1"/>
          <w:numId w:val="4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Compléter ensuite le masque sous-réseau avec la valeur 255.255.255.0 et la passerelle par défaut l’IP du Switch : 192.168.1.1</w:t>
      </w:r>
    </w:p>
    <w:p w14:paraId="234F1521" w14:textId="117B7785" w:rsidR="00FF380E" w:rsidRPr="00FF380E" w:rsidRDefault="00FF380E" w:rsidP="00FF380E">
      <w:pPr>
        <w:pStyle w:val="Paragraphedeliste"/>
        <w:ind w:left="144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8A4F704" wp14:editId="2AC40244">
            <wp:extent cx="2257425" cy="257626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760" t="24753" r="49593" b="25243"/>
                    <a:stretch/>
                  </pic:blipFill>
                  <pic:spPr bwMode="auto">
                    <a:xfrm>
                      <a:off x="0" y="0"/>
                      <a:ext cx="2267260" cy="258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CB744" w14:textId="1BE25B2F" w:rsidR="00030526" w:rsidRDefault="00030526" w:rsidP="002E5946">
      <w:pPr>
        <w:pStyle w:val="Paragraphedeliste"/>
        <w:numPr>
          <w:ilvl w:val="1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 cela n’est pas possible, vous utiliserez le WIFI Grand-Est disponible (ou pas) dans les salles.</w:t>
      </w:r>
    </w:p>
    <w:p w14:paraId="55D0CAB4" w14:textId="008779BC" w:rsidR="00030526" w:rsidRDefault="00030526" w:rsidP="002E5946">
      <w:pPr>
        <w:pStyle w:val="Paragraphedeliste"/>
        <w:numPr>
          <w:ilvl w:val="1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 pire, vous utiliserez les ordinateurs du lycée …</w:t>
      </w:r>
    </w:p>
    <w:p w14:paraId="6855BF0B" w14:textId="77777777" w:rsidR="000B1C85" w:rsidRDefault="000B1C85" w:rsidP="000B1C85">
      <w:pPr>
        <w:pStyle w:val="Paragraphedeliste"/>
        <w:ind w:left="1440"/>
        <w:jc w:val="both"/>
        <w:rPr>
          <w:rFonts w:ascii="Times New Roman" w:hAnsi="Times New Roman"/>
          <w:sz w:val="24"/>
        </w:rPr>
      </w:pPr>
    </w:p>
    <w:p w14:paraId="38F24F81" w14:textId="7E56D0DF" w:rsidR="00030526" w:rsidRDefault="00030526" w:rsidP="002E5946">
      <w:pPr>
        <w:pStyle w:val="Paragraphedeliste"/>
        <w:numPr>
          <w:ilvl w:val="1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Pour obtenir l’adresse IP de la machine du lycée (qui ne laisse pas accès aux informations), il y a un script simple en Python que l’on peut utiliser pour récupérer ses infos.</w:t>
      </w:r>
    </w:p>
    <w:p w14:paraId="63980A0C" w14:textId="6ACD6213" w:rsidR="00030526" w:rsidRDefault="00030526" w:rsidP="00030526">
      <w:pPr>
        <w:jc w:val="both"/>
        <w:rPr>
          <w:rFonts w:ascii="Times New Roman" w:hAnsi="Times New Roman"/>
          <w:sz w:val="24"/>
        </w:rPr>
      </w:pPr>
    </w:p>
    <w:p w14:paraId="64387221" w14:textId="4ED3720F" w:rsidR="00030526" w:rsidRDefault="00030526" w:rsidP="00030526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0CB8790" wp14:editId="4F6FC347">
            <wp:extent cx="6840855" cy="8153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3B3D" w14:textId="0DA34919" w:rsidR="00030526" w:rsidRDefault="00030526" w:rsidP="00030526">
      <w:pPr>
        <w:jc w:val="both"/>
        <w:rPr>
          <w:rFonts w:ascii="Times New Roman" w:hAnsi="Times New Roman"/>
          <w:sz w:val="24"/>
        </w:rPr>
      </w:pPr>
    </w:p>
    <w:p w14:paraId="4C37F070" w14:textId="274A1311" w:rsidR="00030526" w:rsidRDefault="00030526" w:rsidP="00030526">
      <w:pPr>
        <w:pStyle w:val="Paragraphedeliste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Bien évidemment, toute autre idée d’amélioration est acceptée … </w:t>
      </w:r>
      <w:r w:rsidRPr="003D5714">
        <w:rPr>
          <w:rFonts w:ascii="Times New Roman" w:hAnsi="Times New Roman"/>
          <w:b/>
          <w:bCs/>
          <w:color w:val="FF0000"/>
          <w:sz w:val="24"/>
        </w:rPr>
        <w:t xml:space="preserve">mais il ne faut pas oublier que le projet doit avant tout être abouti et </w:t>
      </w:r>
      <w:r w:rsidR="003D5714">
        <w:rPr>
          <w:rFonts w:ascii="Times New Roman" w:hAnsi="Times New Roman"/>
          <w:b/>
          <w:bCs/>
          <w:color w:val="FF0000"/>
          <w:sz w:val="24"/>
        </w:rPr>
        <w:t>FONCTIONNER</w:t>
      </w:r>
      <w:r>
        <w:rPr>
          <w:rFonts w:ascii="Times New Roman" w:hAnsi="Times New Roman"/>
          <w:sz w:val="24"/>
        </w:rPr>
        <w:t xml:space="preserve">. </w:t>
      </w:r>
    </w:p>
    <w:p w14:paraId="5FCA2A2C" w14:textId="77777777" w:rsidR="003D5714" w:rsidRDefault="003D5714" w:rsidP="003D5714">
      <w:pPr>
        <w:pStyle w:val="Paragraphedeliste"/>
        <w:jc w:val="both"/>
        <w:rPr>
          <w:rFonts w:ascii="Times New Roman" w:hAnsi="Times New Roman"/>
          <w:sz w:val="24"/>
        </w:rPr>
      </w:pPr>
    </w:p>
    <w:p w14:paraId="76D2802E" w14:textId="7C795393" w:rsidR="00030526" w:rsidRDefault="00030526" w:rsidP="00030526">
      <w:pPr>
        <w:pStyle w:val="Paragraphedeliste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Enfin, il sera demandé une restitution orale devant la classe (une dizaine de minutes) de votre projet. Un PowerPoint de 5 à 10 vignettes servira de support par exemple. </w:t>
      </w:r>
    </w:p>
    <w:p w14:paraId="55883499" w14:textId="4CB4703D" w:rsidR="00030526" w:rsidRDefault="00030526" w:rsidP="00030526">
      <w:pPr>
        <w:jc w:val="both"/>
        <w:rPr>
          <w:rFonts w:ascii="Times New Roman" w:hAnsi="Times New Roman"/>
          <w:sz w:val="24"/>
        </w:rPr>
      </w:pPr>
    </w:p>
    <w:p w14:paraId="4142BE69" w14:textId="5F13DA8A" w:rsidR="00030526" w:rsidRPr="00030526" w:rsidRDefault="00030526" w:rsidP="00030526">
      <w:pPr>
        <w:pStyle w:val="Paragraphedeliste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 projet sera traité sur </w:t>
      </w:r>
      <w:r w:rsidR="003D5714">
        <w:rPr>
          <w:rFonts w:ascii="Times New Roman" w:hAnsi="Times New Roman"/>
          <w:b/>
          <w:bCs/>
          <w:color w:val="FF0000"/>
          <w:sz w:val="24"/>
        </w:rPr>
        <w:t>3</w:t>
      </w:r>
      <w:r w:rsidRPr="00030526">
        <w:rPr>
          <w:rFonts w:ascii="Times New Roman" w:hAnsi="Times New Roman"/>
          <w:b/>
          <w:bCs/>
          <w:color w:val="FF0000"/>
          <w:sz w:val="24"/>
        </w:rPr>
        <w:t xml:space="preserve"> semaines</w:t>
      </w:r>
      <w:r w:rsidRPr="00030526"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pour être présenté </w:t>
      </w:r>
      <w:r w:rsidR="003D5714">
        <w:rPr>
          <w:rFonts w:ascii="Times New Roman" w:hAnsi="Times New Roman"/>
          <w:sz w:val="24"/>
        </w:rPr>
        <w:t>au retour des</w:t>
      </w:r>
      <w:r>
        <w:rPr>
          <w:rFonts w:ascii="Times New Roman" w:hAnsi="Times New Roman"/>
          <w:sz w:val="24"/>
        </w:rPr>
        <w:t xml:space="preserve"> vacances de Printemps.</w:t>
      </w:r>
    </w:p>
    <w:sectPr w:rsidR="00030526" w:rsidRPr="00030526" w:rsidSect="00E23763">
      <w:headerReference w:type="default" r:id="rId14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FBB2" w14:textId="77777777" w:rsidR="003D0B97" w:rsidRDefault="003D0B97" w:rsidP="009310BA">
      <w:r>
        <w:separator/>
      </w:r>
    </w:p>
  </w:endnote>
  <w:endnote w:type="continuationSeparator" w:id="0">
    <w:p w14:paraId="45C84F47" w14:textId="77777777" w:rsidR="003D0B97" w:rsidRDefault="003D0B97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8E5B" w14:textId="77777777" w:rsidR="003D0B97" w:rsidRDefault="003D0B97" w:rsidP="009310BA">
      <w:r>
        <w:separator/>
      </w:r>
    </w:p>
  </w:footnote>
  <w:footnote w:type="continuationSeparator" w:id="0">
    <w:p w14:paraId="766C1DE2" w14:textId="77777777" w:rsidR="003D0B97" w:rsidRDefault="003D0B97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04D040CB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Projet</w:t>
        </w:r>
        <w:r w:rsidR="00BA0CDF">
          <w:rPr>
            <w:color w:val="76923C" w:themeColor="accent3" w:themeShade="BF"/>
          </w:rPr>
          <w:t>s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46DAAE28" w:rsidR="009310BA" w:rsidRPr="00A36EC0" w:rsidRDefault="006B298A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Utilisation du réseau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83921C3"/>
    <w:multiLevelType w:val="hybridMultilevel"/>
    <w:tmpl w:val="D2EAE7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2FA3E80"/>
    <w:multiLevelType w:val="hybridMultilevel"/>
    <w:tmpl w:val="D9FC489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0A687D"/>
    <w:multiLevelType w:val="hybridMultilevel"/>
    <w:tmpl w:val="9F3AEF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20295"/>
    <w:multiLevelType w:val="hybridMultilevel"/>
    <w:tmpl w:val="8FDED154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4430A"/>
    <w:multiLevelType w:val="hybridMultilevel"/>
    <w:tmpl w:val="4DAE9012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A2E93C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D5836"/>
    <w:multiLevelType w:val="hybridMultilevel"/>
    <w:tmpl w:val="9B50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3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106FB"/>
    <w:multiLevelType w:val="hybridMultilevel"/>
    <w:tmpl w:val="7CB472BA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D7AB7"/>
    <w:multiLevelType w:val="hybridMultilevel"/>
    <w:tmpl w:val="EDA212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F607D"/>
    <w:multiLevelType w:val="hybridMultilevel"/>
    <w:tmpl w:val="CB3694A2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30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B786C"/>
    <w:multiLevelType w:val="hybridMultilevel"/>
    <w:tmpl w:val="4912A968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B92669"/>
    <w:multiLevelType w:val="hybridMultilevel"/>
    <w:tmpl w:val="F3D03D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704F5"/>
    <w:multiLevelType w:val="hybridMultilevel"/>
    <w:tmpl w:val="A1E8CB6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78912EF0"/>
    <w:multiLevelType w:val="hybridMultilevel"/>
    <w:tmpl w:val="9970CBDA"/>
    <w:lvl w:ilvl="0" w:tplc="EA2E93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34C6736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4"/>
  </w:num>
  <w:num w:numId="4">
    <w:abstractNumId w:val="25"/>
  </w:num>
  <w:num w:numId="5">
    <w:abstractNumId w:val="17"/>
  </w:num>
  <w:num w:numId="6">
    <w:abstractNumId w:val="38"/>
  </w:num>
  <w:num w:numId="7">
    <w:abstractNumId w:val="16"/>
  </w:num>
  <w:num w:numId="8">
    <w:abstractNumId w:val="37"/>
  </w:num>
  <w:num w:numId="9">
    <w:abstractNumId w:val="12"/>
  </w:num>
  <w:num w:numId="10">
    <w:abstractNumId w:val="27"/>
  </w:num>
  <w:num w:numId="11">
    <w:abstractNumId w:val="33"/>
  </w:num>
  <w:num w:numId="12">
    <w:abstractNumId w:val="2"/>
  </w:num>
  <w:num w:numId="13">
    <w:abstractNumId w:val="21"/>
  </w:num>
  <w:num w:numId="14">
    <w:abstractNumId w:val="0"/>
  </w:num>
  <w:num w:numId="15">
    <w:abstractNumId w:val="22"/>
  </w:num>
  <w:num w:numId="16">
    <w:abstractNumId w:val="8"/>
  </w:num>
  <w:num w:numId="17">
    <w:abstractNumId w:val="4"/>
  </w:num>
  <w:num w:numId="18">
    <w:abstractNumId w:val="3"/>
  </w:num>
  <w:num w:numId="19">
    <w:abstractNumId w:val="20"/>
  </w:num>
  <w:num w:numId="20">
    <w:abstractNumId w:val="1"/>
  </w:num>
  <w:num w:numId="21">
    <w:abstractNumId w:val="23"/>
  </w:num>
  <w:num w:numId="22">
    <w:abstractNumId w:val="29"/>
  </w:num>
  <w:num w:numId="23">
    <w:abstractNumId w:val="19"/>
  </w:num>
  <w:num w:numId="24">
    <w:abstractNumId w:val="18"/>
  </w:num>
  <w:num w:numId="25">
    <w:abstractNumId w:val="7"/>
  </w:num>
  <w:num w:numId="26">
    <w:abstractNumId w:val="32"/>
  </w:num>
  <w:num w:numId="27">
    <w:abstractNumId w:val="26"/>
  </w:num>
  <w:num w:numId="28">
    <w:abstractNumId w:val="34"/>
  </w:num>
  <w:num w:numId="29">
    <w:abstractNumId w:val="11"/>
  </w:num>
  <w:num w:numId="30">
    <w:abstractNumId w:val="39"/>
  </w:num>
  <w:num w:numId="31">
    <w:abstractNumId w:val="24"/>
  </w:num>
  <w:num w:numId="32">
    <w:abstractNumId w:val="40"/>
  </w:num>
  <w:num w:numId="33">
    <w:abstractNumId w:val="10"/>
  </w:num>
  <w:num w:numId="34">
    <w:abstractNumId w:val="28"/>
  </w:num>
  <w:num w:numId="35">
    <w:abstractNumId w:val="31"/>
  </w:num>
  <w:num w:numId="36">
    <w:abstractNumId w:val="13"/>
  </w:num>
  <w:num w:numId="37">
    <w:abstractNumId w:val="9"/>
  </w:num>
  <w:num w:numId="38">
    <w:abstractNumId w:val="36"/>
  </w:num>
  <w:num w:numId="39">
    <w:abstractNumId w:val="15"/>
  </w:num>
  <w:num w:numId="40">
    <w:abstractNumId w:val="35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064BE"/>
    <w:rsid w:val="00023CAD"/>
    <w:rsid w:val="000240F6"/>
    <w:rsid w:val="00030526"/>
    <w:rsid w:val="000422DC"/>
    <w:rsid w:val="000423F8"/>
    <w:rsid w:val="00061C5E"/>
    <w:rsid w:val="00067F5D"/>
    <w:rsid w:val="00075224"/>
    <w:rsid w:val="000A49B2"/>
    <w:rsid w:val="000B1C85"/>
    <w:rsid w:val="000E0606"/>
    <w:rsid w:val="000F08FB"/>
    <w:rsid w:val="0010429A"/>
    <w:rsid w:val="001068E6"/>
    <w:rsid w:val="00140119"/>
    <w:rsid w:val="001508FD"/>
    <w:rsid w:val="00151E6A"/>
    <w:rsid w:val="00154940"/>
    <w:rsid w:val="00154E9D"/>
    <w:rsid w:val="001629A8"/>
    <w:rsid w:val="00167213"/>
    <w:rsid w:val="001676E0"/>
    <w:rsid w:val="00177174"/>
    <w:rsid w:val="001846F3"/>
    <w:rsid w:val="001A4D17"/>
    <w:rsid w:val="001A70CE"/>
    <w:rsid w:val="001D1869"/>
    <w:rsid w:val="001D3A05"/>
    <w:rsid w:val="002004E9"/>
    <w:rsid w:val="00202248"/>
    <w:rsid w:val="00233516"/>
    <w:rsid w:val="00276804"/>
    <w:rsid w:val="002B1E08"/>
    <w:rsid w:val="002B54B3"/>
    <w:rsid w:val="002C6F45"/>
    <w:rsid w:val="002E5946"/>
    <w:rsid w:val="002F490B"/>
    <w:rsid w:val="00306A76"/>
    <w:rsid w:val="003246DF"/>
    <w:rsid w:val="003320C0"/>
    <w:rsid w:val="0034669C"/>
    <w:rsid w:val="00361E02"/>
    <w:rsid w:val="00362BBD"/>
    <w:rsid w:val="00386331"/>
    <w:rsid w:val="003A02CD"/>
    <w:rsid w:val="003A703F"/>
    <w:rsid w:val="003D0B97"/>
    <w:rsid w:val="003D5714"/>
    <w:rsid w:val="003D6C93"/>
    <w:rsid w:val="003D6DC1"/>
    <w:rsid w:val="004111C3"/>
    <w:rsid w:val="00415AFF"/>
    <w:rsid w:val="00426F07"/>
    <w:rsid w:val="00443D3E"/>
    <w:rsid w:val="004508B3"/>
    <w:rsid w:val="004753D1"/>
    <w:rsid w:val="004B47C6"/>
    <w:rsid w:val="004B482A"/>
    <w:rsid w:val="004F5A8C"/>
    <w:rsid w:val="005247FA"/>
    <w:rsid w:val="005327C3"/>
    <w:rsid w:val="00533B7A"/>
    <w:rsid w:val="00556F70"/>
    <w:rsid w:val="00565B4F"/>
    <w:rsid w:val="00580A44"/>
    <w:rsid w:val="00582EEF"/>
    <w:rsid w:val="005A41D9"/>
    <w:rsid w:val="005A7655"/>
    <w:rsid w:val="005B2287"/>
    <w:rsid w:val="005B7E5F"/>
    <w:rsid w:val="005C71AE"/>
    <w:rsid w:val="005F4E3A"/>
    <w:rsid w:val="00640187"/>
    <w:rsid w:val="006750FB"/>
    <w:rsid w:val="006A1D63"/>
    <w:rsid w:val="006A5F50"/>
    <w:rsid w:val="006B298A"/>
    <w:rsid w:val="006E0B51"/>
    <w:rsid w:val="00703518"/>
    <w:rsid w:val="00714D69"/>
    <w:rsid w:val="007164F3"/>
    <w:rsid w:val="007246CD"/>
    <w:rsid w:val="00727106"/>
    <w:rsid w:val="00737CCF"/>
    <w:rsid w:val="00740C81"/>
    <w:rsid w:val="00741F51"/>
    <w:rsid w:val="00743AA1"/>
    <w:rsid w:val="00744CFC"/>
    <w:rsid w:val="00750577"/>
    <w:rsid w:val="00756099"/>
    <w:rsid w:val="00771D08"/>
    <w:rsid w:val="007735CC"/>
    <w:rsid w:val="007740B7"/>
    <w:rsid w:val="0079148F"/>
    <w:rsid w:val="007949E2"/>
    <w:rsid w:val="007951A1"/>
    <w:rsid w:val="007A03EA"/>
    <w:rsid w:val="007D130F"/>
    <w:rsid w:val="00807D45"/>
    <w:rsid w:val="008152B8"/>
    <w:rsid w:val="00836301"/>
    <w:rsid w:val="00844C8D"/>
    <w:rsid w:val="00864BA9"/>
    <w:rsid w:val="00866813"/>
    <w:rsid w:val="00896F99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95D74"/>
    <w:rsid w:val="00997BFE"/>
    <w:rsid w:val="009A4B4D"/>
    <w:rsid w:val="009B1B64"/>
    <w:rsid w:val="009C3D78"/>
    <w:rsid w:val="009C7052"/>
    <w:rsid w:val="009E36FB"/>
    <w:rsid w:val="00A022DB"/>
    <w:rsid w:val="00A023DE"/>
    <w:rsid w:val="00A0246E"/>
    <w:rsid w:val="00A22E52"/>
    <w:rsid w:val="00A326C5"/>
    <w:rsid w:val="00A350D0"/>
    <w:rsid w:val="00A36EC0"/>
    <w:rsid w:val="00A37287"/>
    <w:rsid w:val="00A37D99"/>
    <w:rsid w:val="00A551FB"/>
    <w:rsid w:val="00A5665E"/>
    <w:rsid w:val="00A66012"/>
    <w:rsid w:val="00AA278A"/>
    <w:rsid w:val="00AB6DB2"/>
    <w:rsid w:val="00AB7DCB"/>
    <w:rsid w:val="00AC4C6B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62C4C"/>
    <w:rsid w:val="00B935B6"/>
    <w:rsid w:val="00BA0CDF"/>
    <w:rsid w:val="00BA7897"/>
    <w:rsid w:val="00BB1FDC"/>
    <w:rsid w:val="00BC3B0D"/>
    <w:rsid w:val="00BC73C3"/>
    <w:rsid w:val="00BD3C97"/>
    <w:rsid w:val="00C04866"/>
    <w:rsid w:val="00C105C6"/>
    <w:rsid w:val="00C15C4E"/>
    <w:rsid w:val="00C30BB8"/>
    <w:rsid w:val="00C341A5"/>
    <w:rsid w:val="00C36350"/>
    <w:rsid w:val="00C45D3D"/>
    <w:rsid w:val="00C535D7"/>
    <w:rsid w:val="00C64A3E"/>
    <w:rsid w:val="00C73DAC"/>
    <w:rsid w:val="00C74AE2"/>
    <w:rsid w:val="00C7623D"/>
    <w:rsid w:val="00C836CC"/>
    <w:rsid w:val="00CA0113"/>
    <w:rsid w:val="00CA790B"/>
    <w:rsid w:val="00CB4FFC"/>
    <w:rsid w:val="00CD5F65"/>
    <w:rsid w:val="00CE00E4"/>
    <w:rsid w:val="00CE4B90"/>
    <w:rsid w:val="00D00EE1"/>
    <w:rsid w:val="00D1645A"/>
    <w:rsid w:val="00D30FE1"/>
    <w:rsid w:val="00D941B0"/>
    <w:rsid w:val="00DA7FC8"/>
    <w:rsid w:val="00DB501E"/>
    <w:rsid w:val="00DC56C6"/>
    <w:rsid w:val="00DC7D60"/>
    <w:rsid w:val="00DF1DC7"/>
    <w:rsid w:val="00E00670"/>
    <w:rsid w:val="00E01B90"/>
    <w:rsid w:val="00E10FFD"/>
    <w:rsid w:val="00E23763"/>
    <w:rsid w:val="00E25A01"/>
    <w:rsid w:val="00E355A1"/>
    <w:rsid w:val="00E635A9"/>
    <w:rsid w:val="00E846D3"/>
    <w:rsid w:val="00E969CB"/>
    <w:rsid w:val="00EA4799"/>
    <w:rsid w:val="00EB0204"/>
    <w:rsid w:val="00EB6D3D"/>
    <w:rsid w:val="00EC3459"/>
    <w:rsid w:val="00ED2751"/>
    <w:rsid w:val="00ED628E"/>
    <w:rsid w:val="00EE05F2"/>
    <w:rsid w:val="00EE42D9"/>
    <w:rsid w:val="00F0290D"/>
    <w:rsid w:val="00F046B8"/>
    <w:rsid w:val="00F478E0"/>
    <w:rsid w:val="00F506DA"/>
    <w:rsid w:val="00F67658"/>
    <w:rsid w:val="00F86D70"/>
    <w:rsid w:val="00F96086"/>
    <w:rsid w:val="00F9654F"/>
    <w:rsid w:val="00FA366A"/>
    <w:rsid w:val="00FB3A6A"/>
    <w:rsid w:val="00FB7909"/>
    <w:rsid w:val="00FB7B18"/>
    <w:rsid w:val="00FC1297"/>
    <w:rsid w:val="00FC4253"/>
    <w:rsid w:val="00FF0120"/>
    <w:rsid w:val="00FF380E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Etienne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6947"/>
    <w:rsid w:val="00372E95"/>
    <w:rsid w:val="0038507C"/>
    <w:rsid w:val="003C5D80"/>
    <w:rsid w:val="0046220D"/>
    <w:rsid w:val="00651190"/>
    <w:rsid w:val="00687520"/>
    <w:rsid w:val="006C63EF"/>
    <w:rsid w:val="007507C7"/>
    <w:rsid w:val="0077193A"/>
    <w:rsid w:val="00914F09"/>
    <w:rsid w:val="00916C52"/>
    <w:rsid w:val="00937D15"/>
    <w:rsid w:val="00950E55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30398"/>
    <w:rsid w:val="00F5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F52CB5-F6C7-49C5-8C87-BC2FDB28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</Template>
  <TotalTime>5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Projets</dc:subject>
  <dc:creator>Utilisation du réseau</dc:creator>
  <cp:lastModifiedBy>etienne.boyaval</cp:lastModifiedBy>
  <cp:revision>2</cp:revision>
  <cp:lastPrinted>2013-08-29T06:47:00Z</cp:lastPrinted>
  <dcterms:created xsi:type="dcterms:W3CDTF">2022-04-04T18:31:00Z</dcterms:created>
  <dcterms:modified xsi:type="dcterms:W3CDTF">2022-04-04T18:31:00Z</dcterms:modified>
</cp:coreProperties>
</file>