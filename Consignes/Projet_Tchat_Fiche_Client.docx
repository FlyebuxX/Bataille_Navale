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2505" w14:textId="0DA8A8CD" w:rsidR="00E10FFD" w:rsidRPr="00E10FFD" w:rsidRDefault="00FB2210" w:rsidP="00C960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3" w:color="auto"/>
        </w:pBdr>
        <w:ind w:left="3119" w:right="3402"/>
        <w:jc w:val="center"/>
        <w:rPr>
          <w:rFonts w:ascii="Times New Roman" w:hAnsi="Times New Roman"/>
          <w:b/>
          <w:smallCaps/>
          <w:sz w:val="28"/>
          <w:szCs w:val="28"/>
        </w:rPr>
      </w:pPr>
      <w:r>
        <w:rPr>
          <w:rFonts w:ascii="Times New Roman" w:hAnsi="Times New Roman"/>
          <w:b/>
          <w:smallCaps/>
          <w:sz w:val="28"/>
          <w:szCs w:val="28"/>
        </w:rPr>
        <w:t>Projet Serveur - Client</w:t>
      </w:r>
    </w:p>
    <w:p w14:paraId="7E41F572" w14:textId="77777777" w:rsidR="00202248" w:rsidRDefault="00202248" w:rsidP="009C7052">
      <w:pPr>
        <w:rPr>
          <w:rFonts w:ascii="Times New Roman" w:hAnsi="Times New Roman"/>
          <w:b/>
          <w:sz w:val="24"/>
          <w:u w:val="single"/>
        </w:rPr>
      </w:pPr>
    </w:p>
    <w:p w14:paraId="4372254D" w14:textId="77777777" w:rsidR="001629A8" w:rsidRPr="001629A8" w:rsidRDefault="001629A8" w:rsidP="001629A8">
      <w:pPr>
        <w:jc w:val="both"/>
        <w:rPr>
          <w:rFonts w:ascii="Times New Roman" w:hAnsi="Times New Roman"/>
          <w:b/>
          <w:sz w:val="28"/>
          <w:szCs w:val="28"/>
        </w:rPr>
      </w:pPr>
      <w:r w:rsidRPr="001629A8">
        <w:rPr>
          <w:rFonts w:ascii="Times New Roman" w:hAnsi="Times New Roman"/>
          <w:b/>
          <w:sz w:val="28"/>
          <w:szCs w:val="28"/>
        </w:rPr>
        <w:t>Description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0D0DE3CD" w14:textId="57C0574F" w:rsidR="001629A8" w:rsidRDefault="00FB2210" w:rsidP="00FB221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 s’agit de réaliser une relation Serveur – Client en utilisant le switch de la salle E314</w:t>
      </w:r>
      <w:r w:rsidR="001629A8" w:rsidRPr="001629A8">
        <w:rPr>
          <w:rFonts w:ascii="Times New Roman" w:hAnsi="Times New Roman"/>
          <w:sz w:val="24"/>
        </w:rPr>
        <w:t>.</w:t>
      </w:r>
      <w:r w:rsidR="003F5F82">
        <w:rPr>
          <w:rFonts w:ascii="Times New Roman" w:hAnsi="Times New Roman"/>
          <w:sz w:val="24"/>
        </w:rPr>
        <w:t xml:space="preserve"> Le but de ce projet est de réaliser un « tchat » à deux.</w:t>
      </w:r>
    </w:p>
    <w:p w14:paraId="68E8E75E" w14:textId="52F0E961" w:rsidR="001629A8" w:rsidRDefault="00FB2210" w:rsidP="008E6CF9">
      <w:pPr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1415A25" wp14:editId="678CE7EF">
            <wp:extent cx="3771900" cy="876300"/>
            <wp:effectExtent l="0" t="0" r="0" b="0"/>
            <wp:docPr id="3" name="Image 3" descr="HPE OfficeConnect 1820 48G Switch (J9981A) Switches - Anugrahpratam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PE OfficeConnect 1820 48G Switch (J9981A) Switches - Anugrahpratama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00" r="1000" b="36500"/>
                    <a:stretch/>
                  </pic:blipFill>
                  <pic:spPr bwMode="auto">
                    <a:xfrm>
                      <a:off x="0" y="0"/>
                      <a:ext cx="3771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EA5D1" w14:textId="2161EA72" w:rsidR="00BD4EB4" w:rsidRPr="00A032DB" w:rsidRDefault="0075717E" w:rsidP="00A032DB">
      <w:pPr>
        <w:jc w:val="center"/>
        <w:rPr>
          <w:rFonts w:ascii="Times New Roman" w:hAnsi="Times New Roman"/>
          <w:b/>
          <w:bCs/>
          <w:sz w:val="24"/>
        </w:rPr>
      </w:pPr>
      <w:r w:rsidRPr="00A032DB">
        <w:rPr>
          <w:rFonts w:ascii="Times New Roman" w:hAnsi="Times New Roman"/>
          <w:b/>
          <w:bCs/>
          <w:sz w:val="28"/>
          <w:szCs w:val="28"/>
        </w:rPr>
        <w:t xml:space="preserve">Le </w:t>
      </w:r>
      <w:r>
        <w:rPr>
          <w:rFonts w:ascii="Times New Roman" w:hAnsi="Times New Roman"/>
          <w:b/>
          <w:bCs/>
          <w:sz w:val="28"/>
          <w:szCs w:val="28"/>
        </w:rPr>
        <w:t>principe d’une relation Client – Serveur :</w:t>
      </w:r>
    </w:p>
    <w:p w14:paraId="4FD44ED2" w14:textId="2C271258" w:rsidR="00D01FEC" w:rsidRDefault="00D01FEC" w:rsidP="00BD4EB4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71F77F93" wp14:editId="2495CAF3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4829118" cy="1485900"/>
                <wp:effectExtent l="0" t="0" r="0" b="0"/>
                <wp:wrapNone/>
                <wp:docPr id="29" name="Groupe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118" cy="1485900"/>
                          <a:chOff x="0" y="0"/>
                          <a:chExt cx="4829118" cy="1485900"/>
                        </a:xfrm>
                      </wpg:grpSpPr>
                      <wps:wsp>
                        <wps:cNvPr id="2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7375" y="466725"/>
                            <a:ext cx="10287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21685" w14:textId="0BD60AF7" w:rsidR="00D01FEC" w:rsidRPr="00D01FEC" w:rsidRDefault="00D01FEC" w:rsidP="00D01FEC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  <w:t>Réponse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" name="Groupe 28"/>
                        <wpg:cNvGrpSpPr/>
                        <wpg:grpSpPr>
                          <a:xfrm>
                            <a:off x="0" y="0"/>
                            <a:ext cx="4829118" cy="1485900"/>
                            <a:chOff x="0" y="0"/>
                            <a:chExt cx="4829118" cy="1485900"/>
                          </a:xfrm>
                        </wpg:grpSpPr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800" y="9525"/>
                              <a:ext cx="1028700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ACA77" w14:textId="2AA0C181" w:rsidR="00D01FEC" w:rsidRPr="00D01FEC" w:rsidRDefault="00D01FEC" w:rsidP="00D01FEC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  <w:t>Requête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4829118" cy="1485900"/>
                              <a:chOff x="0" y="0"/>
                              <a:chExt cx="4829118" cy="1485900"/>
                            </a:xfrm>
                          </wpg:grpSpPr>
                          <wps:wsp>
                            <wps:cNvPr id="24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86075" y="876300"/>
                                <a:ext cx="1943043" cy="6000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AF0928" w14:textId="61E9ABD9" w:rsidR="00D01FEC" w:rsidRDefault="00D01FEC" w:rsidP="00D01FE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  <w:t>Serveur</w:t>
                                  </w:r>
                                </w:p>
                                <w:p w14:paraId="76FF1041" w14:textId="2839A59A" w:rsidR="00D01FEC" w:rsidRPr="00D01FEC" w:rsidRDefault="00D01FEC" w:rsidP="00D01FE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  <w:t>(Fournit un service)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" name="Groupe 23"/>
                            <wpg:cNvGrpSpPr/>
                            <wpg:grpSpPr>
                              <a:xfrm>
                                <a:off x="0" y="0"/>
                                <a:ext cx="4271770" cy="1485900"/>
                                <a:chOff x="-9525" y="0"/>
                                <a:chExt cx="4271770" cy="1485900"/>
                              </a:xfrm>
                            </wpg:grpSpPr>
                            <wpg:grpSp>
                              <wpg:cNvPr id="22" name="Groupe 22"/>
                              <wpg:cNvGrpSpPr/>
                              <wpg:grpSpPr>
                                <a:xfrm>
                                  <a:off x="-9525" y="0"/>
                                  <a:ext cx="4271770" cy="1485900"/>
                                  <a:chOff x="-9525" y="0"/>
                                  <a:chExt cx="4271770" cy="1485900"/>
                                </a:xfrm>
                              </wpg:grpSpPr>
                              <wps:wsp>
                                <wps:cNvPr id="18" name="Rectangle : coins arrondis 18"/>
                                <wps:cNvSpPr/>
                                <wps:spPr>
                                  <a:xfrm>
                                    <a:off x="3362325" y="0"/>
                                    <a:ext cx="899920" cy="9000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FFC000"/>
                                  </a:solidFill>
                                  <a:ln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" name="Groupe 17"/>
                                <wpg:cNvGrpSpPr/>
                                <wpg:grpSpPr>
                                  <a:xfrm>
                                    <a:off x="-9525" y="0"/>
                                    <a:ext cx="3615375" cy="1485900"/>
                                    <a:chOff x="-9525" y="0"/>
                                    <a:chExt cx="3615375" cy="1485900"/>
                                  </a:xfrm>
                                </wpg:grpSpPr>
                                <wps:wsp>
                                  <wps:cNvPr id="217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-9525" y="885825"/>
                                      <a:ext cx="1943100" cy="6000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A0849" w14:textId="4F5BA38E" w:rsidR="00D01FEC" w:rsidRDefault="00D01FEC" w:rsidP="00D01FEC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</w:rPr>
                                        </w:pPr>
                                        <w:r w:rsidRPr="00D01FEC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</w:rPr>
                                          <w:t>Client</w:t>
                                        </w:r>
                                      </w:p>
                                      <w:p w14:paraId="099E6731" w14:textId="07802036" w:rsidR="00D01FEC" w:rsidRPr="00D01FEC" w:rsidRDefault="00D01FEC" w:rsidP="00D01FEC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</w:rPr>
                                          <w:t>(Demande un service)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16" name="Groupe 16"/>
                                  <wpg:cNvGrpSpPr/>
                                  <wpg:grpSpPr>
                                    <a:xfrm>
                                      <a:off x="504825" y="0"/>
                                      <a:ext cx="3101025" cy="900000"/>
                                      <a:chOff x="0" y="0"/>
                                      <a:chExt cx="3101025" cy="900000"/>
                                    </a:xfrm>
                                  </wpg:grpSpPr>
                                  <wps:wsp>
                                    <wps:cNvPr id="4" name="Rectangle : coins arrondis 4"/>
                                    <wps:cNvSpPr/>
                                    <wps:spPr>
                                      <a:xfrm>
                                        <a:off x="0" y="0"/>
                                        <a:ext cx="900000" cy="90000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Connecteur droit avec flèche 12"/>
                                    <wps:cNvCnPr/>
                                    <wps:spPr>
                                      <a:xfrm>
                                        <a:off x="581025" y="285750"/>
                                        <a:ext cx="25200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Connecteur droit 13"/>
                                    <wps:cNvCnPr/>
                                    <wps:spPr>
                                      <a:xfrm flipV="1">
                                        <a:off x="581025" y="104775"/>
                                        <a:ext cx="0" cy="18000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19" name="Connecteur droit 19"/>
                                <wps:cNvCnPr/>
                                <wps:spPr>
                                  <a:xfrm flipV="1">
                                    <a:off x="1085850" y="466725"/>
                                    <a:ext cx="0" cy="18000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" name="Connecteur droit avec flèche 21"/>
                                <wps:cNvCnPr/>
                                <wps:spPr>
                                  <a:xfrm>
                                    <a:off x="1066800" y="466725"/>
                                    <a:ext cx="2519776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0" name="Connecteur droit 20"/>
                              <wps:cNvCnPr/>
                              <wps:spPr>
                                <a:xfrm flipV="1">
                                  <a:off x="3590925" y="285750"/>
                                  <a:ext cx="0" cy="180000"/>
                                </a:xfrm>
                                <a:prstGeom prst="line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1F77F93" id="Groupe 29" o:spid="_x0000_s1026" style="position:absolute;left:0;text-align:left;margin-left:0;margin-top:8.8pt;width:380.25pt;height:117pt;z-index:251619328;mso-position-horizontal:center;mso-position-horizontal-relative:margin" coordsize="48291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18573;top:4667;width:10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" stroked="f">
                  <v:textbox>
                    <w:txbxContent>
                      <w:p w14:paraId="69C21685" w14:textId="0BD60AF7" w:rsidR="00D01FEC" w:rsidRPr="00D01FEC" w:rsidRDefault="00D01FEC" w:rsidP="00D01FEC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  <w:t>Réponse</w:t>
                        </w:r>
                      </w:p>
                    </w:txbxContent>
                  </v:textbox>
                </v:shape>
                <v:group id="Groupe 28" o:spid="_x0000_s1028" style="position:absolute;width:48291;height:14859" coordsize="4829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Zone de texte 2" o:spid="_x0000_s1029" type="#_x0000_t202" style="position:absolute;left:18288;top:95;width:1028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14:paraId="559ACA77" w14:textId="2AA0C181" w:rsidR="00D01FEC" w:rsidRPr="00D01FEC" w:rsidRDefault="00D01FEC" w:rsidP="00D01FEC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t>Requête</w:t>
                          </w:r>
                        </w:p>
                      </w:txbxContent>
                    </v:textbox>
                  </v:shape>
                  <v:group id="Groupe 25" o:spid="_x0000_s1030" style="position:absolute;width:48291;height:14859" coordsize="4829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Zone de texte 2" o:spid="_x0000_s1031" type="#_x0000_t202" style="position:absolute;left:28860;top:8763;width:19431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    <v:textbox>
                        <w:txbxContent>
                          <w:p w14:paraId="15AF0928" w14:textId="61E9ABD9" w:rsidR="00D01FEC" w:rsidRDefault="00D01FEC" w:rsidP="00D01FEC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Serveur</w:t>
                            </w:r>
                          </w:p>
                          <w:p w14:paraId="76FF1041" w14:textId="2839A59A" w:rsidR="00D01FEC" w:rsidRPr="00D01FEC" w:rsidRDefault="00D01FEC" w:rsidP="00D01FEC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(Fournit un service)</w:t>
                            </w:r>
                          </w:p>
                        </w:txbxContent>
                      </v:textbox>
                    </v:shape>
                    <v:group id="Groupe 23" o:spid="_x0000_s1032" style="position:absolute;width:42717;height:14859" coordorigin="-95" coordsize="4271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group id="Groupe 22" o:spid="_x0000_s1033" style="position:absolute;left:-95;width:42717;height:14859" coordorigin="-95" coordsize="4271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roundrect id="Rectangle : coins arrondis 18" o:spid="_x0000_s1034" style="position:absolute;left:33623;width:8999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" fillcolor="#ffc000" strokecolor="#e36c0a [2409]" strokeweight="2pt"/>
                        <v:group id="Groupe 17" o:spid="_x0000_s1035" style="position:absolute;left:-95;width:36153;height:14859" coordorigin="-95" coordsize="3615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<v:shape id="Zone de texte 2" o:spid="_x0000_s1036" type="#_x0000_t202" style="position:absolute;left:-95;top:8858;width:1943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  <v:textbox>
                              <w:txbxContent>
                                <w:p w14:paraId="4F5A0849" w14:textId="4F5BA38E" w:rsidR="00D01FEC" w:rsidRDefault="00D01FEC" w:rsidP="00D01FE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 w:rsidRPr="00D01FEC"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  <w:t>Client</w:t>
                                  </w:r>
                                </w:p>
                                <w:p w14:paraId="099E6731" w14:textId="07802036" w:rsidR="00D01FEC" w:rsidRPr="00D01FEC" w:rsidRDefault="00D01FEC" w:rsidP="00D01FEC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  <w:t>(Demande un service)</w:t>
                                  </w:r>
                                </w:p>
                              </w:txbxContent>
                            </v:textbox>
                          </v:shape>
                          <v:group id="Groupe 16" o:spid="_x0000_s1037" style="position:absolute;left:5048;width:31010;height:9000" coordsize="3101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<v:roundrect id="Rectangle : coins arrondis 4" o:spid="_x0000_s1038" style="position:absolute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" fillcolor="#4f81bd [3204]" strokecolor="#243f60 [1604]" strokeweight="2pt"/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Connecteur droit avec flèche 12" o:spid="_x0000_s1039" type="#_x0000_t32" style="position:absolute;left:5810;top:2857;width:25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" strokecolor="black [3213]" strokeweight="2.25pt">
                              <v:stroke endarrow="block"/>
                            </v:shape>
                            <v:line id="Connecteur droit 13" o:spid="_x0000_s1040" style="position:absolute;flip:y;visibility:visible;mso-wrap-style:square" from="5810,1047" to="5810,2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" strokecolor="black [3213]" strokeweight="2.25pt"/>
                          </v:group>
                        </v:group>
                        <v:line id="Connecteur droit 19" o:spid="_x0000_s1041" style="position:absolute;flip:y;visibility:visible;mso-wrap-style:square" from="10858,4667" to="10858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" strokecolor="black [3213]" strokeweight="2.25pt"/>
                        <v:shape id="Connecteur droit avec flèche 21" o:spid="_x0000_s1042" type="#_x0000_t32" style="position:absolute;left:10668;top:4667;width:251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" strokecolor="black [3213]" strokeweight="2.25pt">
                          <v:stroke startarrow="block"/>
                        </v:shape>
                      </v:group>
                      <v:line id="Connecteur droit 20" o:spid="_x0000_s1043" style="position:absolute;flip:y;visibility:visible;mso-wrap-style:square" from="35909,2857" to="35909,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iDl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" strokecolor="black [3213]" strokeweight="2.25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775472C" w14:textId="6A829467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225EE454" w14:textId="2C315D97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5DC7EB85" w14:textId="47F8EB7C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627862D5" w14:textId="3CB2402D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7055C36A" w14:textId="66966929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431B11FE" w14:textId="588238C1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0C2D0E09" w14:textId="04603654" w:rsidR="00D01FEC" w:rsidRDefault="00D01FEC" w:rsidP="00BD4EB4">
      <w:pPr>
        <w:jc w:val="both"/>
        <w:rPr>
          <w:rFonts w:ascii="Times New Roman" w:hAnsi="Times New Roman"/>
          <w:sz w:val="24"/>
        </w:rPr>
      </w:pPr>
    </w:p>
    <w:p w14:paraId="7A10E597" w14:textId="77777777" w:rsidR="00475BEB" w:rsidRDefault="00475BEB" w:rsidP="00BD4EB4">
      <w:pPr>
        <w:jc w:val="both"/>
        <w:rPr>
          <w:rFonts w:ascii="Times New Roman" w:hAnsi="Times New Roman"/>
          <w:sz w:val="24"/>
        </w:rPr>
      </w:pPr>
    </w:p>
    <w:p w14:paraId="47DC00EA" w14:textId="5E1ED050" w:rsidR="00D01FEC" w:rsidRDefault="00475BEB" w:rsidP="00475BEB">
      <w:pPr>
        <w:ind w:firstLine="709"/>
        <w:jc w:val="both"/>
        <w:rPr>
          <w:rFonts w:ascii="Times New Roman" w:hAnsi="Times New Roman"/>
          <w:sz w:val="24"/>
        </w:rPr>
      </w:pPr>
      <w:r w:rsidRPr="00475BEB">
        <w:rPr>
          <w:rFonts w:ascii="Times New Roman" w:hAnsi="Times New Roman"/>
          <w:sz w:val="24"/>
        </w:rPr>
        <w:t>Le schéma client-serveur est un concept fondamental pour la programmation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d’applications réparties (communication entre deux processus s’exécutant sur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des machines distinctes, reliées par un réseau).</w:t>
      </w:r>
    </w:p>
    <w:p w14:paraId="5F2A7416" w14:textId="4F0A6692" w:rsidR="00475BEB" w:rsidRDefault="00475BEB" w:rsidP="00475BEB">
      <w:pPr>
        <w:ind w:firstLine="709"/>
        <w:jc w:val="both"/>
        <w:rPr>
          <w:rFonts w:ascii="Times New Roman" w:hAnsi="Times New Roman"/>
          <w:sz w:val="24"/>
        </w:rPr>
      </w:pPr>
      <w:r w:rsidRPr="00475BEB">
        <w:rPr>
          <w:rFonts w:ascii="Times New Roman" w:hAnsi="Times New Roman"/>
          <w:sz w:val="24"/>
        </w:rPr>
        <w:t>Pour le client, un service est souvent désigné par un nom symbolique.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Ce nom doit être converti en une adresse interprétable par les protocoles du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réseau.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La conversion d’un nom symbolique (par ex</w:t>
      </w:r>
      <w:r>
        <w:rPr>
          <w:rFonts w:ascii="Times New Roman" w:hAnsi="Times New Roman"/>
          <w:sz w:val="24"/>
        </w:rPr>
        <w:t>emple</w:t>
      </w:r>
      <w:r w:rsidRPr="00475BEB">
        <w:rPr>
          <w:rFonts w:ascii="Times New Roman" w:hAnsi="Times New Roman"/>
          <w:sz w:val="24"/>
        </w:rPr>
        <w:t xml:space="preserve"> www.google.com) en une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adresse IP (216.239.39.99) est à la charge du service DNS</w:t>
      </w:r>
      <w:r>
        <w:rPr>
          <w:rFonts w:ascii="Times New Roman" w:hAnsi="Times New Roman"/>
          <w:sz w:val="24"/>
        </w:rPr>
        <w:t>.</w:t>
      </w:r>
    </w:p>
    <w:p w14:paraId="5659B04F" w14:textId="7E983BC5" w:rsidR="00475BEB" w:rsidRPr="00475BEB" w:rsidRDefault="00475BEB" w:rsidP="00475BEB">
      <w:pPr>
        <w:ind w:firstLine="709"/>
        <w:jc w:val="both"/>
        <w:rPr>
          <w:rFonts w:ascii="Times New Roman" w:hAnsi="Times New Roman"/>
          <w:sz w:val="24"/>
        </w:rPr>
      </w:pPr>
      <w:r w:rsidRPr="00475BEB">
        <w:rPr>
          <w:rFonts w:ascii="Times New Roman" w:hAnsi="Times New Roman"/>
          <w:sz w:val="24"/>
        </w:rPr>
        <w:t>En fait, l’adresse IP du serveur ne suffit pas, car le serveur (machine physique) peut comporter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différents services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; il faut préciser le service demandé au moyen d’un numéro de port, qui permet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d’atteindre un processus particulier sur la machine serveur.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Un numéro de port comprend 16 bits (0 à 65 535) et est associé à un protocole de transport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donné (le port TCP numéro x et le port UDP numéro x désignent des objets distincts).</w:t>
      </w:r>
    </w:p>
    <w:p w14:paraId="5D0DD431" w14:textId="386C37EC" w:rsidR="00475BEB" w:rsidRDefault="00475BEB" w:rsidP="00475BEB">
      <w:pPr>
        <w:ind w:firstLine="709"/>
        <w:jc w:val="both"/>
        <w:rPr>
          <w:rFonts w:ascii="Times New Roman" w:hAnsi="Times New Roman"/>
          <w:sz w:val="24"/>
        </w:rPr>
      </w:pPr>
      <w:r w:rsidRPr="00475BEB">
        <w:rPr>
          <w:rFonts w:ascii="Times New Roman" w:hAnsi="Times New Roman"/>
          <w:sz w:val="24"/>
        </w:rPr>
        <w:t>Les numéros de 0 à 1</w:t>
      </w:r>
      <w:r>
        <w:rPr>
          <w:rFonts w:ascii="Times New Roman" w:hAnsi="Times New Roman"/>
          <w:sz w:val="24"/>
        </w:rPr>
        <w:t xml:space="preserve"> </w:t>
      </w:r>
      <w:r w:rsidRPr="00475BEB">
        <w:rPr>
          <w:rFonts w:ascii="Times New Roman" w:hAnsi="Times New Roman"/>
          <w:sz w:val="24"/>
        </w:rPr>
        <w:t>023 sont réservés, par convention, à des services spécifiques.</w:t>
      </w:r>
    </w:p>
    <w:p w14:paraId="3A797E82" w14:textId="2AAA37AC" w:rsidR="00475BEB" w:rsidRDefault="00DF5A73" w:rsidP="00475BE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38681D6A" wp14:editId="219791AA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4828540" cy="1686560"/>
                <wp:effectExtent l="0" t="0" r="0" b="8890"/>
                <wp:wrapNone/>
                <wp:docPr id="211" name="Groupe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8540" cy="1686560"/>
                          <a:chOff x="0" y="-38100"/>
                          <a:chExt cx="4829118" cy="1686900"/>
                        </a:xfrm>
                      </wpg:grpSpPr>
                      <wps:wsp>
                        <wps:cNvPr id="21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0" y="-38100"/>
                            <a:ext cx="1352203" cy="2856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BC247" w14:textId="6D8758A5" w:rsidR="00043705" w:rsidRPr="00043705" w:rsidRDefault="00043705" w:rsidP="00043705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color w:val="FF0000"/>
                                  <w:sz w:val="24"/>
                                  <w:szCs w:val="28"/>
                                </w:rPr>
                              </w:pPr>
                              <w:r w:rsidRPr="00043705">
                                <w:rPr>
                                  <w:rFonts w:ascii="Times New Roman" w:hAnsi="Times New Roman"/>
                                  <w:b/>
                                  <w:bCs/>
                                  <w:color w:val="FF0000"/>
                                  <w:sz w:val="24"/>
                                  <w:szCs w:val="28"/>
                                </w:rPr>
                                <w:t>Port 50000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9" name="Groupe 209"/>
                        <wpg:cNvGrpSpPr/>
                        <wpg:grpSpPr>
                          <a:xfrm>
                            <a:off x="0" y="161925"/>
                            <a:ext cx="4829118" cy="1486875"/>
                            <a:chOff x="0" y="0"/>
                            <a:chExt cx="4829118" cy="1486875"/>
                          </a:xfrm>
                        </wpg:grpSpPr>
                        <wpg:grpSp>
                          <wpg:cNvPr id="30" name="Groupe 30"/>
                          <wpg:cNvGrpSpPr/>
                          <wpg:grpSpPr>
                            <a:xfrm>
                              <a:off x="0" y="0"/>
                              <a:ext cx="4829118" cy="1486875"/>
                              <a:chOff x="0" y="-975"/>
                              <a:chExt cx="4829118" cy="1486875"/>
                            </a:xfrm>
                          </wpg:grpSpPr>
                          <wps:wsp>
                            <wps:cNvPr id="3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76877" y="495199"/>
                                <a:ext cx="1028700" cy="5230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F3E6EE" w14:textId="33BFC807" w:rsidR="00475BEB" w:rsidRDefault="00475BEB" w:rsidP="00475BE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  <w:t>Adresse IP :</w:t>
                                  </w:r>
                                </w:p>
                                <w:p w14:paraId="5F6977FA" w14:textId="52860A83" w:rsidR="00475BEB" w:rsidRPr="00D01FEC" w:rsidRDefault="00475BEB" w:rsidP="00475BE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  <w:szCs w:val="28"/>
                                    </w:rPr>
                                    <w:t>192.168.1.11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2" name="Groupe 192"/>
                            <wpg:cNvGrpSpPr/>
                            <wpg:grpSpPr>
                              <a:xfrm>
                                <a:off x="0" y="-975"/>
                                <a:ext cx="4829118" cy="1486875"/>
                                <a:chOff x="0" y="-975"/>
                                <a:chExt cx="4829118" cy="1486875"/>
                              </a:xfrm>
                            </wpg:grpSpPr>
                            <wps:wsp>
                              <wps:cNvPr id="193" name="Zone de texte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81" y="-975"/>
                                  <a:ext cx="135236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B5101F" w14:textId="4B6988DB" w:rsidR="00475BEB" w:rsidRPr="00D01FEC" w:rsidRDefault="00475BEB" w:rsidP="00475BEB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  <w:t>Connexion TCP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194" name="Groupe 194"/>
                              <wpg:cNvGrpSpPr/>
                              <wpg:grpSpPr>
                                <a:xfrm>
                                  <a:off x="0" y="0"/>
                                  <a:ext cx="4829118" cy="1485900"/>
                                  <a:chOff x="0" y="0"/>
                                  <a:chExt cx="4829118" cy="1485900"/>
                                </a:xfrm>
                              </wpg:grpSpPr>
                              <wps:wsp>
                                <wps:cNvPr id="195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86075" y="876300"/>
                                    <a:ext cx="1943043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1765EAE" w14:textId="77777777" w:rsidR="00475BEB" w:rsidRDefault="00475BEB" w:rsidP="00475BEB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  <w:t>Serveur</w:t>
                                      </w:r>
                                    </w:p>
                                    <w:p w14:paraId="151B15AD" w14:textId="77777777" w:rsidR="00475BEB" w:rsidRPr="00D01FEC" w:rsidRDefault="00475BEB" w:rsidP="00475BEB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  <w:t>(Fournit un service)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196" name="Groupe 196"/>
                                <wpg:cNvGrpSpPr/>
                                <wpg:grpSpPr>
                                  <a:xfrm>
                                    <a:off x="0" y="0"/>
                                    <a:ext cx="4271770" cy="1485900"/>
                                    <a:chOff x="-9525" y="0"/>
                                    <a:chExt cx="4271770" cy="1485900"/>
                                  </a:xfrm>
                                </wpg:grpSpPr>
                                <wpg:grpSp>
                                  <wpg:cNvPr id="197" name="Groupe 197"/>
                                  <wpg:cNvGrpSpPr/>
                                  <wpg:grpSpPr>
                                    <a:xfrm>
                                      <a:off x="-9525" y="0"/>
                                      <a:ext cx="4271770" cy="1485900"/>
                                      <a:chOff x="-9525" y="0"/>
                                      <a:chExt cx="4271770" cy="1485900"/>
                                    </a:xfrm>
                                  </wpg:grpSpPr>
                                  <wps:wsp>
                                    <wps:cNvPr id="198" name="Rectangle : coins arrondis 198"/>
                                    <wps:cNvSpPr/>
                                    <wps:spPr>
                                      <a:xfrm>
                                        <a:off x="3362325" y="0"/>
                                        <a:ext cx="899920" cy="900000"/>
                                      </a:xfrm>
                                      <a:prstGeom prst="roundRect">
                                        <a:avLst/>
                                      </a:prstGeom>
                                      <a:solidFill>
                                        <a:srgbClr val="FFC000"/>
                                      </a:solidFill>
                                      <a:ln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99" name="Groupe 199"/>
                                    <wpg:cNvGrpSpPr/>
                                    <wpg:grpSpPr>
                                      <a:xfrm>
                                        <a:off x="-9525" y="0"/>
                                        <a:ext cx="3615375" cy="1485900"/>
                                        <a:chOff x="-9525" y="0"/>
                                        <a:chExt cx="3615375" cy="1485900"/>
                                      </a:xfrm>
                                    </wpg:grpSpPr>
                                    <wps:wsp>
                                      <wps:cNvPr id="200" name="Zone de texte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-9525" y="885825"/>
                                          <a:ext cx="1943100" cy="600075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07A9540" w14:textId="77777777" w:rsidR="00475BEB" w:rsidRDefault="00475BEB" w:rsidP="00475BEB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 w:rsidRPr="00D01FEC"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szCs w:val="28"/>
                                              </w:rPr>
                                              <w:t>Client</w:t>
                                            </w:r>
                                          </w:p>
                                          <w:p w14:paraId="29BCB9F4" w14:textId="77777777" w:rsidR="00475BEB" w:rsidRPr="00D01FEC" w:rsidRDefault="00475BEB" w:rsidP="00475BEB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sz w:val="24"/>
                                                <w:szCs w:val="28"/>
                                              </w:rPr>
                                              <w:t>(Demande un service)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01" name="Groupe 201"/>
                                      <wpg:cNvGrpSpPr/>
                                      <wpg:grpSpPr>
                                        <a:xfrm>
                                          <a:off x="504825" y="0"/>
                                          <a:ext cx="3101025" cy="900000"/>
                                          <a:chOff x="0" y="0"/>
                                          <a:chExt cx="3101025" cy="900000"/>
                                        </a:xfrm>
                                      </wpg:grpSpPr>
                                      <wps:wsp>
                                        <wps:cNvPr id="202" name="Rectangle : coins arrondis 20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00000" cy="9000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3" name="Connecteur droit avec flèche 203"/>
                                        <wps:cNvCnPr/>
                                        <wps:spPr>
                                          <a:xfrm>
                                            <a:off x="581025" y="285750"/>
                                            <a:ext cx="252000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04" name="Connecteur droit 204"/>
                                        <wps:cNvCnPr/>
                                        <wps:spPr>
                                          <a:xfrm flipV="1">
                                            <a:off x="581025" y="104775"/>
                                            <a:ext cx="0" cy="1800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205" name="Connecteur droit 205"/>
                                    <wps:cNvCnPr/>
                                    <wps:spPr>
                                      <a:xfrm flipV="1">
                                        <a:off x="1085850" y="466725"/>
                                        <a:ext cx="0" cy="180000"/>
                                      </a:xfrm>
                                      <a:prstGeom prst="line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6" name="Connecteur droit avec flèche 206"/>
                                    <wps:cNvCnPr/>
                                    <wps:spPr>
                                      <a:xfrm>
                                        <a:off x="1066800" y="466725"/>
                                        <a:ext cx="2519776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headEnd type="triangle" w="med" len="med"/>
                                        <a:tailEnd type="none" w="med" len="med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07" name="Connecteur droit 207"/>
                                  <wps:cNvCnPr/>
                                  <wps:spPr>
                                    <a:xfrm flipV="1">
                                      <a:off x="3590925" y="285750"/>
                                      <a:ext cx="0" cy="180000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208" name="Connecteur droit avec flèche 208"/>
                          <wps:cNvCnPr/>
                          <wps:spPr>
                            <a:xfrm>
                              <a:off x="2638425" y="133350"/>
                              <a:ext cx="6477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81D6A" id="Groupe 211" o:spid="_x0000_s1044" style="position:absolute;left:0;text-align:left;margin-left:0;margin-top:2.35pt;width:380.2pt;height:132.8pt;z-index:251626496;mso-position-horizontal:center;mso-position-horizontal-relative:margin;mso-height-relative:margin" coordorigin=",-381" coordsize="48291,16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">
                <v:shape id="Zone de texte 2" o:spid="_x0000_s1045" type="#_x0000_t202" style="position:absolute;left:23812;top:-381;width:13522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iw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X44&#10;E46AXH8BAAD//wMAUEsBAi0AFAAGAAgAAAAhANvh9svuAAAAhQEAABMAAAAAAAAAAAAAAAAAAAAA&#10;AFtDb250ZW50X1R5cGVzXS54bWxQSwECLQAUAAYACAAAACEAWvQsW78AAAAVAQAACwAAAAAAAAAA&#10;AAAAAAAfAQAAX3JlbHMvLnJlbHNQSwECLQAUAAYACAAAACEAEWC4sL0AAADcAAAADwAAAAAAAAAA&#10;AAAAAAAHAgAAZHJzL2Rvd25yZXYueG1sUEsFBgAAAAADAAMAtwAAAPECAAAAAA==&#10;" stroked="f">
                  <v:textbox>
                    <w:txbxContent>
                      <w:p w14:paraId="43EBC247" w14:textId="6D8758A5" w:rsidR="00043705" w:rsidRPr="00043705" w:rsidRDefault="00043705" w:rsidP="00043705">
                        <w:pPr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color w:val="FF0000"/>
                            <w:sz w:val="24"/>
                            <w:szCs w:val="28"/>
                          </w:rPr>
                        </w:pPr>
                        <w:r w:rsidRPr="00043705">
                          <w:rPr>
                            <w:rFonts w:ascii="Times New Roman" w:hAnsi="Times New Roman"/>
                            <w:b/>
                            <w:bCs/>
                            <w:color w:val="FF0000"/>
                            <w:sz w:val="24"/>
                            <w:szCs w:val="28"/>
                          </w:rPr>
                          <w:t>Port 50000</w:t>
                        </w:r>
                      </w:p>
                    </w:txbxContent>
                  </v:textbox>
                </v:shape>
                <v:group id="Groupe 209" o:spid="_x0000_s1046" style="position:absolute;top:1619;width:48291;height:14869" coordsize="48291,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group id="Groupe 30" o:spid="_x0000_s1047" style="position:absolute;width:48291;height:14868" coordorigin=",-9" coordsize="48291,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Zone de texte 2" o:spid="_x0000_s1048" type="#_x0000_t202" style="position:absolute;left:23768;top:4951;width:10287;height:5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  <v:textbox>
                        <w:txbxContent>
                          <w:p w14:paraId="27F3E6EE" w14:textId="33BFC807" w:rsidR="00475BEB" w:rsidRDefault="00475BEB" w:rsidP="00475BE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Adresse IP :</w:t>
                            </w:r>
                          </w:p>
                          <w:p w14:paraId="5F6977FA" w14:textId="52860A83" w:rsidR="00475BEB" w:rsidRPr="00D01FEC" w:rsidRDefault="00475BEB" w:rsidP="00475BEB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</w:rPr>
                              <w:t>192.168.1.11</w:t>
                            </w:r>
                          </w:p>
                        </w:txbxContent>
                      </v:textbox>
                    </v:shape>
                    <v:group id="Groupe 192" o:spid="_x0000_s1049" style="position:absolute;top:-9;width:48291;height:14868" coordorigin=",-9" coordsize="48291,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shape id="Zone de texte 2" o:spid="_x0000_s1050" type="#_x0000_t202" style="position:absolute;left:14475;top:-9;width:13524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14:paraId="37B5101F" w14:textId="4B6988DB" w:rsidR="00475BEB" w:rsidRPr="00D01FEC" w:rsidRDefault="00475BEB" w:rsidP="00475BEB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  <w:t>Connexion TCP</w:t>
                              </w:r>
                            </w:p>
                          </w:txbxContent>
                        </v:textbox>
                      </v:shape>
                      <v:group id="Groupe 194" o:spid="_x0000_s1051" style="position:absolute;width:48291;height:14859" coordsize="4829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shape id="Zone de texte 2" o:spid="_x0000_s1052" type="#_x0000_t202" style="position:absolute;left:28860;top:8763;width:19431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      <v:textbox>
                            <w:txbxContent>
                              <w:p w14:paraId="61765EAE" w14:textId="77777777" w:rsidR="00475BEB" w:rsidRDefault="00475BEB" w:rsidP="00475BE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  <w:t>Serveur</w:t>
                                </w:r>
                              </w:p>
                              <w:p w14:paraId="151B15AD" w14:textId="77777777" w:rsidR="00475BEB" w:rsidRPr="00D01FEC" w:rsidRDefault="00475BEB" w:rsidP="00475BEB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  <w:t>(Fournit un service)</w:t>
                                </w:r>
                              </w:p>
                            </w:txbxContent>
                          </v:textbox>
                        </v:shape>
                        <v:group id="Groupe 196" o:spid="_x0000_s1053" style="position:absolute;width:42717;height:14859" coordorigin="-95" coordsize="4271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<v:group id="Groupe 197" o:spid="_x0000_s1054" style="position:absolute;left:-95;width:42717;height:14859" coordorigin="-95" coordsize="42717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  <v:roundrect id="Rectangle : coins arrondis 198" o:spid="_x0000_s1055" style="position:absolute;left:33623;width:8999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" fillcolor="#ffc000" strokecolor="#e36c0a [2409]" strokeweight="2pt"/>
                            <v:group id="Groupe 199" o:spid="_x0000_s1056" style="position:absolute;left:-95;width:36153;height:14859" coordorigin="-95" coordsize="3615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  <v:shape id="Zone de texte 2" o:spid="_x0000_s1057" type="#_x0000_t202" style="position:absolute;left:-95;top:8858;width:1943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            <v:textbox>
                                  <w:txbxContent>
                                    <w:p w14:paraId="707A9540" w14:textId="77777777" w:rsidR="00475BEB" w:rsidRDefault="00475BEB" w:rsidP="00475BEB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 w:rsidRPr="00D01FEC"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  <w:t>Client</w:t>
                                      </w:r>
                                    </w:p>
                                    <w:p w14:paraId="29BCB9F4" w14:textId="77777777" w:rsidR="00475BEB" w:rsidRPr="00D01FEC" w:rsidRDefault="00475BEB" w:rsidP="00475BEB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:szCs w:val="28"/>
                                        </w:rPr>
                                        <w:t>(Demande un service)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e 201" o:spid="_x0000_s1058" style="position:absolute;left:5048;width:31010;height:9000" coordsize="3101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<v:roundrect id="Rectangle : coins arrondis 202" o:spid="_x0000_s1059" style="position:absolute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" fillcolor="#4f81bd [3204]" strokecolor="#243f60 [1604]" strokeweight="2pt"/>
                                <v:shape id="Connecteur droit avec flèche 203" o:spid="_x0000_s1060" type="#_x0000_t32" style="position:absolute;left:5810;top:2857;width:252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" strokecolor="black [3213]" strokeweight="2.25pt">
                                  <v:stroke endarrow="block"/>
                                </v:shape>
                                <v:line id="Connecteur droit 204" o:spid="_x0000_s1061" style="position:absolute;flip:y;visibility:visible;mso-wrap-style:square" from="5810,1047" to="5810,2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" strokecolor="black [3213]" strokeweight="2.25pt"/>
                              </v:group>
                            </v:group>
                            <v:line id="Connecteur droit 205" o:spid="_x0000_s1062" style="position:absolute;flip:y;visibility:visible;mso-wrap-style:square" from="10858,4667" to="10858,6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" strokecolor="black [3213]" strokeweight="2.25pt"/>
                            <v:shape id="Connecteur droit avec flèche 206" o:spid="_x0000_s1063" type="#_x0000_t32" style="position:absolute;left:10668;top:4667;width:251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" strokecolor="black [3213]" strokeweight="2.25pt">
                              <v:stroke startarrow="block"/>
                            </v:shape>
                          </v:group>
                          <v:line id="Connecteur droit 207" o:spid="_x0000_s1064" style="position:absolute;flip:y;visibility:visible;mso-wrap-style:square" from="35909,2857" to="35909,4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" strokecolor="black [3213]" strokeweight="2.25pt"/>
                        </v:group>
                      </v:group>
                    </v:group>
                  </v:group>
                  <v:shape id="Connecteur droit avec flèche 208" o:spid="_x0000_s1065" type="#_x0000_t32" style="position:absolute;left:26384;top:1333;width:6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" strokecolor="black [3213]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5EACD4FF" w14:textId="6DFA9959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2C92AEDD" w14:textId="7DEFC3CA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282A17D1" w14:textId="4B32631A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4B295B32" w14:textId="6E6A4728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6A1F40E4" w14:textId="2CBC54CF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1E39BC27" w14:textId="2F1796AF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65DF99B4" w14:textId="2A8D18F5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1E851602" w14:textId="255DEB71" w:rsidR="00475BEB" w:rsidRDefault="00475BEB" w:rsidP="00475BEB">
      <w:pPr>
        <w:jc w:val="both"/>
        <w:rPr>
          <w:rFonts w:ascii="Times New Roman" w:hAnsi="Times New Roman"/>
          <w:sz w:val="24"/>
        </w:rPr>
      </w:pPr>
    </w:p>
    <w:p w14:paraId="2FDC5CB1" w14:textId="77777777" w:rsidR="00043705" w:rsidRDefault="00043705" w:rsidP="00475BEB">
      <w:pPr>
        <w:jc w:val="both"/>
        <w:rPr>
          <w:rFonts w:ascii="Times New Roman" w:hAnsi="Times New Roman"/>
          <w:sz w:val="24"/>
        </w:rPr>
      </w:pPr>
    </w:p>
    <w:p w14:paraId="22F0AA43" w14:textId="7BC46B34" w:rsidR="00043705" w:rsidRPr="00043705" w:rsidRDefault="00043705" w:rsidP="00043705">
      <w:pPr>
        <w:jc w:val="both"/>
        <w:rPr>
          <w:rFonts w:ascii="Times New Roman" w:hAnsi="Times New Roman"/>
          <w:sz w:val="24"/>
        </w:rPr>
      </w:pPr>
      <w:r w:rsidRPr="00043705">
        <w:rPr>
          <w:rFonts w:ascii="Times New Roman" w:hAnsi="Times New Roman"/>
          <w:sz w:val="24"/>
        </w:rPr>
        <w:t>Pour programmer une application client-serveur, il est commode d’utiliser les</w:t>
      </w:r>
      <w:r>
        <w:rPr>
          <w:rFonts w:ascii="Times New Roman" w:hAnsi="Times New Roman"/>
          <w:sz w:val="24"/>
        </w:rPr>
        <w:t xml:space="preserve"> </w:t>
      </w:r>
      <w:r w:rsidRPr="00043705">
        <w:rPr>
          <w:rFonts w:ascii="Times New Roman" w:hAnsi="Times New Roman"/>
          <w:sz w:val="24"/>
        </w:rPr>
        <w:t>sockets. Les sockets fournissent une interface qui permet d’utiliser facilement les</w:t>
      </w:r>
      <w:r>
        <w:rPr>
          <w:rFonts w:ascii="Times New Roman" w:hAnsi="Times New Roman"/>
          <w:sz w:val="24"/>
        </w:rPr>
        <w:t xml:space="preserve"> </w:t>
      </w:r>
      <w:r w:rsidRPr="00043705">
        <w:rPr>
          <w:rFonts w:ascii="Times New Roman" w:hAnsi="Times New Roman"/>
          <w:sz w:val="24"/>
        </w:rPr>
        <w:t>protocoles de transport tels que TCP et UDP.</w:t>
      </w:r>
    </w:p>
    <w:p w14:paraId="7DA70154" w14:textId="02C43CC1" w:rsidR="00043705" w:rsidRDefault="00043705" w:rsidP="00043705">
      <w:pPr>
        <w:jc w:val="both"/>
        <w:rPr>
          <w:rFonts w:ascii="Times New Roman" w:hAnsi="Times New Roman"/>
          <w:sz w:val="24"/>
        </w:rPr>
      </w:pPr>
      <w:r w:rsidRPr="00043705">
        <w:rPr>
          <w:rFonts w:ascii="Times New Roman" w:hAnsi="Times New Roman"/>
          <w:sz w:val="24"/>
        </w:rPr>
        <w:t>Un socket est simplement un moyen de désigner l’extrémité d’un canal de</w:t>
      </w:r>
      <w:r>
        <w:rPr>
          <w:rFonts w:ascii="Times New Roman" w:hAnsi="Times New Roman"/>
          <w:sz w:val="24"/>
        </w:rPr>
        <w:t xml:space="preserve"> </w:t>
      </w:r>
      <w:r w:rsidRPr="00043705">
        <w:rPr>
          <w:rFonts w:ascii="Times New Roman" w:hAnsi="Times New Roman"/>
          <w:sz w:val="24"/>
        </w:rPr>
        <w:t>communication bidirectionnel, côté client ou serveur, en l’associant à un port.</w:t>
      </w:r>
    </w:p>
    <w:p w14:paraId="4A8649D0" w14:textId="10799E82" w:rsidR="00043705" w:rsidRDefault="004168B7" w:rsidP="0004370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4C2881E" wp14:editId="4EBBE1E0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5485823" cy="1591310"/>
                <wp:effectExtent l="0" t="0" r="635" b="8890"/>
                <wp:wrapNone/>
                <wp:docPr id="248" name="Groupe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823" cy="1591310"/>
                          <a:chOff x="0" y="0"/>
                          <a:chExt cx="5485823" cy="1591310"/>
                        </a:xfrm>
                      </wpg:grpSpPr>
                      <wpg:grpSp>
                        <wpg:cNvPr id="247" name="Groupe 247"/>
                        <wpg:cNvGrpSpPr/>
                        <wpg:grpSpPr>
                          <a:xfrm>
                            <a:off x="0" y="0"/>
                            <a:ext cx="5485823" cy="1591310"/>
                            <a:chOff x="0" y="0"/>
                            <a:chExt cx="5485823" cy="1591310"/>
                          </a:xfrm>
                        </wpg:grpSpPr>
                        <wpg:grpSp>
                          <wpg:cNvPr id="244" name="Groupe 244"/>
                          <wpg:cNvGrpSpPr/>
                          <wpg:grpSpPr>
                            <a:xfrm>
                              <a:off x="0" y="0"/>
                              <a:ext cx="5485823" cy="1591310"/>
                              <a:chOff x="0" y="-105746"/>
                              <a:chExt cx="5485823" cy="1591346"/>
                            </a:xfrm>
                          </wpg:grpSpPr>
                          <wpg:grpSp>
                            <wpg:cNvPr id="242" name="Groupe 242"/>
                            <wpg:cNvGrpSpPr/>
                            <wpg:grpSpPr>
                              <a:xfrm>
                                <a:off x="0" y="-105746"/>
                                <a:ext cx="5485823" cy="1591346"/>
                                <a:chOff x="0" y="-105746"/>
                                <a:chExt cx="5485823" cy="1591346"/>
                              </a:xfrm>
                            </wpg:grpSpPr>
                            <wpg:grpSp>
                              <wpg:cNvPr id="240" name="Groupe 240"/>
                              <wpg:cNvGrpSpPr/>
                              <wpg:grpSpPr>
                                <a:xfrm>
                                  <a:off x="0" y="-105746"/>
                                  <a:ext cx="5485823" cy="1591346"/>
                                  <a:chOff x="0" y="-104771"/>
                                  <a:chExt cx="5485823" cy="1591346"/>
                                </a:xfrm>
                              </wpg:grpSpPr>
                              <wpg:grpSp>
                                <wpg:cNvPr id="238" name="Groupe 238"/>
                                <wpg:cNvGrpSpPr/>
                                <wpg:grpSpPr>
                                  <a:xfrm>
                                    <a:off x="0" y="-104771"/>
                                    <a:ext cx="5485823" cy="1591346"/>
                                    <a:chOff x="0" y="-104771"/>
                                    <a:chExt cx="5485823" cy="1591346"/>
                                  </a:xfrm>
                                </wpg:grpSpPr>
                                <wpg:grpSp>
                                  <wpg:cNvPr id="236" name="Groupe 236"/>
                                  <wpg:cNvGrpSpPr/>
                                  <wpg:grpSpPr>
                                    <a:xfrm>
                                      <a:off x="0" y="-104771"/>
                                      <a:ext cx="5485823" cy="1591346"/>
                                      <a:chOff x="0" y="-104771"/>
                                      <a:chExt cx="5485823" cy="1591346"/>
                                    </a:xfrm>
                                  </wpg:grpSpPr>
                                  <wpg:grpSp>
                                    <wpg:cNvPr id="215" name="Groupe 215"/>
                                    <wpg:cNvGrpSpPr/>
                                    <wpg:grpSpPr>
                                      <a:xfrm>
                                        <a:off x="0" y="-104771"/>
                                        <a:ext cx="5485823" cy="1591346"/>
                                        <a:chOff x="0" y="-105767"/>
                                        <a:chExt cx="5486480" cy="1591667"/>
                                      </a:xfrm>
                                    </wpg:grpSpPr>
                                    <wps:wsp>
                                      <wps:cNvPr id="216" name="Zone de texte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609917" y="561775"/>
                                          <a:ext cx="1562519" cy="52300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870F0C0" w14:textId="23034B7D" w:rsidR="00043705" w:rsidRPr="004168B7" w:rsidRDefault="00043705" w:rsidP="00043705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color w:val="E36C0A" w:themeColor="accent6" w:themeShade="BF"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 w:rsidRPr="004168B7">
                                              <w:rPr>
                                                <w:rFonts w:ascii="Times New Roman" w:hAnsi="Times New Roman"/>
                                                <w:color w:val="E36C0A" w:themeColor="accent6" w:themeShade="BF"/>
                                                <w:sz w:val="24"/>
                                                <w:szCs w:val="28"/>
                                              </w:rPr>
                                              <w:t>192.168.1.11</w:t>
                                            </w:r>
                                            <w:r w:rsidR="004168B7" w:rsidRPr="004168B7">
                                              <w:rPr>
                                                <w:rFonts w:ascii="Times New Roman" w:hAnsi="Times New Roman"/>
                                                <w:color w:val="E36C0A" w:themeColor="accent6" w:themeShade="BF"/>
                                                <w:sz w:val="24"/>
                                                <w:szCs w:val="28"/>
                                              </w:rPr>
                                              <w:t> : 50000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18" name="Groupe 218"/>
                                      <wpg:cNvGrpSpPr/>
                                      <wpg:grpSpPr>
                                        <a:xfrm>
                                          <a:off x="0" y="-105767"/>
                                          <a:ext cx="5486480" cy="1591667"/>
                                          <a:chOff x="0" y="-105767"/>
                                          <a:chExt cx="5486480" cy="1591667"/>
                                        </a:xfrm>
                                      </wpg:grpSpPr>
                                      <wps:wsp>
                                        <wps:cNvPr id="219" name="Zone de texte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28874" y="-105767"/>
                                            <a:ext cx="1695651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2101238" w14:textId="6E12FC10" w:rsidR="00043705" w:rsidRPr="004168B7" w:rsidRDefault="004168B7" w:rsidP="00043705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color w:val="0070C0"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 w:rsidRPr="004168B7">
                                                <w:rPr>
                                                  <w:rFonts w:ascii="Times New Roman" w:hAnsi="Times New Roman"/>
                                                  <w:color w:val="0070C0"/>
                                                  <w:sz w:val="24"/>
                                                  <w:szCs w:val="28"/>
                                                </w:rPr>
                                                <w:t>192.168.1.12 : 45000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20" name="Groupe 22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486480" cy="1485900"/>
                                            <a:chOff x="0" y="0"/>
                                            <a:chExt cx="5486480" cy="1485900"/>
                                          </a:xfrm>
                                        </wpg:grpSpPr>
                                        <wps:wsp>
                                          <wps:cNvPr id="221" name="Zone de texte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543437" y="876300"/>
                                              <a:ext cx="1943043" cy="600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1E794F" w14:textId="77777777" w:rsidR="00043705" w:rsidRDefault="00043705" w:rsidP="0004370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  <w:t>Serveur</w:t>
                                                </w:r>
                                              </w:p>
                                              <w:p w14:paraId="4920A83C" w14:textId="77777777" w:rsidR="00043705" w:rsidRPr="00D01FEC" w:rsidRDefault="00043705" w:rsidP="0004370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  <w:t>(Fournit un service)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22" name="Groupe 22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986231" cy="1485900"/>
                                              <a:chOff x="-9525" y="0"/>
                                              <a:chExt cx="4986231" cy="1485900"/>
                                            </a:xfrm>
                                          </wpg:grpSpPr>
                                          <wpg:grpSp>
                                            <wpg:cNvPr id="223" name="Groupe 223"/>
                                            <wpg:cNvGrpSpPr/>
                                            <wpg:grpSpPr>
                                              <a:xfrm>
                                                <a:off x="-9525" y="0"/>
                                                <a:ext cx="4986231" cy="1485900"/>
                                                <a:chOff x="-9525" y="0"/>
                                                <a:chExt cx="4986231" cy="1485900"/>
                                              </a:xfrm>
                                            </wpg:grpSpPr>
                                            <wps:wsp>
                                              <wps:cNvPr id="224" name="Rectangle : coins arrondis 224"/>
                                              <wps:cNvSpPr/>
                                              <wps:spPr>
                                                <a:xfrm>
                                                  <a:off x="4076786" y="0"/>
                                                  <a:ext cx="899920" cy="90000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rgbClr val="FFC000"/>
                                                </a:solidFill>
                                                <a:ln>
                                                  <a:solidFill>
                                                    <a:schemeClr val="accent6">
                                                      <a:lumMod val="75000"/>
                                                    </a:schemeClr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25" name="Groupe 225"/>
                                              <wpg:cNvGrpSpPr/>
                                              <wpg:grpSpPr>
                                                <a:xfrm>
                                                  <a:off x="-9525" y="0"/>
                                                  <a:ext cx="1943100" cy="1485900"/>
                                                  <a:chOff x="-9525" y="0"/>
                                                  <a:chExt cx="1943100" cy="1485900"/>
                                                </a:xfrm>
                                              </wpg:grpSpPr>
                                              <wps:wsp>
                                                <wps:cNvPr id="226" name="Zone de texte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-9525" y="885825"/>
                                                    <a:ext cx="1943100" cy="600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08A4C4B" w14:textId="77777777" w:rsidR="00043705" w:rsidRDefault="00043705" w:rsidP="0004370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D01FEC"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szCs w:val="28"/>
                                                        </w:rPr>
                                                        <w:t>Client</w:t>
                                                      </w:r>
                                                    </w:p>
                                                    <w:p w14:paraId="249D8E99" w14:textId="77777777" w:rsidR="00043705" w:rsidRPr="00D01FEC" w:rsidRDefault="00043705" w:rsidP="00043705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szCs w:val="2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/>
                                                          <w:sz w:val="24"/>
                                                          <w:szCs w:val="28"/>
                                                        </w:rPr>
                                                        <w:t>(Demande un service)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27" name="Groupe 227"/>
                                                <wpg:cNvGrpSpPr/>
                                                <wpg:grpSpPr>
                                                  <a:xfrm>
                                                    <a:off x="504825" y="0"/>
                                                    <a:ext cx="900000" cy="900000"/>
                                                    <a:chOff x="0" y="0"/>
                                                    <a:chExt cx="900000" cy="900000"/>
                                                  </a:xfrm>
                                                </wpg:grpSpPr>
                                                <wps:wsp>
                                                  <wps:cNvPr id="228" name="Rectangle : coins arrondis 228"/>
                                                  <wps:cNvSpPr/>
                                                  <wps:spPr>
                                                    <a:xfrm>
                                                      <a:off x="0" y="0"/>
                                                      <a:ext cx="900000" cy="900000"/>
                                                    </a:xfrm>
                                                    <a:prstGeom prst="roundRect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229" name="Connecteur droit avec flèche 229"/>
                                                  <wps:cNvCnPr>
                                                    <a:endCxn id="241" idx="2"/>
                                                  </wps:cNvCnPr>
                                                  <wps:spPr>
                                                    <a:xfrm>
                                                      <a:off x="419080" y="255884"/>
                                                      <a:ext cx="409755" cy="197106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28575">
                                                      <a:solidFill>
                                                        <a:schemeClr val="tx1"/>
                                                      </a:solidFill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230" name="Connecteur droit 230"/>
                                                  <wps:cNvCnPr/>
                                                  <wps:spPr>
                                                    <a:xfrm flipV="1">
                                                      <a:off x="419080" y="56186"/>
                                                      <a:ext cx="0" cy="200001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 w="28575"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231" name="Connecteur droit 231"/>
                                              <wps:cNvCnPr/>
                                              <wps:spPr>
                                                <a:xfrm flipV="1">
                                                  <a:off x="942827" y="600102"/>
                                                  <a:ext cx="0" cy="1800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2" name="Connecteur droit avec flèche 232"/>
                                              <wps:cNvCnPr>
                                                <a:endCxn id="241" idx="2"/>
                                              </wps:cNvCnPr>
                                              <wps:spPr>
                                                <a:xfrm flipV="1">
                                                  <a:off x="923906" y="452989"/>
                                                  <a:ext cx="409755" cy="146962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 w="28575">
                                                  <a:solidFill>
                                                    <a:schemeClr val="tx1"/>
                                                  </a:solidFill>
                                                  <a:headEnd type="triangl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233" name="Connecteur droit 233"/>
                                            <wps:cNvCnPr/>
                                            <wps:spPr>
                                              <a:xfrm flipH="1" flipV="1">
                                                <a:off x="4639194" y="179983"/>
                                                <a:ext cx="9957" cy="38108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28575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  <wps:wsp>
                                    <wps:cNvPr id="235" name="Connecteur droit avec flèche 235"/>
                                    <wps:cNvCnPr/>
                                    <wps:spPr>
                                      <a:xfrm flipV="1">
                                        <a:off x="4182600" y="171389"/>
                                        <a:ext cx="465600" cy="234842"/>
                                      </a:xfrm>
                                      <a:prstGeom prst="straightConnector1">
                                        <a:avLst/>
                                      </a:prstGeom>
                                      <a:ln w="2857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37" name="Connecteur droit avec flèche 237"/>
                                  <wps:cNvCnPr>
                                    <a:stCxn id="243" idx="6"/>
                                  </wps:cNvCnPr>
                                  <wps:spPr>
                                    <a:xfrm>
                                      <a:off x="4173075" y="444331"/>
                                      <a:ext cx="475125" cy="136561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headEnd type="triangl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39" name="Connecteur droit avec flèche 239"/>
                                <wps:cNvCnPr>
                                  <a:stCxn id="241" idx="6"/>
                                  <a:endCxn id="243" idx="2"/>
                                </wps:cNvCnPr>
                                <wps:spPr>
                                  <a:xfrm flipV="1">
                                    <a:off x="1487025" y="444434"/>
                                    <a:ext cx="2542050" cy="954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 w="med" len="med"/>
                                    <a:tailEnd type="triangle" w="med" len="med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41" name="Ellipse 241"/>
                              <wps:cNvSpPr/>
                              <wps:spPr>
                                <a:xfrm>
                                  <a:off x="1343025" y="3810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7030A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43" name="Ellipse 243"/>
                            <wps:cNvSpPr/>
                            <wps:spPr>
                              <a:xfrm>
                                <a:off x="4029075" y="371475"/>
                                <a:ext cx="144000" cy="1439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4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8025" y="0"/>
                              <a:ext cx="781050" cy="450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136CD0" w14:textId="77777777" w:rsidR="004168B7" w:rsidRPr="004168B7" w:rsidRDefault="004168B7" w:rsidP="004168B7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</w:pPr>
                                <w:r w:rsidRPr="004168B7"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  <w:t>Socket</w:t>
                                </w:r>
                              </w:p>
                              <w:p w14:paraId="71424C7D" w14:textId="6AF4E909" w:rsidR="004168B7" w:rsidRPr="004168B7" w:rsidRDefault="004168B7" w:rsidP="004168B7">
                                <w:pPr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28"/>
                                  </w:rPr>
                                  <w:t>Serveur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1625" y="628650"/>
                            <a:ext cx="6477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CBEDA4" w14:textId="5F05B1A0" w:rsidR="004168B7" w:rsidRPr="004168B7" w:rsidRDefault="004168B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</w:pPr>
                              <w:r w:rsidRPr="004168B7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  <w:t>Socket</w:t>
                              </w:r>
                            </w:p>
                            <w:p w14:paraId="787C3976" w14:textId="7D303A3D" w:rsidR="004168B7" w:rsidRPr="004168B7" w:rsidRDefault="004168B7">
                              <w:pP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</w:pPr>
                              <w:r w:rsidRPr="004168B7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2881E" id="Groupe 248" o:spid="_x0000_s1066" style="position:absolute;left:0;text-align:left;margin-left:0;margin-top:9.45pt;width:431.95pt;height:125.3pt;z-index:251651072;mso-position-horizontal:center;mso-position-horizontal-relative:margin" coordsize="54858,1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">
                <v:group id="Groupe 247" o:spid="_x0000_s1067" style="position:absolute;width:54858;height:15913" coordsize="54858,1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<v:group id="Groupe 244" o:spid="_x0000_s1068" style="position:absolute;width:54858;height:15913" coordorigin=",-1057" coordsize="54858,1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group id="Groupe 242" o:spid="_x0000_s1069" style="position:absolute;top:-1057;width:54858;height:15913" coordorigin=",-1057" coordsize="54858,1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<v:group id="Groupe 240" o:spid="_x0000_s1070" style="position:absolute;top:-1057;width:54858;height:15913" coordorigin=",-1047" coordsize="54858,1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<v:group id="Groupe 238" o:spid="_x0000_s1071" style="position:absolute;top:-1047;width:54858;height:15912" coordorigin=",-1047" coordsize="54858,1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group id="Groupe 236" o:spid="_x0000_s1072" style="position:absolute;top:-1047;width:54858;height:15912" coordorigin=",-1047" coordsize="54858,15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<v:group id="Groupe 215" o:spid="_x0000_s1073" style="position:absolute;top:-1047;width:54858;height:15912" coordorigin=",-1057" coordsize="54864,1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  <v:shape id="Zone de texte 2" o:spid="_x0000_s1074" type="#_x0000_t202" style="position:absolute;left:26099;top:5617;width:15625;height:5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" stroked="f">
                                <v:textbox>
                                  <w:txbxContent>
                                    <w:p w14:paraId="1870F0C0" w14:textId="23034B7D" w:rsidR="00043705" w:rsidRPr="004168B7" w:rsidRDefault="00043705" w:rsidP="00043705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color w:val="E36C0A" w:themeColor="accent6" w:themeShade="BF"/>
                                          <w:sz w:val="24"/>
                                          <w:szCs w:val="28"/>
                                        </w:rPr>
                                      </w:pPr>
                                      <w:r w:rsidRPr="004168B7">
                                        <w:rPr>
                                          <w:rFonts w:ascii="Times New Roman" w:hAnsi="Times New Roman"/>
                                          <w:color w:val="E36C0A" w:themeColor="accent6" w:themeShade="BF"/>
                                          <w:sz w:val="24"/>
                                          <w:szCs w:val="28"/>
                                        </w:rPr>
                                        <w:t>192.168.1.11</w:t>
                                      </w:r>
                                      <w:r w:rsidR="004168B7" w:rsidRPr="004168B7">
                                        <w:rPr>
                                          <w:rFonts w:ascii="Times New Roman" w:hAnsi="Times New Roman"/>
                                          <w:color w:val="E36C0A" w:themeColor="accent6" w:themeShade="BF"/>
                                          <w:sz w:val="24"/>
                                          <w:szCs w:val="28"/>
                                        </w:rPr>
                                        <w:t> : 50000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e 218" o:spid="_x0000_s1075" style="position:absolute;top:-1057;width:54864;height:15916" coordorigin=",-1057" coordsize="54864,1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            <v:shape id="Zone de texte 2" o:spid="_x0000_s1076" type="#_x0000_t202" style="position:absolute;left:12288;top:-1057;width:16957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Et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" stroked="f">
                                  <v:textbox>
                                    <w:txbxContent>
                                      <w:p w14:paraId="42101238" w14:textId="6E12FC10" w:rsidR="00043705" w:rsidRPr="004168B7" w:rsidRDefault="004168B7" w:rsidP="00043705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color w:val="0070C0"/>
                                            <w:sz w:val="24"/>
                                            <w:szCs w:val="28"/>
                                          </w:rPr>
                                        </w:pPr>
                                        <w:r w:rsidRPr="004168B7">
                                          <w:rPr>
                                            <w:rFonts w:ascii="Times New Roman" w:hAnsi="Times New Roman"/>
                                            <w:color w:val="0070C0"/>
                                            <w:sz w:val="24"/>
                                            <w:szCs w:val="28"/>
                                          </w:rPr>
                                          <w:t>192.168.1.12 : 45000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Groupe 220" o:spid="_x0000_s1077" style="position:absolute;width:54864;height:14859" coordsize="54864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          <v:shape id="Zone de texte 2" o:spid="_x0000_s1078" type="#_x0000_t202" style="position:absolute;left:35434;top:8763;width:19430;height: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NeW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yRheZ8IRkOsnAAAA//8DAFBLAQItABQABgAIAAAAIQDb4fbL7gAAAIUBAAATAAAAAAAAAAAA&#10;AAAAAAAAAABbQ29udGVudF9UeXBlc10ueG1sUEsBAi0AFAAGAAgAAAAhAFr0LFu/AAAAFQEAAAsA&#10;AAAAAAAAAAAAAAAAHwEAAF9yZWxzLy5yZWxzUEsBAi0AFAAGAAgAAAAhALBA15bEAAAA3AAAAA8A&#10;AAAAAAAAAAAAAAAABwIAAGRycy9kb3ducmV2LnhtbFBLBQYAAAAAAwADALcAAAD4AgAAAAA=&#10;" stroked="f">
                                    <v:textbox>
                                      <w:txbxContent>
                                        <w:p w14:paraId="411E794F" w14:textId="77777777" w:rsidR="00043705" w:rsidRDefault="00043705" w:rsidP="0004370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Serveur</w:t>
                                          </w:r>
                                        </w:p>
                                        <w:p w14:paraId="4920A83C" w14:textId="77777777" w:rsidR="00043705" w:rsidRPr="00D01FEC" w:rsidRDefault="00043705" w:rsidP="00043705">
                                          <w:pPr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(Fournit un service)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e 222" o:spid="_x0000_s1079" style="position:absolute;width:49862;height:14859" coordorigin="-95" coordsize="4986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          <v:group id="Groupe 223" o:spid="_x0000_s1080" style="position:absolute;left:-95;width:49862;height:14859" coordorigin="-95" coordsize="4986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        <v:roundrect id="Rectangle : coins arrondis 224" o:spid="_x0000_s1081" style="position:absolute;left:40767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" fillcolor="#ffc000" strokecolor="#e36c0a [2409]" strokeweight="2pt"/>
                                      <v:group id="Groupe 225" o:spid="_x0000_s1082" style="position:absolute;left:-95;width:19430;height:14859" coordorigin="-95" coordsize="19431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            <v:shape id="Zone de texte 2" o:spid="_x0000_s1083" type="#_x0000_t202" style="position:absolute;left:-95;top:8858;width:19430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" stroked="f">
                                          <v:textbox>
                                            <w:txbxContent>
                                              <w:p w14:paraId="108A4C4B" w14:textId="77777777" w:rsidR="00043705" w:rsidRDefault="00043705" w:rsidP="0004370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</w:pPr>
                                                <w:r w:rsidRPr="00D01FEC"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  <w:t>Client</w:t>
                                                </w:r>
                                              </w:p>
                                              <w:p w14:paraId="249D8E99" w14:textId="77777777" w:rsidR="00043705" w:rsidRPr="00D01FEC" w:rsidRDefault="00043705" w:rsidP="00043705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sz w:val="24"/>
                                                    <w:szCs w:val="28"/>
                                                  </w:rPr>
                                                  <w:t>(Demande un service)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Groupe 227" o:spid="_x0000_s1084" style="position:absolute;left:5048;width:9000;height:9000" coordsize="9000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          <v:roundrect id="Rectangle : coins arrondis 228" o:spid="_x0000_s1085" style="position:absolute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" fillcolor="#4f81bd [3204]" strokecolor="#243f60 [1604]" strokeweight="2pt"/>
                                          <v:shape id="Connecteur droit avec flèche 229" o:spid="_x0000_s1086" type="#_x0000_t32" style="position:absolute;left:4190;top:2558;width:4098;height:1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" strokecolor="black [3213]" strokeweight="2.25pt">
                                            <v:stroke endarrow="block"/>
                                          </v:shape>
                                          <v:line id="Connecteur droit 230" o:spid="_x0000_s1087" style="position:absolute;flip:y;visibility:visible;mso-wrap-style:square" from="4190,561" to="4190,2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" strokecolor="black [3213]" strokeweight="2.25pt"/>
                                        </v:group>
                                      </v:group>
                                      <v:line id="Connecteur droit 231" o:spid="_x0000_s1088" style="position:absolute;flip:y;visibility:visible;mso-wrap-style:square" from="9428,6001" to="9428,7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" strokecolor="black [3213]" strokeweight="2.25pt"/>
                                      <v:shape id="Connecteur droit avec flèche 232" o:spid="_x0000_s1089" type="#_x0000_t32" style="position:absolute;left:9239;top:4529;width:4097;height:14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" strokecolor="black [3213]" strokeweight="2.25pt">
                                        <v:stroke startarrow="block"/>
                                      </v:shape>
                                    </v:group>
                                    <v:line id="Connecteur droit 233" o:spid="_x0000_s1090" style="position:absolute;flip:x y;visibility:visible;mso-wrap-style:square" from="46391,1799" to="46491,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" strokecolor="black [3213]" strokeweight="2.25pt"/>
                                  </v:group>
                                </v:group>
                              </v:group>
                            </v:group>
                            <v:shape id="Connecteur droit avec flèche 235" o:spid="_x0000_s1091" type="#_x0000_t32" style="position:absolute;left:41826;top:1713;width:4656;height:2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" strokecolor="black [3213]" strokeweight="2.25pt">
                              <v:stroke endarrow="block"/>
                            </v:shape>
                          </v:group>
                          <v:shape id="Connecteur droit avec flèche 237" o:spid="_x0000_s1092" type="#_x0000_t32" style="position:absolute;left:41730;top:4443;width:4752;height:13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" strokecolor="black [3213]" strokeweight="2.25pt">
                            <v:stroke startarrow="block"/>
                          </v:shape>
                        </v:group>
                        <v:shape id="Connecteur droit avec flèche 239" o:spid="_x0000_s1093" type="#_x0000_t32" style="position:absolute;left:14870;top:4444;width:25420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" strokecolor="black [3213]" strokeweight="2.25pt">
                          <v:stroke startarrow="block" endarrow="block"/>
                        </v:shape>
                      </v:group>
                      <v:oval id="Ellipse 241" o:spid="_x0000_s1094" style="position:absolute;left:13430;top:381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" fillcolor="#7030a0" strokecolor="#243f60 [1604]" strokeweight="2pt"/>
                    </v:group>
                    <v:oval id="Ellipse 243" o:spid="_x0000_s1095" style="position:absolute;left:40290;top:371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" fillcolor="#7030a0" strokecolor="#243f60 [1604]" strokeweight="2pt"/>
                  </v:group>
                  <v:shape id="Zone de texte 2" o:spid="_x0000_s1096" type="#_x0000_t202" style="position:absolute;left:32480;width:7810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" stroked="f">
                    <v:textbox style="mso-fit-shape-to-text:t">
                      <w:txbxContent>
                        <w:p w14:paraId="51136CD0" w14:textId="77777777" w:rsidR="004168B7" w:rsidRPr="004168B7" w:rsidRDefault="004168B7" w:rsidP="004168B7">
                          <w:pP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</w:pPr>
                          <w:r w:rsidRPr="004168B7"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t>Socket</w:t>
                          </w:r>
                        </w:p>
                        <w:p w14:paraId="71424C7D" w14:textId="6AF4E909" w:rsidR="004168B7" w:rsidRPr="004168B7" w:rsidRDefault="004168B7" w:rsidP="004168B7">
                          <w:pP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8"/>
                            </w:rPr>
                            <w:t>Serveur</w:t>
                          </w:r>
                        </w:p>
                      </w:txbxContent>
                    </v:textbox>
                  </v:shape>
                </v:group>
                <v:shape id="Zone de texte 2" o:spid="_x0000_s1097" type="#_x0000_t202" style="position:absolute;left:15716;top:6286;width:6477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" stroked="f">
                  <v:textbox style="mso-fit-shape-to-text:t">
                    <w:txbxContent>
                      <w:p w14:paraId="36CBEDA4" w14:textId="5F05B1A0" w:rsidR="004168B7" w:rsidRPr="004168B7" w:rsidRDefault="004168B7">
                        <w:pPr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</w:pPr>
                        <w:r w:rsidRPr="004168B7"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  <w:t>Socket</w:t>
                        </w:r>
                      </w:p>
                      <w:p w14:paraId="787C3976" w14:textId="7D303A3D" w:rsidR="004168B7" w:rsidRPr="004168B7" w:rsidRDefault="004168B7">
                        <w:pPr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</w:pPr>
                        <w:r w:rsidRPr="004168B7"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  <w:t>Client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403A25F" w14:textId="174E9747" w:rsidR="00043705" w:rsidRDefault="00043705" w:rsidP="00043705">
      <w:pPr>
        <w:jc w:val="both"/>
        <w:rPr>
          <w:rFonts w:ascii="Times New Roman" w:hAnsi="Times New Roman"/>
          <w:sz w:val="24"/>
        </w:rPr>
      </w:pPr>
    </w:p>
    <w:p w14:paraId="4B92AAE9" w14:textId="3E7BEA35" w:rsidR="00043705" w:rsidRDefault="00043705" w:rsidP="00043705">
      <w:pPr>
        <w:jc w:val="both"/>
        <w:rPr>
          <w:rFonts w:ascii="Times New Roman" w:hAnsi="Times New Roman"/>
          <w:sz w:val="24"/>
        </w:rPr>
      </w:pPr>
    </w:p>
    <w:p w14:paraId="0893D9B1" w14:textId="2950B853" w:rsidR="00043705" w:rsidRDefault="00043705" w:rsidP="00043705">
      <w:pPr>
        <w:jc w:val="both"/>
        <w:rPr>
          <w:rFonts w:ascii="Times New Roman" w:hAnsi="Times New Roman"/>
          <w:sz w:val="24"/>
        </w:rPr>
      </w:pPr>
    </w:p>
    <w:p w14:paraId="18413667" w14:textId="1CCF9C05" w:rsidR="00043705" w:rsidRDefault="00043705" w:rsidP="00043705">
      <w:pPr>
        <w:jc w:val="both"/>
        <w:rPr>
          <w:rFonts w:ascii="Times New Roman" w:hAnsi="Times New Roman"/>
          <w:sz w:val="24"/>
        </w:rPr>
      </w:pPr>
    </w:p>
    <w:p w14:paraId="1E172540" w14:textId="542E96C5" w:rsidR="00043705" w:rsidRDefault="00043705" w:rsidP="00043705">
      <w:pPr>
        <w:jc w:val="both"/>
        <w:rPr>
          <w:rFonts w:ascii="Times New Roman" w:hAnsi="Times New Roman"/>
          <w:sz w:val="24"/>
        </w:rPr>
      </w:pPr>
    </w:p>
    <w:p w14:paraId="7DF1896A" w14:textId="46B3456A" w:rsidR="00475BEB" w:rsidRPr="001629A8" w:rsidRDefault="00475BEB" w:rsidP="00475BEB">
      <w:pPr>
        <w:jc w:val="both"/>
        <w:rPr>
          <w:rFonts w:ascii="Times New Roman" w:hAnsi="Times New Roman"/>
          <w:sz w:val="24"/>
        </w:rPr>
      </w:pPr>
    </w:p>
    <w:p w14:paraId="0F99D76C" w14:textId="77777777" w:rsidR="00A032DB" w:rsidRDefault="00A032DB" w:rsidP="000612A5">
      <w:pPr>
        <w:jc w:val="both"/>
        <w:rPr>
          <w:rFonts w:ascii="Times New Roman" w:hAnsi="Times New Roman"/>
          <w:b/>
          <w:sz w:val="28"/>
          <w:szCs w:val="28"/>
        </w:rPr>
      </w:pPr>
      <w:r w:rsidRPr="00A032DB">
        <w:rPr>
          <w:rFonts w:ascii="Times New Roman" w:hAnsi="Times New Roman"/>
          <w:b/>
          <w:sz w:val="28"/>
          <w:szCs w:val="28"/>
        </w:rPr>
        <w:lastRenderedPageBreak/>
        <w:t>Sockets TCP côté client (1)</w:t>
      </w:r>
      <w:r>
        <w:rPr>
          <w:rFonts w:ascii="Times New Roman" w:hAnsi="Times New Roman"/>
          <w:b/>
          <w:sz w:val="28"/>
          <w:szCs w:val="28"/>
        </w:rPr>
        <w:t> :</w:t>
      </w:r>
    </w:p>
    <w:p w14:paraId="20B6FEDC" w14:textId="2376E13F" w:rsidR="001629A8" w:rsidRDefault="00A032DB" w:rsidP="00A032DB">
      <w:pPr>
        <w:ind w:firstLine="709"/>
        <w:jc w:val="both"/>
        <w:rPr>
          <w:rFonts w:ascii="Times New Roman" w:hAnsi="Times New Roman"/>
          <w:sz w:val="24"/>
        </w:rPr>
      </w:pPr>
      <w:r w:rsidRPr="00A032DB">
        <w:rPr>
          <w:rFonts w:ascii="Times New Roman" w:hAnsi="Times New Roman"/>
          <w:sz w:val="24"/>
        </w:rPr>
        <w:t>On procède en plusieurs étapes</w:t>
      </w:r>
      <w:r>
        <w:rPr>
          <w:rFonts w:ascii="Times New Roman" w:hAnsi="Times New Roman"/>
          <w:sz w:val="24"/>
        </w:rPr>
        <w:t> : o</w:t>
      </w:r>
      <w:r w:rsidRPr="00A032DB">
        <w:rPr>
          <w:rFonts w:ascii="Times New Roman" w:hAnsi="Times New Roman"/>
          <w:sz w:val="24"/>
        </w:rPr>
        <w:t xml:space="preserve">n suppose que l’on connaît l’adresse </w:t>
      </w:r>
      <w:r w:rsidR="00694DD9">
        <w:rPr>
          <w:rFonts w:ascii="Times New Roman" w:hAnsi="Times New Roman"/>
          <w:sz w:val="24"/>
        </w:rPr>
        <w:t xml:space="preserve">IP </w:t>
      </w:r>
      <w:r w:rsidRPr="00A032DB">
        <w:rPr>
          <w:rFonts w:ascii="Times New Roman" w:hAnsi="Times New Roman"/>
          <w:sz w:val="24"/>
        </w:rPr>
        <w:t>d’un serveur et le numéro de port (TCP)</w:t>
      </w:r>
      <w:r>
        <w:rPr>
          <w:rFonts w:ascii="Times New Roman" w:hAnsi="Times New Roman"/>
          <w:sz w:val="24"/>
        </w:rPr>
        <w:t xml:space="preserve"> </w:t>
      </w:r>
      <w:r w:rsidRPr="00A032DB">
        <w:rPr>
          <w:rFonts w:ascii="Times New Roman" w:hAnsi="Times New Roman"/>
          <w:sz w:val="24"/>
        </w:rPr>
        <w:t>d’un socket serveur</w:t>
      </w:r>
      <w:r>
        <w:rPr>
          <w:rFonts w:ascii="Times New Roman" w:hAnsi="Times New Roman"/>
          <w:sz w:val="24"/>
        </w:rPr>
        <w:t xml:space="preserve">. </w:t>
      </w:r>
      <w:r w:rsidRPr="00A032DB">
        <w:rPr>
          <w:rFonts w:ascii="Times New Roman" w:hAnsi="Times New Roman"/>
          <w:b/>
          <w:bCs/>
          <w:sz w:val="24"/>
        </w:rPr>
        <w:t>Le processus serveur est en attente sur ce port</w:t>
      </w:r>
      <w:r>
        <w:rPr>
          <w:rFonts w:ascii="Times New Roman" w:hAnsi="Times New Roman"/>
          <w:sz w:val="24"/>
        </w:rPr>
        <w:t>.</w:t>
      </w:r>
    </w:p>
    <w:p w14:paraId="65524DE0" w14:textId="7EF755A6" w:rsidR="003F5F82" w:rsidRDefault="00A032DB" w:rsidP="000612A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On utilise la bibliothèque </w:t>
      </w:r>
      <w:r w:rsidRPr="00A032DB">
        <w:rPr>
          <w:rFonts w:ascii="Times New Roman" w:hAnsi="Times New Roman"/>
          <w:b/>
          <w:bCs/>
          <w:color w:val="0070C0"/>
          <w:sz w:val="24"/>
        </w:rPr>
        <w:t>socket</w:t>
      </w:r>
      <w:r w:rsidRPr="00A032DB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>intégré de base à Python qu’il faut importer.</w:t>
      </w:r>
    </w:p>
    <w:p w14:paraId="583B200A" w14:textId="77777777" w:rsidR="00A032DB" w:rsidRDefault="00A032DB" w:rsidP="000612A5">
      <w:pPr>
        <w:jc w:val="both"/>
        <w:rPr>
          <w:rFonts w:ascii="Times New Roman" w:hAnsi="Times New Roman"/>
          <w:sz w:val="24"/>
        </w:rPr>
      </w:pPr>
    </w:p>
    <w:p w14:paraId="6518CFBF" w14:textId="2CB2670C" w:rsidR="00A032DB" w:rsidRDefault="00A032DB" w:rsidP="000612A5">
      <w:pPr>
        <w:jc w:val="both"/>
        <w:rPr>
          <w:rFonts w:ascii="Times New Roman" w:hAnsi="Times New Roman"/>
          <w:sz w:val="24"/>
        </w:rPr>
      </w:pPr>
      <w:r w:rsidRPr="00A032DB">
        <w:rPr>
          <w:rFonts w:ascii="Times New Roman" w:hAnsi="Times New Roman"/>
          <w:b/>
          <w:bCs/>
          <w:sz w:val="24"/>
        </w:rPr>
        <w:t>Etape 1 :</w:t>
      </w:r>
      <w:r>
        <w:rPr>
          <w:rFonts w:ascii="Times New Roman" w:hAnsi="Times New Roman"/>
          <w:sz w:val="24"/>
        </w:rPr>
        <w:t xml:space="preserve"> </w:t>
      </w:r>
      <w:r w:rsidR="00E22B68">
        <w:rPr>
          <w:rFonts w:ascii="Times New Roman" w:hAnsi="Times New Roman"/>
          <w:i/>
          <w:iCs/>
          <w:sz w:val="24"/>
        </w:rPr>
        <w:t>C</w:t>
      </w:r>
      <w:r w:rsidRPr="003537B2">
        <w:rPr>
          <w:rFonts w:ascii="Times New Roman" w:hAnsi="Times New Roman"/>
          <w:i/>
          <w:iCs/>
          <w:sz w:val="24"/>
        </w:rPr>
        <w:t>réation du</w:t>
      </w:r>
      <w:r>
        <w:rPr>
          <w:rFonts w:ascii="Times New Roman" w:hAnsi="Times New Roman"/>
          <w:sz w:val="24"/>
        </w:rPr>
        <w:t xml:space="preserve"> </w:t>
      </w:r>
      <w:r w:rsidRPr="00A032DB">
        <w:rPr>
          <w:rFonts w:ascii="Times New Roman" w:hAnsi="Times New Roman"/>
          <w:i/>
          <w:iCs/>
          <w:sz w:val="24"/>
        </w:rPr>
        <w:t>socket</w:t>
      </w:r>
      <w:r w:rsidR="00694DD9">
        <w:rPr>
          <w:rFonts w:ascii="Times New Roman" w:hAnsi="Times New Roman"/>
          <w:i/>
          <w:iCs/>
          <w:sz w:val="24"/>
        </w:rPr>
        <w:t xml:space="preserve"> client</w:t>
      </w:r>
      <w:r>
        <w:rPr>
          <w:rFonts w:ascii="Times New Roman" w:hAnsi="Times New Roman"/>
          <w:sz w:val="24"/>
        </w:rPr>
        <w:t>.</w:t>
      </w:r>
    </w:p>
    <w:p w14:paraId="1644D751" w14:textId="719DBC09" w:rsidR="00A032DB" w:rsidRDefault="00A032DB" w:rsidP="000612A5">
      <w:pPr>
        <w:jc w:val="both"/>
        <w:rPr>
          <w:rFonts w:ascii="Times New Roman" w:hAnsi="Times New Roman"/>
          <w:sz w:val="24"/>
        </w:rPr>
      </w:pPr>
    </w:p>
    <w:p w14:paraId="20696548" w14:textId="1296FD4E" w:rsidR="00A032DB" w:rsidRPr="00A032DB" w:rsidRDefault="00A032DB" w:rsidP="00A032DB">
      <w:pPr>
        <w:jc w:val="both"/>
        <w:rPr>
          <w:rFonts w:ascii="Times New Roman" w:hAnsi="Times New Roman"/>
          <w:sz w:val="24"/>
        </w:rPr>
      </w:pPr>
      <w:r w:rsidRPr="00A032DB">
        <w:rPr>
          <w:rFonts w:ascii="Times New Roman" w:hAnsi="Times New Roman"/>
          <w:sz w:val="24"/>
        </w:rPr>
        <w:t xml:space="preserve">Il faut faire appel au constructeur </w:t>
      </w:r>
      <w:r w:rsidRPr="00447639">
        <w:rPr>
          <w:rFonts w:ascii="Times New Roman" w:hAnsi="Times New Roman"/>
          <w:b/>
          <w:bCs/>
          <w:i/>
          <w:iCs/>
          <w:color w:val="0070C0"/>
          <w:sz w:val="24"/>
        </w:rPr>
        <w:t>socket</w:t>
      </w:r>
      <w:r w:rsidRPr="00A032DB">
        <w:rPr>
          <w:rFonts w:ascii="Times New Roman" w:hAnsi="Times New Roman"/>
          <w:sz w:val="24"/>
        </w:rPr>
        <w:t>. Dans le cas d'une connexion TCP, il prend les deux</w:t>
      </w:r>
      <w:r w:rsidR="00447639">
        <w:rPr>
          <w:rFonts w:ascii="Times New Roman" w:hAnsi="Times New Roman"/>
          <w:sz w:val="24"/>
        </w:rPr>
        <w:t xml:space="preserve"> </w:t>
      </w:r>
      <w:r w:rsidRPr="00A032DB">
        <w:rPr>
          <w:rFonts w:ascii="Times New Roman" w:hAnsi="Times New Roman"/>
          <w:sz w:val="24"/>
        </w:rPr>
        <w:t>paramètres suivants, dans l'ordre :</w:t>
      </w:r>
    </w:p>
    <w:p w14:paraId="065F3860" w14:textId="1A9AD092" w:rsidR="00A032DB" w:rsidRPr="00A032DB" w:rsidRDefault="00A032DB" w:rsidP="00A032DB">
      <w:pPr>
        <w:jc w:val="both"/>
        <w:rPr>
          <w:rFonts w:ascii="Times New Roman" w:hAnsi="Times New Roman"/>
          <w:sz w:val="24"/>
        </w:rPr>
      </w:pPr>
      <w:proofErr w:type="spellStart"/>
      <w:r w:rsidRPr="00447639">
        <w:rPr>
          <w:rFonts w:ascii="Times New Roman" w:hAnsi="Times New Roman"/>
          <w:b/>
          <w:bCs/>
          <w:sz w:val="24"/>
        </w:rPr>
        <w:t>socket.AF_INET</w:t>
      </w:r>
      <w:proofErr w:type="spellEnd"/>
      <w:r w:rsidRPr="00A032DB">
        <w:rPr>
          <w:rFonts w:ascii="Times New Roman" w:hAnsi="Times New Roman"/>
          <w:sz w:val="24"/>
        </w:rPr>
        <w:t xml:space="preserve"> : la famille d'adresses, ici ce sont des adresses Internet </w:t>
      </w:r>
      <w:r w:rsidR="00447639">
        <w:rPr>
          <w:rFonts w:ascii="Times New Roman" w:hAnsi="Times New Roman"/>
          <w:sz w:val="24"/>
        </w:rPr>
        <w:t xml:space="preserve">IPV4 sinon </w:t>
      </w:r>
      <w:r w:rsidR="00447639" w:rsidRPr="00447639">
        <w:rPr>
          <w:rFonts w:ascii="Times New Roman" w:hAnsi="Times New Roman"/>
          <w:b/>
          <w:bCs/>
          <w:sz w:val="24"/>
        </w:rPr>
        <w:t>AF_INET</w:t>
      </w:r>
      <w:r w:rsidR="00447639">
        <w:rPr>
          <w:rFonts w:ascii="Times New Roman" w:hAnsi="Times New Roman"/>
          <w:b/>
          <w:bCs/>
          <w:sz w:val="24"/>
        </w:rPr>
        <w:t xml:space="preserve">6 </w:t>
      </w:r>
      <w:r w:rsidR="00447639">
        <w:rPr>
          <w:rFonts w:ascii="Times New Roman" w:hAnsi="Times New Roman"/>
          <w:sz w:val="24"/>
        </w:rPr>
        <w:t xml:space="preserve">pour IPV6 </w:t>
      </w:r>
      <w:r w:rsidRPr="00A032DB">
        <w:rPr>
          <w:rFonts w:ascii="Times New Roman" w:hAnsi="Times New Roman"/>
          <w:sz w:val="24"/>
        </w:rPr>
        <w:t>;</w:t>
      </w:r>
    </w:p>
    <w:p w14:paraId="4B43937D" w14:textId="4040373F" w:rsidR="00A032DB" w:rsidRDefault="00A032DB" w:rsidP="00A032DB">
      <w:pPr>
        <w:jc w:val="both"/>
        <w:rPr>
          <w:rFonts w:ascii="Times New Roman" w:hAnsi="Times New Roman"/>
          <w:sz w:val="24"/>
        </w:rPr>
      </w:pPr>
      <w:proofErr w:type="spellStart"/>
      <w:r w:rsidRPr="00447639">
        <w:rPr>
          <w:rFonts w:ascii="Times New Roman" w:hAnsi="Times New Roman"/>
          <w:b/>
          <w:bCs/>
          <w:sz w:val="24"/>
        </w:rPr>
        <w:t>socket.SOCK_STREAM</w:t>
      </w:r>
      <w:proofErr w:type="spellEnd"/>
      <w:r w:rsidRPr="00A032DB">
        <w:rPr>
          <w:rFonts w:ascii="Times New Roman" w:hAnsi="Times New Roman"/>
          <w:sz w:val="24"/>
        </w:rPr>
        <w:t xml:space="preserve"> : le type du socket, SOCK_STREAM pour le protocole TCP.</w:t>
      </w:r>
    </w:p>
    <w:p w14:paraId="7A944D4A" w14:textId="2666152F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354764F2" w14:textId="046A0692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237BA41C" w14:textId="728ACEA7" w:rsidR="00447639" w:rsidRDefault="00DF5A73" w:rsidP="00A032D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EC415D" wp14:editId="18D53448">
                <wp:simplePos x="0" y="0"/>
                <wp:positionH relativeFrom="margin">
                  <wp:align>center</wp:align>
                </wp:positionH>
                <wp:positionV relativeFrom="paragraph">
                  <wp:posOffset>10494</wp:posOffset>
                </wp:positionV>
                <wp:extent cx="4971433" cy="1390650"/>
                <wp:effectExtent l="0" t="0" r="635" b="0"/>
                <wp:wrapNone/>
                <wp:docPr id="271" name="Groupe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1433" cy="1390650"/>
                          <a:chOff x="0" y="0"/>
                          <a:chExt cx="4971433" cy="1390650"/>
                        </a:xfrm>
                      </wpg:grpSpPr>
                      <wpg:grpSp>
                        <wpg:cNvPr id="6" name="Groupe 6"/>
                        <wpg:cNvGrpSpPr/>
                        <wpg:grpSpPr>
                          <a:xfrm>
                            <a:off x="0" y="0"/>
                            <a:ext cx="4971433" cy="1390650"/>
                            <a:chOff x="514289" y="-10494"/>
                            <a:chExt cx="4971433" cy="1390682"/>
                          </a:xfrm>
                        </wpg:grpSpPr>
                        <wpg:grpSp>
                          <wpg:cNvPr id="7" name="Groupe 7"/>
                          <wpg:cNvGrpSpPr/>
                          <wpg:grpSpPr>
                            <a:xfrm>
                              <a:off x="514289" y="-10494"/>
                              <a:ext cx="4971433" cy="1390682"/>
                              <a:chOff x="514289" y="-10494"/>
                              <a:chExt cx="4971433" cy="1390682"/>
                            </a:xfrm>
                          </wpg:grpSpPr>
                          <wpg:grpSp>
                            <wpg:cNvPr id="10" name="Groupe 10"/>
                            <wpg:cNvGrpSpPr/>
                            <wpg:grpSpPr>
                              <a:xfrm>
                                <a:off x="514289" y="-10494"/>
                                <a:ext cx="4971433" cy="1390682"/>
                                <a:chOff x="514289" y="-9519"/>
                                <a:chExt cx="4971433" cy="1390682"/>
                              </a:xfrm>
                            </wpg:grpSpPr>
                            <wpg:grpSp>
                              <wpg:cNvPr id="234" name="Groupe 234"/>
                              <wpg:cNvGrpSpPr/>
                              <wpg:grpSpPr>
                                <a:xfrm>
                                  <a:off x="514289" y="-9519"/>
                                  <a:ext cx="4971433" cy="1390682"/>
                                  <a:chOff x="514350" y="-10496"/>
                                  <a:chExt cx="4972029" cy="1390963"/>
                                </a:xfrm>
                              </wpg:grpSpPr>
                              <wps:wsp>
                                <wps:cNvPr id="249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95544" y="1"/>
                                    <a:ext cx="1105316" cy="3324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3884F4C" w14:textId="74953C78" w:rsidR="00447639" w:rsidRPr="004168B7" w:rsidRDefault="00447639" w:rsidP="00447639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color w:val="E36C0A" w:themeColor="accent6" w:themeShade="BF"/>
                                          <w:sz w:val="24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color w:val="E36C0A" w:themeColor="accent6" w:themeShade="BF"/>
                                          <w:sz w:val="24"/>
                                          <w:szCs w:val="28"/>
                                        </w:rPr>
                                        <w:t>Socket serveur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50" name="Groupe 250"/>
                                <wpg:cNvGrpSpPr/>
                                <wpg:grpSpPr>
                                  <a:xfrm>
                                    <a:off x="514350" y="-10496"/>
                                    <a:ext cx="4972029" cy="1390963"/>
                                    <a:chOff x="514350" y="-10496"/>
                                    <a:chExt cx="4972029" cy="1390963"/>
                                  </a:xfrm>
                                </wpg:grpSpPr>
                                <wps:wsp>
                                  <wps:cNvPr id="251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09822" y="-10496"/>
                                      <a:ext cx="1695651" cy="285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8DF9495" w14:textId="670905B7" w:rsidR="00447639" w:rsidRPr="004168B7" w:rsidRDefault="00447639" w:rsidP="0044763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color w:val="0070C0"/>
                                            <w:sz w:val="24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color w:val="0070C0"/>
                                            <w:sz w:val="24"/>
                                            <w:szCs w:val="28"/>
                                          </w:rPr>
                                          <w:t>Socket client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52" name="Groupe 252"/>
                                  <wpg:cNvGrpSpPr/>
                                  <wpg:grpSpPr>
                                    <a:xfrm>
                                      <a:off x="514350" y="0"/>
                                      <a:ext cx="4972029" cy="1380467"/>
                                      <a:chOff x="514350" y="0"/>
                                      <a:chExt cx="4972029" cy="1380467"/>
                                    </a:xfrm>
                                  </wpg:grpSpPr>
                                  <wps:wsp>
                                    <wps:cNvPr id="253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543336" y="876299"/>
                                        <a:ext cx="1943043" cy="5041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C038DF8" w14:textId="1A41C11E" w:rsidR="00447639" w:rsidRPr="00D01FEC" w:rsidRDefault="00447639" w:rsidP="0044763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Le serveur est en attente sur le socket (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accept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)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55" name="Groupe 255"/>
                                    <wpg:cNvGrpSpPr/>
                                    <wpg:grpSpPr>
                                      <a:xfrm>
                                        <a:off x="514350" y="0"/>
                                        <a:ext cx="4471881" cy="900000"/>
                                        <a:chOff x="504825" y="0"/>
                                        <a:chExt cx="4471881" cy="900000"/>
                                      </a:xfrm>
                                    </wpg:grpSpPr>
                                    <wps:wsp>
                                      <wps:cNvPr id="212" name="Rectangle : coins arrondis 212"/>
                                      <wps:cNvSpPr/>
                                      <wps:spPr>
                                        <a:xfrm>
                                          <a:off x="4076786" y="0"/>
                                          <a:ext cx="899920" cy="9000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rgbClr val="FFC000"/>
                                        </a:solidFill>
                                        <a:ln>
                                          <a:solidFill>
                                            <a:schemeClr val="accent6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13" name="Groupe 213"/>
                                      <wpg:cNvGrpSpPr/>
                                      <wpg:grpSpPr>
                                        <a:xfrm>
                                          <a:off x="504825" y="0"/>
                                          <a:ext cx="1543275" cy="900000"/>
                                          <a:chOff x="504825" y="0"/>
                                          <a:chExt cx="1543275" cy="900000"/>
                                        </a:xfrm>
                                      </wpg:grpSpPr>
                                      <wpg:grpSp>
                                        <wpg:cNvPr id="256" name="Groupe 256"/>
                                        <wpg:cNvGrpSpPr/>
                                        <wpg:grpSpPr>
                                          <a:xfrm>
                                            <a:off x="504825" y="0"/>
                                            <a:ext cx="1543275" cy="900000"/>
                                            <a:chOff x="0" y="0"/>
                                            <a:chExt cx="1543275" cy="900000"/>
                                          </a:xfrm>
                                        </wpg:grpSpPr>
                                        <wps:wsp>
                                          <wps:cNvPr id="257" name="Rectangle : coins arrondis 2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900000" cy="90000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58" name="Connecteur droit avec flèche 258"/>
                                          <wps:cNvCnPr>
                                            <a:stCxn id="251" idx="2"/>
                                            <a:endCxn id="266" idx="6"/>
                                          </wps:cNvCnPr>
                                          <wps:spPr>
                                            <a:xfrm flipH="1">
                                              <a:off x="972837" y="275254"/>
                                              <a:ext cx="570438" cy="17783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14" name="Zone de texte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619200" y="297206"/>
                                            <a:ext cx="762031" cy="3050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CEB5D59" w14:textId="59B80B21" w:rsidR="00447639" w:rsidRPr="00D01FEC" w:rsidRDefault="00447639" w:rsidP="00447639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 w:rsidRPr="00D01FEC"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szCs w:val="28"/>
                                                </w:rPr>
                                                <w:t>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3" name="Connecteur droit avec flèche 263"/>
                              <wps:cNvCnPr>
                                <a:stCxn id="249" idx="2"/>
                                <a:endCxn id="267" idx="2"/>
                              </wps:cNvCnPr>
                              <wps:spPr>
                                <a:xfrm>
                                  <a:off x="3447720" y="333389"/>
                                  <a:ext cx="581271" cy="11104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6" name="Ellipse 266"/>
                            <wps:cNvSpPr/>
                            <wps:spPr>
                              <a:xfrm>
                                <a:off x="1343025" y="38100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67" name="Ellipse 267"/>
                          <wps:cNvSpPr/>
                          <wps:spPr>
                            <a:xfrm>
                              <a:off x="4029075" y="371475"/>
                              <a:ext cx="144000" cy="143968"/>
                            </a:xfrm>
                            <a:prstGeom prst="ellipse">
                              <a:avLst/>
                            </a:prstGeom>
                            <a:solidFill>
                              <a:srgbClr val="7030A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361950"/>
                            <a:ext cx="7810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2EA04" w14:textId="31ADEE3D" w:rsidR="00447639" w:rsidRDefault="00447639" w:rsidP="00447639">
                              <w:pPr>
                                <w:jc w:val="center"/>
                                <w:rPr>
                                  <w:rFonts w:ascii="Times New Roman" w:eastAsiaTheme="minorHAnsi" w:hAnsi="Times New Roman"/>
                                  <w:sz w:val="24"/>
                                  <w:lang w:eastAsia="en-US"/>
                                </w:rPr>
                              </w:pPr>
                              <w:r w:rsidRPr="00447639">
                                <w:rPr>
                                  <w:rFonts w:ascii="Times New Roman" w:eastAsiaTheme="minorHAnsi" w:hAnsi="Times New Roman"/>
                                  <w:sz w:val="24"/>
                                  <w:lang w:eastAsia="en-US"/>
                                </w:rPr>
                                <w:t>IP + port</w:t>
                              </w:r>
                            </w:p>
                            <w:p w14:paraId="78996469" w14:textId="11FC3DC2" w:rsidR="00447639" w:rsidRPr="00447639" w:rsidRDefault="00447639" w:rsidP="00447639">
                              <w:pPr>
                                <w:jc w:val="center"/>
                                <w:rPr>
                                  <w:rFonts w:ascii="Times New Roman" w:eastAsiaTheme="minorHAnsi" w:hAnsi="Times New Roman"/>
                                  <w:sz w:val="24"/>
                                  <w:lang w:eastAsia="en-US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/>
                                  <w:sz w:val="24"/>
                                  <w:lang w:eastAsia="en-US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EC415D" id="Groupe 271" o:spid="_x0000_s1098" style="position:absolute;left:0;text-align:left;margin-left:0;margin-top:.85pt;width:391.45pt;height:109.5pt;z-index:251658240;mso-position-horizontal:center;mso-position-horizontal-relative:margin;mso-height-relative:margin" coordsize="49714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">
                <v:group id="Groupe 6" o:spid="_x0000_s1099" style="position:absolute;width:49714;height:13906" coordorigin="5142,-104" coordsize="4971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e 7" o:spid="_x0000_s1100" style="position:absolute;left:5142;top:-104;width:49715;height:13905" coordorigin="5142,-104" coordsize="4971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e 10" o:spid="_x0000_s1101" style="position:absolute;left:5142;top:-104;width:49715;height:13905" coordorigin="5142,-95" coordsize="4971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e 234" o:spid="_x0000_s1102" style="position:absolute;left:5142;top:-95;width:49715;height:13906" coordorigin="5143,-104" coordsize="49720,1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<v:shape id="Zone de texte 2" o:spid="_x0000_s1103" type="#_x0000_t202" style="position:absolute;left:28955;width:11053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T4w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CZLuH/TDgCcv0CAAD//wMAUEsBAi0AFAAGAAgAAAAhANvh9svuAAAAhQEAABMAAAAAAAAAAAAA&#10;AAAAAAAAAFtDb250ZW50X1R5cGVzXS54bWxQSwECLQAUAAYACAAAACEAWvQsW78AAAAVAQAACwAA&#10;AAAAAAAAAAAAAAAfAQAAX3JlbHMvLnJlbHNQSwECLQAUAAYACAAAACEAk+k+MMMAAADcAAAADwAA&#10;AAAAAAAAAAAAAAAHAgAAZHJzL2Rvd25yZXYueG1sUEsFBgAAAAADAAMAtwAAAPcCAAAAAA==&#10;" stroked="f">
                          <v:textbox>
                            <w:txbxContent>
                              <w:p w14:paraId="63884F4C" w14:textId="74953C78" w:rsidR="00447639" w:rsidRPr="004168B7" w:rsidRDefault="00447639" w:rsidP="00447639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color w:val="E36C0A" w:themeColor="accent6" w:themeShade="BF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E36C0A" w:themeColor="accent6" w:themeShade="BF"/>
                                    <w:sz w:val="24"/>
                                    <w:szCs w:val="28"/>
                                  </w:rPr>
                                  <w:t>Socket serveur</w:t>
                                </w:r>
                              </w:p>
                            </w:txbxContent>
                          </v:textbox>
                        </v:shape>
                        <v:group id="Groupe 250" o:spid="_x0000_s1104" style="position:absolute;left:5143;top:-104;width:49720;height:13908" coordorigin="5143,-104" coordsize="49720,1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<v:shape id="Zone de texte 2" o:spid="_x0000_s1105" type="#_x0000_t202" style="position:absolute;left:12098;top:-104;width:16956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          <v:textbox>
                              <w:txbxContent>
                                <w:p w14:paraId="48DF9495" w14:textId="670905B7" w:rsidR="00447639" w:rsidRPr="004168B7" w:rsidRDefault="00447639" w:rsidP="0044763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color w:val="0070C0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color w:val="0070C0"/>
                                      <w:sz w:val="24"/>
                                      <w:szCs w:val="28"/>
                                    </w:rPr>
                                    <w:t>Socket client</w:t>
                                  </w:r>
                                </w:p>
                              </w:txbxContent>
                            </v:textbox>
                          </v:shape>
                          <v:group id="Groupe 252" o:spid="_x0000_s1106" style="position:absolute;left:5143;width:49720;height:13804" coordorigin="5143" coordsize="49720,13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  <v:shape id="Zone de texte 2" o:spid="_x0000_s1107" type="#_x0000_t202" style="position:absolute;left:35433;top:8762;width:19430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J8H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Ay+4LnmXAE5OoBAAD//wMAUEsBAi0AFAAGAAgAAAAhANvh9svuAAAAhQEAABMAAAAAAAAAAAAA&#10;AAAAAAAAAFtDb250ZW50X1R5cGVzXS54bWxQSwECLQAUAAYACAAAACEAWvQsW78AAAAVAQAACwAA&#10;AAAAAAAAAAAAAAAfAQAAX3JlbHMvLnJlbHNQSwECLQAUAAYACAAAACEAd9ifB8MAAADcAAAADwAA&#10;AAAAAAAAAAAAAAAHAgAAZHJzL2Rvd25yZXYueG1sUEsFBgAAAAADAAMAtwAAAPcCAAAAAA==&#10;" stroked="f">
                              <v:textbox>
                                <w:txbxContent>
                                  <w:p w14:paraId="2C038DF8" w14:textId="1A41C11E" w:rsidR="00447639" w:rsidRPr="00D01FEC" w:rsidRDefault="00447639" w:rsidP="0044763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  <w:t>Le serveur est en attente sur le socket (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  <w:t>accept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  <w:t>)</w:t>
                                    </w:r>
                                  </w:p>
                                </w:txbxContent>
                              </v:textbox>
                            </v:shape>
                            <v:group id="Groupe 255" o:spid="_x0000_s1108" style="position:absolute;left:5143;width:44719;height:9000" coordorigin="5048" coordsize="44718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<v:roundrect id="Rectangle : coins arrondis 212" o:spid="_x0000_s1109" style="position:absolute;left:40767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" fillcolor="#ffc000" strokecolor="#e36c0a [2409]" strokeweight="2pt"/>
                              <v:group id="Groupe 213" o:spid="_x0000_s1110" style="position:absolute;left:5048;width:15433;height:9000" coordorigin="5048" coordsize="15432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        <v:group id="Groupe 256" o:spid="_x0000_s1111" style="position:absolute;left:5048;width:15433;height:9000" coordsize="15432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  <v:roundrect id="Rectangle : coins arrondis 257" o:spid="_x0000_s1112" style="position:absolute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" fillcolor="#4f81bd [3204]" strokecolor="#243f60 [1604]" strokeweight="2pt"/>
                                  <v:shape id="Connecteur droit avec flèche 258" o:spid="_x0000_s1113" type="#_x0000_t32" style="position:absolute;left:9728;top:2752;width:5704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" strokecolor="black [3213]" strokeweight="1pt">
                                    <v:stroke endarrow="block"/>
                                  </v:shape>
                                </v:group>
                                <v:shape id="Zone de texte 2" o:spid="_x0000_s1114" type="#_x0000_t202" style="position:absolute;left:6192;top:2972;width:7620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            <v:textbox>
                                    <w:txbxContent>
                                      <w:p w14:paraId="7CEB5D59" w14:textId="59B80B21" w:rsidR="00447639" w:rsidRPr="00D01FEC" w:rsidRDefault="00447639" w:rsidP="00447639">
                                        <w:pPr>
                                          <w:jc w:val="center"/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</w:rPr>
                                        </w:pPr>
                                        <w:r w:rsidRPr="00D01FEC">
                                          <w:rPr>
                                            <w:rFonts w:ascii="Times New Roman" w:hAnsi="Times New Roman"/>
                                            <w:sz w:val="24"/>
                                            <w:szCs w:val="28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</v:group>
                      <v:shape id="Connecteur droit avec flèche 263" o:spid="_x0000_s1115" type="#_x0000_t32" style="position:absolute;left:34477;top:3333;width:5812;height:1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" strokecolor="black [3213]" strokeweight="1pt">
                        <v:stroke endarrow="block"/>
                      </v:shape>
                    </v:group>
                    <v:oval id="Ellipse 266" o:spid="_x0000_s1116" style="position:absolute;left:13430;top:381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" fillcolor="#7030a0" strokecolor="#243f60 [1604]" strokeweight="2pt"/>
                  </v:group>
                  <v:oval id="Ellipse 267" o:spid="_x0000_s1117" style="position:absolute;left:40290;top:371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" fillcolor="#7030a0" strokecolor="#243f60 [1604]" strokeweight="2pt"/>
                </v:group>
                <v:shape id="Zone de texte 2" o:spid="_x0000_s1118" type="#_x0000_t202" style="position:absolute;left:36576;top:3619;width:7810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w3h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vx4Jh4BuXgCAAD//wMAUEsBAi0AFAAGAAgAAAAhANvh9svuAAAAhQEAABMAAAAAAAAAAAAAAAAA&#10;AAAAAFtDb250ZW50X1R5cGVzXS54bWxQSwECLQAUAAYACAAAACEAWvQsW78AAAAVAQAACwAAAAAA&#10;AAAAAAAAAAAfAQAAX3JlbHMvLnJlbHNQSwECLQAUAAYACAAAACEAb3MN4cAAAADcAAAADwAAAAAA&#10;AAAAAAAAAAAHAgAAZHJzL2Rvd25yZXYueG1sUEsFBgAAAAADAAMAtwAAAPQCAAAAAA==&#10;" filled="f" stroked="f">
                  <v:textbox>
                    <w:txbxContent>
                      <w:p w14:paraId="58F2EA04" w14:textId="31ADEE3D" w:rsidR="00447639" w:rsidRDefault="00447639" w:rsidP="00447639">
                        <w:pPr>
                          <w:jc w:val="center"/>
                          <w:rPr>
                            <w:rFonts w:ascii="Times New Roman" w:eastAsiaTheme="minorHAnsi" w:hAnsi="Times New Roman"/>
                            <w:sz w:val="24"/>
                            <w:lang w:eastAsia="en-US"/>
                          </w:rPr>
                        </w:pPr>
                        <w:r w:rsidRPr="00447639">
                          <w:rPr>
                            <w:rFonts w:ascii="Times New Roman" w:eastAsiaTheme="minorHAnsi" w:hAnsi="Times New Roman"/>
                            <w:sz w:val="24"/>
                            <w:lang w:eastAsia="en-US"/>
                          </w:rPr>
                          <w:t>IP + port</w:t>
                        </w:r>
                      </w:p>
                      <w:p w14:paraId="78996469" w14:textId="11FC3DC2" w:rsidR="00447639" w:rsidRPr="00447639" w:rsidRDefault="00447639" w:rsidP="00447639">
                        <w:pPr>
                          <w:jc w:val="center"/>
                          <w:rPr>
                            <w:rFonts w:ascii="Times New Roman" w:eastAsiaTheme="minorHAnsi" w:hAnsi="Times New Roman"/>
                            <w:sz w:val="24"/>
                            <w:lang w:eastAsia="en-US"/>
                          </w:rPr>
                        </w:pPr>
                        <w:r>
                          <w:rPr>
                            <w:rFonts w:ascii="Times New Roman" w:eastAsiaTheme="minorHAnsi" w:hAnsi="Times New Roman"/>
                            <w:sz w:val="24"/>
                            <w:lang w:eastAsia="en-US"/>
                          </w:rPr>
                          <w:t>Serveur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6C714ED" w14:textId="345FF0F8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54078A50" w14:textId="1ECD9DE0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2464A07B" w14:textId="78CE2361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5205CB43" w14:textId="4DED17BB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33C221CF" w14:textId="79E181F0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5B42DD9B" w14:textId="2F3C623E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7E0366B6" w14:textId="329B816A" w:rsidR="00447639" w:rsidRDefault="00447639" w:rsidP="00A032DB">
      <w:pPr>
        <w:jc w:val="both"/>
        <w:rPr>
          <w:rFonts w:ascii="Times New Roman" w:hAnsi="Times New Roman"/>
          <w:sz w:val="24"/>
        </w:rPr>
      </w:pPr>
    </w:p>
    <w:p w14:paraId="70C6AD24" w14:textId="77777777" w:rsidR="006E60B2" w:rsidRDefault="00DF5A73" w:rsidP="006E60B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 utilise la l</w:t>
      </w:r>
      <w:r w:rsidR="00447639">
        <w:rPr>
          <w:rFonts w:ascii="Times New Roman" w:hAnsi="Times New Roman"/>
          <w:sz w:val="24"/>
        </w:rPr>
        <w:t>igne de commande :</w:t>
      </w:r>
    </w:p>
    <w:p w14:paraId="10ED3451" w14:textId="23F515C5" w:rsidR="006E60B2" w:rsidRDefault="006E60B2" w:rsidP="006E60B2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proofErr w:type="spellStart"/>
      <w:r w:rsidRPr="00284F78">
        <w:rPr>
          <w:rFonts w:ascii="Times New Roman" w:hAnsi="Times New Roman"/>
          <w:color w:val="76923C" w:themeColor="accent3" w:themeShade="BF"/>
          <w:sz w:val="24"/>
        </w:rPr>
        <w:t>connexion_</w:t>
      </w:r>
      <w:r>
        <w:rPr>
          <w:rFonts w:ascii="Times New Roman" w:hAnsi="Times New Roman"/>
          <w:color w:val="76923C" w:themeColor="accent3" w:themeShade="BF"/>
          <w:sz w:val="24"/>
        </w:rPr>
        <w:t>avec_serveur</w:t>
      </w:r>
      <w:proofErr w:type="spellEnd"/>
      <w:r>
        <w:rPr>
          <w:rFonts w:ascii="Times New Roman" w:hAnsi="Times New Roman"/>
          <w:sz w:val="24"/>
        </w:rPr>
        <w:t xml:space="preserve"> = </w:t>
      </w:r>
      <w:proofErr w:type="spellStart"/>
      <w:r>
        <w:rPr>
          <w:rFonts w:ascii="Times New Roman" w:hAnsi="Times New Roman"/>
          <w:sz w:val="24"/>
        </w:rPr>
        <w:t>socket.socket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socket.AF_INET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socket.SOCK_STREAM</w:t>
      </w:r>
      <w:proofErr w:type="spellEnd"/>
      <w:r>
        <w:rPr>
          <w:rFonts w:ascii="Times New Roman" w:hAnsi="Times New Roman"/>
          <w:sz w:val="24"/>
        </w:rPr>
        <w:t>)</w:t>
      </w:r>
    </w:p>
    <w:p w14:paraId="5D12264F" w14:textId="5DCE8272" w:rsidR="003537B2" w:rsidRDefault="003537B2" w:rsidP="003537B2">
      <w:pPr>
        <w:jc w:val="both"/>
        <w:rPr>
          <w:rFonts w:ascii="Times New Roman" w:hAnsi="Times New Roman"/>
          <w:sz w:val="24"/>
        </w:rPr>
      </w:pPr>
      <w:r w:rsidRPr="00A032DB">
        <w:rPr>
          <w:rFonts w:ascii="Times New Roman" w:hAnsi="Times New Roman"/>
          <w:b/>
          <w:bCs/>
          <w:sz w:val="24"/>
        </w:rPr>
        <w:t xml:space="preserve">Etape </w:t>
      </w:r>
      <w:r>
        <w:rPr>
          <w:rFonts w:ascii="Times New Roman" w:hAnsi="Times New Roman"/>
          <w:b/>
          <w:bCs/>
          <w:sz w:val="24"/>
        </w:rPr>
        <w:t>2</w:t>
      </w:r>
      <w:r w:rsidRPr="00A032DB">
        <w:rPr>
          <w:rFonts w:ascii="Times New Roman" w:hAnsi="Times New Roman"/>
          <w:b/>
          <w:bCs/>
          <w:sz w:val="24"/>
        </w:rPr>
        <w:t> :</w:t>
      </w:r>
      <w:r>
        <w:rPr>
          <w:rFonts w:ascii="Times New Roman" w:hAnsi="Times New Roman"/>
          <w:sz w:val="24"/>
        </w:rPr>
        <w:t xml:space="preserve"> </w:t>
      </w:r>
      <w:r w:rsidR="00E22B68">
        <w:rPr>
          <w:rFonts w:ascii="Times New Roman" w:hAnsi="Times New Roman"/>
          <w:i/>
          <w:iCs/>
          <w:sz w:val="24"/>
        </w:rPr>
        <w:t>E</w:t>
      </w:r>
      <w:r w:rsidRPr="003537B2">
        <w:rPr>
          <w:rFonts w:ascii="Times New Roman" w:hAnsi="Times New Roman"/>
          <w:i/>
          <w:iCs/>
          <w:sz w:val="24"/>
        </w:rPr>
        <w:t>tablir une connexion entre le socket client et le serveur</w:t>
      </w:r>
      <w:r>
        <w:rPr>
          <w:rFonts w:ascii="Times New Roman" w:hAnsi="Times New Roman"/>
          <w:sz w:val="24"/>
        </w:rPr>
        <w:t>.</w:t>
      </w:r>
    </w:p>
    <w:p w14:paraId="1B5DC70B" w14:textId="2C082ABF" w:rsidR="00856B97" w:rsidRDefault="00856B97" w:rsidP="003537B2">
      <w:pPr>
        <w:jc w:val="both"/>
        <w:rPr>
          <w:rFonts w:ascii="Times New Roman" w:hAnsi="Times New Roman"/>
          <w:sz w:val="24"/>
        </w:rPr>
      </w:pPr>
    </w:p>
    <w:p w14:paraId="505CACEA" w14:textId="2DF8BDDA" w:rsidR="003537B2" w:rsidRDefault="003537B2" w:rsidP="003537B2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Il faut connaitre les deux informations principales pour établir la connexion entre le client et le serveur : l’adresse IP (nommée HOST</w:t>
      </w:r>
      <w:r w:rsidR="00DF5A73">
        <w:rPr>
          <w:rFonts w:ascii="Times New Roman" w:hAnsi="Times New Roman"/>
          <w:sz w:val="24"/>
        </w:rPr>
        <w:t xml:space="preserve"> de type </w:t>
      </w:r>
      <w:proofErr w:type="spellStart"/>
      <w:r w:rsidR="00DF5A73" w:rsidRPr="00DF5A73">
        <w:rPr>
          <w:rFonts w:ascii="Times New Roman" w:hAnsi="Times New Roman"/>
          <w:b/>
          <w:bCs/>
          <w:i/>
          <w:iCs/>
          <w:color w:val="0070C0"/>
          <w:sz w:val="24"/>
        </w:rPr>
        <w:t>str</w:t>
      </w:r>
      <w:proofErr w:type="spellEnd"/>
      <w:r>
        <w:rPr>
          <w:rFonts w:ascii="Times New Roman" w:hAnsi="Times New Roman"/>
          <w:sz w:val="24"/>
        </w:rPr>
        <w:t>) du serveur et le port de ce dernier (nommé PORT</w:t>
      </w:r>
      <w:r w:rsidR="00DF5A73">
        <w:rPr>
          <w:rFonts w:ascii="Times New Roman" w:hAnsi="Times New Roman"/>
          <w:sz w:val="24"/>
        </w:rPr>
        <w:t xml:space="preserve"> de type </w:t>
      </w:r>
      <w:proofErr w:type="spellStart"/>
      <w:r w:rsidR="00DF5A73" w:rsidRPr="00DF5A73">
        <w:rPr>
          <w:rFonts w:ascii="Times New Roman" w:hAnsi="Times New Roman"/>
          <w:b/>
          <w:bCs/>
          <w:i/>
          <w:iCs/>
          <w:color w:val="0070C0"/>
          <w:sz w:val="24"/>
        </w:rPr>
        <w:t>int</w:t>
      </w:r>
      <w:proofErr w:type="spellEnd"/>
      <w:r>
        <w:rPr>
          <w:rFonts w:ascii="Times New Roman" w:hAnsi="Times New Roman"/>
          <w:sz w:val="24"/>
        </w:rPr>
        <w:t xml:space="preserve">). Les deux sont des variables fixes et donc d’après le PEP8, ces variables sont en </w:t>
      </w:r>
      <w:r w:rsidR="00DF5A73">
        <w:rPr>
          <w:rFonts w:ascii="Times New Roman" w:hAnsi="Times New Roman"/>
          <w:sz w:val="24"/>
        </w:rPr>
        <w:t xml:space="preserve">lettres </w:t>
      </w:r>
      <w:r>
        <w:rPr>
          <w:rFonts w:ascii="Times New Roman" w:hAnsi="Times New Roman"/>
          <w:sz w:val="24"/>
        </w:rPr>
        <w:t>majuscule</w:t>
      </w:r>
      <w:r w:rsidR="00DF5A73">
        <w:rPr>
          <w:rFonts w:ascii="Times New Roman" w:hAnsi="Times New Roman"/>
          <w:sz w:val="24"/>
        </w:rPr>
        <w:t>s.</w:t>
      </w:r>
    </w:p>
    <w:p w14:paraId="0A6CD1D1" w14:textId="7FD96632" w:rsidR="003537B2" w:rsidRDefault="003537B2" w:rsidP="00DF5A73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HOST = "192.168.1.</w:t>
      </w:r>
      <w:r w:rsidRPr="003537B2">
        <w:rPr>
          <w:rFonts w:ascii="Times New Roman" w:hAnsi="Times New Roman"/>
          <w:b/>
          <w:bCs/>
          <w:color w:val="FF0000"/>
          <w:sz w:val="24"/>
        </w:rPr>
        <w:t>12</w:t>
      </w:r>
      <w:r>
        <w:rPr>
          <w:rFonts w:ascii="Times New Roman" w:hAnsi="Times New Roman"/>
          <w:sz w:val="24"/>
        </w:rPr>
        <w:t xml:space="preserve">" # le dernier nombre </w:t>
      </w:r>
      <w:r w:rsidR="00694DD9">
        <w:rPr>
          <w:rFonts w:ascii="Times New Roman" w:hAnsi="Times New Roman"/>
          <w:sz w:val="24"/>
        </w:rPr>
        <w:t>celui du serveur (de ton binôme) !</w:t>
      </w:r>
    </w:p>
    <w:p w14:paraId="12FA6069" w14:textId="5AACCCD8" w:rsidR="003537B2" w:rsidRDefault="003537B2" w:rsidP="00DF5A73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PORT = </w:t>
      </w:r>
      <w:r w:rsidR="00DF5A73">
        <w:rPr>
          <w:rFonts w:ascii="Times New Roman" w:hAnsi="Times New Roman"/>
          <w:sz w:val="24"/>
        </w:rPr>
        <w:t>50000 # choisi</w:t>
      </w:r>
      <w:r w:rsidR="00694DD9">
        <w:rPr>
          <w:rFonts w:ascii="Times New Roman" w:hAnsi="Times New Roman"/>
          <w:sz w:val="24"/>
        </w:rPr>
        <w:t>t</w:t>
      </w:r>
      <w:r w:rsidR="00DF5A73">
        <w:rPr>
          <w:rFonts w:ascii="Times New Roman" w:hAnsi="Times New Roman"/>
          <w:sz w:val="24"/>
        </w:rPr>
        <w:t xml:space="preserve"> </w:t>
      </w:r>
      <w:r w:rsidR="00694DD9">
        <w:rPr>
          <w:rFonts w:ascii="Times New Roman" w:hAnsi="Times New Roman"/>
          <w:sz w:val="24"/>
        </w:rPr>
        <w:t>par le serveur</w:t>
      </w:r>
      <w:r w:rsidR="00DF5A73">
        <w:rPr>
          <w:rFonts w:ascii="Times New Roman" w:hAnsi="Times New Roman"/>
          <w:sz w:val="24"/>
        </w:rPr>
        <w:t>.</w:t>
      </w:r>
    </w:p>
    <w:p w14:paraId="3C461EA0" w14:textId="77777777" w:rsidR="00883D0A" w:rsidRDefault="00DF5A73" w:rsidP="00883D0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 utilise ensuite la méthode </w:t>
      </w:r>
      <w:proofErr w:type="spellStart"/>
      <w:r w:rsidRPr="00DF5A73">
        <w:rPr>
          <w:rFonts w:ascii="Times New Roman" w:hAnsi="Times New Roman"/>
          <w:b/>
          <w:bCs/>
          <w:i/>
          <w:iCs/>
          <w:color w:val="0070C0"/>
          <w:sz w:val="24"/>
        </w:rPr>
        <w:t>connect</w:t>
      </w:r>
      <w:proofErr w:type="spellEnd"/>
      <w:r>
        <w:rPr>
          <w:rFonts w:ascii="Times New Roman" w:hAnsi="Times New Roman"/>
          <w:sz w:val="24"/>
        </w:rPr>
        <w:t>. Elle prend en paramètre un tuple composé de l’adresse IP et du port du serveur. La ligne de commande est la suivante :</w:t>
      </w:r>
    </w:p>
    <w:p w14:paraId="6911C354" w14:textId="5FD55A88" w:rsidR="00883D0A" w:rsidRDefault="00883D0A" w:rsidP="00883D0A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proofErr w:type="spellStart"/>
      <w:r w:rsidRPr="00284F78">
        <w:rPr>
          <w:rFonts w:ascii="Times New Roman" w:hAnsi="Times New Roman"/>
          <w:color w:val="76923C" w:themeColor="accent3" w:themeShade="BF"/>
          <w:sz w:val="24"/>
        </w:rPr>
        <w:t>connexion_</w:t>
      </w:r>
      <w:r>
        <w:rPr>
          <w:rFonts w:ascii="Times New Roman" w:hAnsi="Times New Roman"/>
          <w:color w:val="76923C" w:themeColor="accent3" w:themeShade="BF"/>
          <w:sz w:val="24"/>
        </w:rPr>
        <w:t>avec_serveur</w:t>
      </w:r>
      <w:r w:rsidRPr="001A0195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bCs/>
          <w:i/>
          <w:iCs/>
          <w:color w:val="0070C0"/>
          <w:sz w:val="24"/>
        </w:rPr>
        <w:t>connect</w:t>
      </w:r>
      <w:proofErr w:type="spellEnd"/>
      <w:r>
        <w:rPr>
          <w:rFonts w:ascii="Times New Roman" w:hAnsi="Times New Roman"/>
          <w:sz w:val="24"/>
        </w:rPr>
        <w:t>((HOST, PORT))</w:t>
      </w:r>
    </w:p>
    <w:p w14:paraId="119908A7" w14:textId="37BF76AB" w:rsidR="00DF5A73" w:rsidRDefault="00883D0A" w:rsidP="00883D0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color w:val="9BBB59" w:themeColor="accent3"/>
          <w:sz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29418D" wp14:editId="4738415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471329" cy="1290103"/>
                <wp:effectExtent l="0" t="0" r="24765" b="24765"/>
                <wp:wrapNone/>
                <wp:docPr id="302" name="Groupe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329" cy="1290103"/>
                          <a:chOff x="0" y="0"/>
                          <a:chExt cx="4471329" cy="1290103"/>
                        </a:xfrm>
                      </wpg:grpSpPr>
                      <wpg:grpSp>
                        <wpg:cNvPr id="300" name="Groupe 300"/>
                        <wpg:cNvGrpSpPr/>
                        <wpg:grpSpPr>
                          <a:xfrm>
                            <a:off x="0" y="0"/>
                            <a:ext cx="4471329" cy="1290103"/>
                            <a:chOff x="0" y="0"/>
                            <a:chExt cx="4471329" cy="1290103"/>
                          </a:xfrm>
                        </wpg:grpSpPr>
                        <wpg:grpSp>
                          <wpg:cNvPr id="298" name="Groupe 298"/>
                          <wpg:cNvGrpSpPr/>
                          <wpg:grpSpPr>
                            <a:xfrm>
                              <a:off x="0" y="0"/>
                              <a:ext cx="4471329" cy="1290103"/>
                              <a:chOff x="0" y="0"/>
                              <a:chExt cx="4471329" cy="1290103"/>
                            </a:xfrm>
                          </wpg:grpSpPr>
                          <wpg:grpSp>
                            <wpg:cNvPr id="296" name="Groupe 296"/>
                            <wpg:cNvGrpSpPr/>
                            <wpg:grpSpPr>
                              <a:xfrm>
                                <a:off x="0" y="0"/>
                                <a:ext cx="4471329" cy="1290103"/>
                                <a:chOff x="0" y="0"/>
                                <a:chExt cx="4471329" cy="1290103"/>
                              </a:xfrm>
                            </wpg:grpSpPr>
                            <wpg:grpSp>
                              <wpg:cNvPr id="294" name="Groupe 294"/>
                              <wpg:cNvGrpSpPr/>
                              <wpg:grpSpPr>
                                <a:xfrm>
                                  <a:off x="0" y="0"/>
                                  <a:ext cx="4471329" cy="1290103"/>
                                  <a:chOff x="0" y="0"/>
                                  <a:chExt cx="4471329" cy="1290103"/>
                                </a:xfrm>
                              </wpg:grpSpPr>
                              <wpg:grpSp>
                                <wpg:cNvPr id="272" name="Groupe 272"/>
                                <wpg:cNvGrpSpPr/>
                                <wpg:grpSpPr>
                                  <a:xfrm>
                                    <a:off x="0" y="0"/>
                                    <a:ext cx="4471329" cy="1290103"/>
                                    <a:chOff x="0" y="-380030"/>
                                    <a:chExt cx="4471345" cy="1290322"/>
                                  </a:xfrm>
                                </wpg:grpSpPr>
                                <wpg:grpSp>
                                  <wpg:cNvPr id="273" name="Groupe 273"/>
                                  <wpg:cNvGrpSpPr/>
                                  <wpg:grpSpPr>
                                    <a:xfrm>
                                      <a:off x="0" y="-380030"/>
                                      <a:ext cx="4471345" cy="1290322"/>
                                      <a:chOff x="514289" y="-390533"/>
                                      <a:chExt cx="4471345" cy="1290351"/>
                                    </a:xfrm>
                                  </wpg:grpSpPr>
                                  <wpg:grpSp>
                                    <wpg:cNvPr id="274" name="Groupe 274"/>
                                    <wpg:cNvGrpSpPr/>
                                    <wpg:grpSpPr>
                                      <a:xfrm>
                                        <a:off x="514289" y="-390533"/>
                                        <a:ext cx="4471345" cy="1290351"/>
                                        <a:chOff x="514289" y="-390533"/>
                                        <a:chExt cx="4471345" cy="1290351"/>
                                      </a:xfrm>
                                    </wpg:grpSpPr>
                                    <wpg:grpSp>
                                      <wpg:cNvPr id="275" name="Groupe 275"/>
                                      <wpg:cNvGrpSpPr/>
                                      <wpg:grpSpPr>
                                        <a:xfrm>
                                          <a:off x="514289" y="-390533"/>
                                          <a:ext cx="4471345" cy="1290351"/>
                                          <a:chOff x="514289" y="-389558"/>
                                          <a:chExt cx="4471345" cy="1290351"/>
                                        </a:xfrm>
                                      </wpg:grpSpPr>
                                      <wpg:grpSp>
                                        <wpg:cNvPr id="276" name="Groupe 276"/>
                                        <wpg:cNvGrpSpPr/>
                                        <wpg:grpSpPr>
                                          <a:xfrm>
                                            <a:off x="514289" y="-389558"/>
                                            <a:ext cx="4471345" cy="1290351"/>
                                            <a:chOff x="514350" y="-390612"/>
                                            <a:chExt cx="4471881" cy="1290612"/>
                                          </a:xfrm>
                                        </wpg:grpSpPr>
                                        <wps:wsp>
                                          <wps:cNvPr id="277" name="Zone de texte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095593" y="-390612"/>
                                              <a:ext cx="1105316" cy="332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E36D29E" w14:textId="77777777" w:rsidR="00DF5A73" w:rsidRPr="004168B7" w:rsidRDefault="00DF5A73" w:rsidP="00DF5A73">
                                                <w:pPr>
                                                  <w:jc w:val="center"/>
                                                  <w:rPr>
                                                    <w:rFonts w:ascii="Times New Roman" w:hAnsi="Times New Roman"/>
                                                    <w:color w:val="E36C0A" w:themeColor="accent6" w:themeShade="BF"/>
                                                    <w:sz w:val="24"/>
                                                    <w:szCs w:val="2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/>
                                                    <w:color w:val="E36C0A" w:themeColor="accent6" w:themeShade="BF"/>
                                                    <w:sz w:val="24"/>
                                                    <w:szCs w:val="28"/>
                                                  </w:rPr>
                                                  <w:t>Socket serveur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78" name="Groupe 278"/>
                                          <wpg:cNvGrpSpPr/>
                                          <wpg:grpSpPr>
                                            <a:xfrm>
                                              <a:off x="514350" y="-10496"/>
                                              <a:ext cx="4471881" cy="910496"/>
                                              <a:chOff x="514350" y="-10496"/>
                                              <a:chExt cx="4471881" cy="910496"/>
                                            </a:xfrm>
                                          </wpg:grpSpPr>
                                          <wps:wsp>
                                            <wps:cNvPr id="279" name="Zone de texte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209822" y="-10496"/>
                                                <a:ext cx="1695651" cy="2857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3AC819" w14:textId="77777777" w:rsidR="00DF5A73" w:rsidRPr="004168B7" w:rsidRDefault="00DF5A73" w:rsidP="00DF5A73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color w:val="0070C0"/>
                                                      <w:sz w:val="24"/>
                                                      <w:szCs w:val="2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/>
                                                      <w:color w:val="0070C0"/>
                                                      <w:sz w:val="24"/>
                                                      <w:szCs w:val="28"/>
                                                    </w:rPr>
                                                    <w:t>Socket 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280" name="Groupe 280"/>
                                            <wpg:cNvGrpSpPr/>
                                            <wpg:grpSpPr>
                                              <a:xfrm>
                                                <a:off x="514350" y="0"/>
                                                <a:ext cx="4471881" cy="900000"/>
                                                <a:chOff x="514350" y="0"/>
                                                <a:chExt cx="4471881" cy="900000"/>
                                              </a:xfrm>
                                            </wpg:grpSpPr>
                                            <wps:wsp>
                                              <wps:cNvPr id="281" name="Zone de texte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866640" y="515529"/>
                                                  <a:ext cx="1943043" cy="262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871681C" w14:textId="3123DE27" w:rsidR="00DF5A73" w:rsidRPr="00D01FEC" w:rsidRDefault="00FE0F86" w:rsidP="00DF5A73">
                                                    <w:pPr>
                                                      <w:jc w:val="center"/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/>
                                                        <w:sz w:val="24"/>
                                                        <w:szCs w:val="28"/>
                                                      </w:rPr>
                                                      <w:t>Connexion établie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282" name="Groupe 282"/>
                                              <wpg:cNvGrpSpPr/>
                                              <wpg:grpSpPr>
                                                <a:xfrm>
                                                  <a:off x="514350" y="0"/>
                                                  <a:ext cx="4471881" cy="900000"/>
                                                  <a:chOff x="504825" y="0"/>
                                                  <a:chExt cx="4471881" cy="900000"/>
                                                </a:xfrm>
                                              </wpg:grpSpPr>
                                              <wps:wsp>
                                                <wps:cNvPr id="283" name="Rectangle : coins arrondis 283"/>
                                                <wps:cNvSpPr/>
                                                <wps:spPr>
                                                  <a:xfrm>
                                                    <a:off x="4076786" y="0"/>
                                                    <a:ext cx="899920" cy="90000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solidFill>
                                                    <a:srgbClr val="FFC000"/>
                                                  </a:solidFill>
                                                  <a:ln>
                                                    <a:solidFill>
                                                      <a:schemeClr val="accent6">
                                                        <a:lumMod val="75000"/>
                                                      </a:schemeClr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4" name="Groupe 284"/>
                                                <wpg:cNvGrpSpPr/>
                                                <wpg:grpSpPr>
                                                  <a:xfrm>
                                                    <a:off x="504825" y="0"/>
                                                    <a:ext cx="1514696" cy="900000"/>
                                                    <a:chOff x="504825" y="0"/>
                                                    <a:chExt cx="1514696" cy="900000"/>
                                                  </a:xfrm>
                                                </wpg:grpSpPr>
                                                <wpg:grpSp>
                                                  <wpg:cNvPr id="285" name="Groupe 285"/>
                                                  <wpg:cNvGrpSpPr/>
                                                  <wpg:grpSpPr>
                                                    <a:xfrm>
                                                      <a:off x="504825" y="0"/>
                                                      <a:ext cx="1514696" cy="900000"/>
                                                      <a:chOff x="0" y="0"/>
                                                      <a:chExt cx="1514696" cy="900000"/>
                                                    </a:xfrm>
                                                  </wpg:grpSpPr>
                                                  <wps:wsp>
                                                    <wps:cNvPr id="286" name="Rectangle : coins arrondis 286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900000" cy="900000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87" name="Connecteur droit avec flèche 287"/>
                                                    <wps:cNvCnPr/>
                                                    <wps:spPr>
                                                      <a:xfrm flipH="1">
                                                        <a:off x="944258" y="210825"/>
                                                        <a:ext cx="570438" cy="177837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ln w="12700"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tailEnd type="triangle"/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288" name="Zone de texte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19200" y="297206"/>
                                                      <a:ext cx="762031" cy="30505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7804E959" w14:textId="77777777" w:rsidR="00DF5A73" w:rsidRPr="00D01FEC" w:rsidRDefault="00DF5A73" w:rsidP="00DF5A73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Times New Roman" w:hAnsi="Times New Roman"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</w:pPr>
                                                        <w:r w:rsidRPr="00D01FEC">
                                                          <w:rPr>
                                                            <w:rFonts w:ascii="Times New Roman" w:hAnsi="Times New Roman"/>
                                                            <w:sz w:val="24"/>
                                                            <w:szCs w:val="28"/>
                                                          </w:rPr>
                                                          <w:t>Client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  <wps:wsp>
                                        <wps:cNvPr id="289" name="Connecteur droit avec flèche 289"/>
                                        <wps:cNvCnPr>
                                          <a:stCxn id="277" idx="2"/>
                                          <a:endCxn id="295" idx="1"/>
                                        </wps:cNvCnPr>
                                        <wps:spPr>
                                          <a:xfrm>
                                            <a:off x="3647814" y="-57145"/>
                                            <a:ext cx="402300" cy="145967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90" name="Ellipse 290"/>
                                      <wps:cNvSpPr/>
                                      <wps:spPr>
                                        <a:xfrm>
                                          <a:off x="1343025" y="381000"/>
                                          <a:ext cx="144000" cy="1440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91" name="Ellipse 291"/>
                                    <wps:cNvSpPr/>
                                    <wps:spPr>
                                      <a:xfrm>
                                        <a:off x="4029075" y="371475"/>
                                        <a:ext cx="144000" cy="143968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7030A0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2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638550" y="19882"/>
                                      <a:ext cx="781050" cy="6480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ACC4A4" w14:textId="31A74788" w:rsidR="00DF5A73" w:rsidRDefault="00FE0F86" w:rsidP="00FE0F86">
                                        <w:pPr>
                                          <w:rPr>
                                            <w:rFonts w:ascii="Times New Roman" w:eastAsiaTheme="minorHAnsi" w:hAnsi="Times New Roman"/>
                                            <w:sz w:val="24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/>
                                            <w:sz w:val="24"/>
                                            <w:lang w:eastAsia="en-US"/>
                                          </w:rPr>
                                          <w:t>P</w:t>
                                        </w:r>
                                        <w:r w:rsidR="00DF5A73" w:rsidRPr="00447639">
                                          <w:rPr>
                                            <w:rFonts w:ascii="Times New Roman" w:eastAsiaTheme="minorHAnsi" w:hAnsi="Times New Roman"/>
                                            <w:sz w:val="24"/>
                                            <w:lang w:eastAsia="en-US"/>
                                          </w:rPr>
                                          <w:t>ort</w:t>
                                        </w:r>
                                      </w:p>
                                      <w:p w14:paraId="59985176" w14:textId="77777777" w:rsidR="00FE0F86" w:rsidRDefault="00FE0F86" w:rsidP="00DF5A73">
                                        <w:pPr>
                                          <w:jc w:val="center"/>
                                          <w:rPr>
                                            <w:rFonts w:ascii="Times New Roman" w:eastAsiaTheme="minorHAnsi" w:hAnsi="Times New Roman"/>
                                            <w:sz w:val="24"/>
                                            <w:lang w:eastAsia="en-US"/>
                                          </w:rPr>
                                        </w:pPr>
                                      </w:p>
                                      <w:p w14:paraId="7200791A" w14:textId="797005B8" w:rsidR="00DF5A73" w:rsidRPr="00447639" w:rsidRDefault="00DF5A73" w:rsidP="00FE0F86">
                                        <w:pPr>
                                          <w:rPr>
                                            <w:rFonts w:ascii="Times New Roman" w:eastAsiaTheme="minorHAnsi" w:hAnsi="Times New Roman"/>
                                            <w:sz w:val="24"/>
                                            <w:lang w:eastAsia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eastAsiaTheme="minorHAnsi" w:hAnsi="Times New Roman"/>
                                            <w:sz w:val="24"/>
                                            <w:lang w:eastAsia="en-US"/>
                                          </w:rPr>
                                          <w:t>Serveur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93" name="Connecteur droit avec flèche 293"/>
                                <wps:cNvCnPr>
                                  <a:endCxn id="295" idx="2"/>
                                </wps:cNvCnPr>
                                <wps:spPr>
                                  <a:xfrm>
                                    <a:off x="2057400" y="514350"/>
                                    <a:ext cx="1457325" cy="14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Ellipse 295"/>
                              <wps:cNvSpPr/>
                              <wps:spPr>
                                <a:xfrm>
                                  <a:off x="3514725" y="45720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7" name="Forme libre : forme 297"/>
                            <wps:cNvSpPr/>
                            <wps:spPr>
                              <a:xfrm>
                                <a:off x="3333749" y="552450"/>
                                <a:ext cx="219075" cy="209411"/>
                              </a:xfrm>
                              <a:custGeom>
                                <a:avLst/>
                                <a:gdLst>
                                  <a:gd name="connsiteX0" fmla="*/ 190520 w 190520"/>
                                  <a:gd name="connsiteY0" fmla="*/ 0 h 257175"/>
                                  <a:gd name="connsiteX1" fmla="*/ 20 w 190520"/>
                                  <a:gd name="connsiteY1" fmla="*/ 142875 h 257175"/>
                                  <a:gd name="connsiteX2" fmla="*/ 180995 w 190520"/>
                                  <a:gd name="connsiteY2" fmla="*/ 257175 h 257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90520" h="257175">
                                    <a:moveTo>
                                      <a:pt x="190520" y="0"/>
                                    </a:moveTo>
                                    <a:cubicBezTo>
                                      <a:pt x="96063" y="50006"/>
                                      <a:pt x="1607" y="100013"/>
                                      <a:pt x="20" y="142875"/>
                                    </a:cubicBezTo>
                                    <a:cubicBezTo>
                                      <a:pt x="-1567" y="185737"/>
                                      <a:pt x="89714" y="221456"/>
                                      <a:pt x="180995" y="257175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99" name="Connecteur droit avec flèche 299"/>
                          <wps:cNvCnPr>
                            <a:stCxn id="291" idx="2"/>
                          </wps:cNvCnPr>
                          <wps:spPr>
                            <a:xfrm flipH="1">
                              <a:off x="962025" y="833831"/>
                              <a:ext cx="2552748" cy="13894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285750"/>
                            <a:ext cx="837565" cy="26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A743F" w14:textId="31F20F9A" w:rsidR="00FE0F86" w:rsidRPr="00D01FEC" w:rsidRDefault="00FE0F86" w:rsidP="00FE0F86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DF5A73">
                                <w:rPr>
                                  <w:rFonts w:ascii="Times New Roman" w:hAnsi="Times New Roman"/>
                                  <w:b/>
                                  <w:bCs/>
                                  <w:i/>
                                  <w:iCs/>
                                  <w:color w:val="0070C0"/>
                                  <w:sz w:val="24"/>
                                </w:rPr>
                                <w:t>connect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9418D" id="Groupe 302" o:spid="_x0000_s1119" style="position:absolute;left:0;text-align:left;margin-left:0;margin-top:.55pt;width:352.05pt;height:101.6pt;z-index:251672576;mso-position-horizontal:center;mso-position-horizontal-relative:margin" coordsize="44713,1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">
                <v:group id="Groupe 300" o:spid="_x0000_s1120" style="position:absolute;width:44713;height:12901" coordsize="44713,1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group id="Groupe 298" o:spid="_x0000_s1121" style="position:absolute;width:44713;height:12901" coordsize="44713,1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group id="Groupe 296" o:spid="_x0000_s1122" style="position:absolute;width:44713;height:12901" coordsize="44713,1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<v:group id="Groupe 294" o:spid="_x0000_s1123" style="position:absolute;width:44713;height:12901" coordsize="44713,1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group id="Groupe 272" o:spid="_x0000_s1124" style="position:absolute;width:44713;height:12901" coordorigin=",-3800" coordsize="44713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<v:group id="Groupe 273" o:spid="_x0000_s1125" style="position:absolute;top:-3800;width:44713;height:12902" coordorigin="5142,-3905" coordsize="44713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      <v:group id="Groupe 274" o:spid="_x0000_s1126" style="position:absolute;left:5142;top:-3905;width:44714;height:12903" coordorigin="5142,-3905" coordsize="44713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<v:group id="Groupe 275" o:spid="_x0000_s1127" style="position:absolute;left:5142;top:-3905;width:44714;height:12903" coordorigin="5142,-3895" coordsize="44713,1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      <v:group id="Groupe 276" o:spid="_x0000_s1128" style="position:absolute;left:5142;top:-3895;width:44714;height:12902" coordorigin="5143,-3906" coordsize="44718,1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    <v:shape id="Zone de texte 2" o:spid="_x0000_s1129" type="#_x0000_t202" style="position:absolute;left:30955;top:-3906;width:11054;height:3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" stroked="f">
                                    <v:textbox>
                                      <w:txbxContent>
                                        <w:p w14:paraId="4E36D29E" w14:textId="77777777" w:rsidR="00DF5A73" w:rsidRPr="004168B7" w:rsidRDefault="00DF5A73" w:rsidP="00DF5A73">
                                          <w:pPr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color w:val="E36C0A" w:themeColor="accent6" w:themeShade="BF"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color w:val="E36C0A" w:themeColor="accent6" w:themeShade="BF"/>
                                              <w:sz w:val="24"/>
                                              <w:szCs w:val="28"/>
                                            </w:rPr>
                                            <w:t>Socket serveur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e 278" o:spid="_x0000_s1130" style="position:absolute;left:5143;top:-104;width:44719;height:9104" coordorigin="5143,-104" coordsize="44718,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  <v:shape id="Zone de texte 2" o:spid="_x0000_s1131" type="#_x0000_t202" style="position:absolute;left:12098;top:-104;width:16956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fSN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" stroked="f">
                                      <v:textbox>
                                        <w:txbxContent>
                                          <w:p w14:paraId="283AC819" w14:textId="77777777" w:rsidR="00DF5A73" w:rsidRPr="004168B7" w:rsidRDefault="00DF5A73" w:rsidP="00DF5A73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/>
                                                <w:color w:val="0070C0"/>
                                                <w:sz w:val="24"/>
                                                <w:szCs w:val="2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/>
                                                <w:color w:val="0070C0"/>
                                                <w:sz w:val="24"/>
                                                <w:szCs w:val="28"/>
                                              </w:rPr>
                                              <w:t>Socket 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e 280" o:spid="_x0000_s1132" style="position:absolute;left:5143;width:44719;height:9000" coordorigin="5143" coordsize="44718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  <v:shape id="Zone de texte 2" o:spid="_x0000_s1133" type="#_x0000_t202" style="position:absolute;left:18666;top:5155;width:19430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ois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" stroked="f">
                                        <v:textbox>
                                          <w:txbxContent>
                                            <w:p w14:paraId="1871681C" w14:textId="3123DE27" w:rsidR="00DF5A73" w:rsidRPr="00D01FEC" w:rsidRDefault="00FE0F86" w:rsidP="00DF5A73">
                                              <w:pPr>
                                                <w:jc w:val="center"/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sz w:val="24"/>
                                                  <w:szCs w:val="28"/>
                                                </w:rPr>
                                                <w:t>Connexion établie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group id="Groupe 282" o:spid="_x0000_s1134" style="position:absolute;left:5143;width:44719;height:9000" coordorigin="5048" coordsize="44718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  <v:roundrect id="Rectangle : coins arrondis 283" o:spid="_x0000_s1135" style="position:absolute;left:40767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" fillcolor="#ffc000" strokecolor="#e36c0a [2409]" strokeweight="2pt"/>
                                        <v:group id="Groupe 284" o:spid="_x0000_s1136" style="position:absolute;left:5048;width:15147;height:9000" coordorigin="5048" coordsize="15146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              <v:group id="Groupe 285" o:spid="_x0000_s1137" style="position:absolute;left:5048;width:15147;height:9000" coordsize="15146,9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                  <v:roundrect id="Rectangle : coins arrondis 286" o:spid="_x0000_s1138" style="position:absolute;width:9000;height:9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" fillcolor="#4f81bd [3204]" strokecolor="#243f60 [1604]" strokeweight="2pt"/>
                                            <v:shape id="Connecteur droit avec flèche 287" o:spid="_x0000_s1139" type="#_x0000_t32" style="position:absolute;left:9442;top:2108;width:5704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" strokecolor="black [3213]" strokeweight="1pt">
                                              <v:stroke endarrow="block"/>
                                            </v:shape>
                                          </v:group>
                                          <v:shape id="Zone de texte 2" o:spid="_x0000_s1140" type="#_x0000_t202" style="position:absolute;left:6192;top:2972;width:7620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                    <v:textbox>
                                              <w:txbxContent>
                                                <w:p w14:paraId="7804E959" w14:textId="77777777" w:rsidR="00DF5A73" w:rsidRPr="00D01FEC" w:rsidRDefault="00DF5A73" w:rsidP="00DF5A73">
                                                  <w:pPr>
                                                    <w:jc w:val="center"/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szCs w:val="28"/>
                                                    </w:rPr>
                                                  </w:pPr>
                                                  <w:r w:rsidRPr="00D01FEC">
                                                    <w:rPr>
                                                      <w:rFonts w:ascii="Times New Roman" w:hAnsi="Times New Roman"/>
                                                      <w:sz w:val="24"/>
                                                      <w:szCs w:val="28"/>
                                                    </w:rPr>
                                                    <w:t>Client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  <v:shape id="Connecteur droit avec flèche 289" o:spid="_x0000_s1141" type="#_x0000_t32" style="position:absolute;left:36478;top:-571;width:4023;height:1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" strokecolor="black [3213]" strokeweight="1pt">
                                  <v:stroke endarrow="block"/>
                                </v:shape>
                              </v:group>
                              <v:oval id="Ellipse 290" o:spid="_x0000_s1142" style="position:absolute;left:13430;top:3810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" fillcolor="#7030a0" strokecolor="#243f60 [1604]" strokeweight="2pt"/>
                            </v:group>
                            <v:oval id="Ellipse 291" o:spid="_x0000_s1143" style="position:absolute;left:40290;top:3714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" fillcolor="#7030a0" strokecolor="#243f60 [1604]" strokeweight="2pt"/>
                          </v:group>
                          <v:shape id="Zone de texte 2" o:spid="_x0000_s1144" type="#_x0000_t202" style="position:absolute;left:36385;top:198;width:7811;height:6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    <v:textbox>
                              <w:txbxContent>
                                <w:p w14:paraId="0FACC4A4" w14:textId="31A74788" w:rsidR="00DF5A73" w:rsidRDefault="00FE0F86" w:rsidP="00FE0F86">
                                  <w:pPr>
                                    <w:rPr>
                                      <w:rFonts w:ascii="Times New Roman" w:eastAsiaTheme="minorHAnsi" w:hAnsi="Times New Roman"/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/>
                                      <w:sz w:val="24"/>
                                      <w:lang w:eastAsia="en-US"/>
                                    </w:rPr>
                                    <w:t>P</w:t>
                                  </w:r>
                                  <w:r w:rsidR="00DF5A73" w:rsidRPr="00447639">
                                    <w:rPr>
                                      <w:rFonts w:ascii="Times New Roman" w:eastAsiaTheme="minorHAnsi" w:hAnsi="Times New Roman"/>
                                      <w:sz w:val="24"/>
                                      <w:lang w:eastAsia="en-US"/>
                                    </w:rPr>
                                    <w:t>ort</w:t>
                                  </w:r>
                                </w:p>
                                <w:p w14:paraId="59985176" w14:textId="77777777" w:rsidR="00FE0F86" w:rsidRDefault="00FE0F86" w:rsidP="00DF5A73">
                                  <w:pPr>
                                    <w:jc w:val="center"/>
                                    <w:rPr>
                                      <w:rFonts w:ascii="Times New Roman" w:eastAsiaTheme="minorHAnsi" w:hAnsi="Times New Roman"/>
                                      <w:sz w:val="24"/>
                                      <w:lang w:eastAsia="en-US"/>
                                    </w:rPr>
                                  </w:pPr>
                                </w:p>
                                <w:p w14:paraId="7200791A" w14:textId="797005B8" w:rsidR="00DF5A73" w:rsidRPr="00447639" w:rsidRDefault="00DF5A73" w:rsidP="00FE0F86">
                                  <w:pPr>
                                    <w:rPr>
                                      <w:rFonts w:ascii="Times New Roman" w:eastAsiaTheme="minorHAnsi" w:hAnsi="Times New Roman"/>
                                      <w:sz w:val="24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eastAsiaTheme="minorHAnsi" w:hAnsi="Times New Roman"/>
                                      <w:sz w:val="24"/>
                                      <w:lang w:eastAsia="en-US"/>
                                    </w:rPr>
                                    <w:t>Serveur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necteur droit avec flèche 293" o:spid="_x0000_s1145" type="#_x0000_t32" style="position:absolute;left:20574;top:5143;width:14573;height: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" strokecolor="black [3213]" strokeweight="1pt">
                          <v:stroke endarrow="block"/>
                        </v:shape>
                      </v:group>
                      <v:oval id="Ellipse 295" o:spid="_x0000_s1146" style="position:absolute;left:35147;top:4572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" fillcolor="red" strokecolor="#243f60 [1604]" strokeweight="2pt"/>
                    </v:group>
                    <v:shape id="Forme libre : forme 297" o:spid="_x0000_s1147" style="position:absolute;left:33337;top:5524;width:2191;height:2094;visibility:visible;mso-wrap-style:square;v-text-anchor:middle" coordsize="19052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" path="m190520,c96063,50006,1607,100013,20,142875v-1587,42862,89694,78581,180975,114300e" filled="f" strokecolor="black [3213]" strokeweight="2pt">
                      <v:stroke endarrow="block"/>
                      <v:path arrowok="t" o:connecttype="custom" o:connectlocs="219075,0;23,116339;208122,209411" o:connectangles="0,0,0"/>
                    </v:shape>
                  </v:group>
                  <v:shape id="Connecteur droit avec flèche 299" o:spid="_x0000_s1148" type="#_x0000_t32" style="position:absolute;left:9620;top:8338;width:25527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" strokecolor="black [3213]" strokeweight="2.25pt">
                    <v:stroke startarrow="block" endarrow="block"/>
                  </v:shape>
                </v:group>
                <v:shape id="Zone de texte 2" o:spid="_x0000_s1149" type="#_x0000_t202" style="position:absolute;left:21526;top:2857;width:837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" filled="f" stroked="f">
                  <v:textbox>
                    <w:txbxContent>
                      <w:p w14:paraId="416A743F" w14:textId="31F20F9A" w:rsidR="00FE0F86" w:rsidRPr="00D01FEC" w:rsidRDefault="00FE0F86" w:rsidP="00FE0F86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</w:rPr>
                        </w:pPr>
                        <w:proofErr w:type="spellStart"/>
                        <w:r w:rsidRPr="00DF5A73">
                          <w:rPr>
                            <w:rFonts w:ascii="Times New Roman" w:hAnsi="Times New Roman"/>
                            <w:b/>
                            <w:bCs/>
                            <w:i/>
                            <w:iCs/>
                            <w:color w:val="0070C0"/>
                            <w:sz w:val="24"/>
                          </w:rPr>
                          <w:t>connect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F9A80E" w14:textId="3545B2B2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3420B167" w14:textId="380876B9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47CD252A" w14:textId="23E2A81E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37A6D19A" w14:textId="28800ABC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11F2CDA1" w14:textId="1E3C19F8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3FF043C3" w14:textId="414F4C91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48400084" w14:textId="59CF0E12" w:rsidR="00DF5A73" w:rsidRDefault="00DF5A73" w:rsidP="00DF5A73">
      <w:pPr>
        <w:jc w:val="both"/>
        <w:rPr>
          <w:rFonts w:ascii="Times New Roman" w:hAnsi="Times New Roman"/>
          <w:sz w:val="24"/>
        </w:rPr>
      </w:pPr>
    </w:p>
    <w:p w14:paraId="246DF2D8" w14:textId="176F0975" w:rsidR="00FE0F86" w:rsidRDefault="00FE0F86" w:rsidP="00FE0F86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méthode </w:t>
      </w:r>
      <w:proofErr w:type="spellStart"/>
      <w:r w:rsidRPr="00DF5A73">
        <w:rPr>
          <w:rFonts w:ascii="Times New Roman" w:hAnsi="Times New Roman"/>
          <w:b/>
          <w:bCs/>
          <w:i/>
          <w:iCs/>
          <w:color w:val="0070C0"/>
          <w:sz w:val="24"/>
        </w:rPr>
        <w:t>connect</w:t>
      </w:r>
      <w:proofErr w:type="spellEnd"/>
      <w:r>
        <w:rPr>
          <w:rFonts w:ascii="Times New Roman" w:hAnsi="Times New Roman"/>
          <w:b/>
          <w:bCs/>
          <w:i/>
          <w:iCs/>
          <w:color w:val="0070C0"/>
          <w:sz w:val="24"/>
        </w:rPr>
        <w:t xml:space="preserve"> </w:t>
      </w:r>
      <w:r w:rsidRPr="00FE0F86">
        <w:rPr>
          <w:rFonts w:ascii="Times New Roman" w:hAnsi="Times New Roman"/>
          <w:sz w:val="24"/>
        </w:rPr>
        <w:t>envoie une demande de connexion vers l</w:t>
      </w:r>
      <w:r>
        <w:rPr>
          <w:rFonts w:ascii="Times New Roman" w:hAnsi="Times New Roman"/>
          <w:sz w:val="24"/>
        </w:rPr>
        <w:t>e</w:t>
      </w:r>
      <w:r w:rsidRPr="00FE0F86">
        <w:rPr>
          <w:rFonts w:ascii="Times New Roman" w:hAnsi="Times New Roman"/>
          <w:sz w:val="24"/>
        </w:rPr>
        <w:t xml:space="preserve"> socket serveur</w:t>
      </w:r>
      <w:r>
        <w:rPr>
          <w:rFonts w:ascii="Times New Roman" w:hAnsi="Times New Roman"/>
          <w:sz w:val="24"/>
        </w:rPr>
        <w:t xml:space="preserve"> : </w:t>
      </w:r>
      <w:r w:rsidRPr="00FE0F86">
        <w:rPr>
          <w:rFonts w:ascii="Times New Roman" w:hAnsi="Times New Roman"/>
          <w:sz w:val="24"/>
        </w:rPr>
        <w:t xml:space="preserve">une exception </w:t>
      </w:r>
      <w:proofErr w:type="spellStart"/>
      <w:r w:rsidRPr="001B3335">
        <w:rPr>
          <w:rFonts w:ascii="Times New Roman" w:hAnsi="Times New Roman"/>
          <w:b/>
          <w:bCs/>
          <w:color w:val="C0504D" w:themeColor="accent2"/>
          <w:sz w:val="24"/>
        </w:rPr>
        <w:t>OSError</w:t>
      </w:r>
      <w:proofErr w:type="spellEnd"/>
      <w:r w:rsidRPr="001B3335">
        <w:rPr>
          <w:rFonts w:ascii="Times New Roman" w:hAnsi="Times New Roman"/>
          <w:color w:val="C0504D" w:themeColor="accent2"/>
          <w:sz w:val="24"/>
        </w:rPr>
        <w:t xml:space="preserve"> </w:t>
      </w:r>
      <w:r w:rsidRPr="00FE0F86">
        <w:rPr>
          <w:rFonts w:ascii="Times New Roman" w:hAnsi="Times New Roman"/>
          <w:sz w:val="24"/>
        </w:rPr>
        <w:t>est levée en cas d’échec de la tentative de connexion</w:t>
      </w:r>
      <w:r w:rsidR="001B3335">
        <w:rPr>
          <w:rFonts w:ascii="Times New Roman" w:hAnsi="Times New Roman"/>
          <w:sz w:val="24"/>
        </w:rPr>
        <w:t xml:space="preserve"> …</w:t>
      </w:r>
    </w:p>
    <w:p w14:paraId="4BDECB3D" w14:textId="0C50F039" w:rsidR="00DF5A73" w:rsidRDefault="00DF5A73" w:rsidP="00DF5A73">
      <w:pPr>
        <w:jc w:val="both"/>
        <w:rPr>
          <w:rFonts w:ascii="Times New Roman" w:hAnsi="Times New Roman"/>
          <w:sz w:val="24"/>
        </w:rPr>
      </w:pPr>
      <w:r w:rsidRPr="00DF5A73">
        <w:rPr>
          <w:rFonts w:ascii="Times New Roman" w:hAnsi="Times New Roman"/>
          <w:sz w:val="24"/>
        </w:rPr>
        <w:t>Maintenant votre serveur et votre client sont connectés ! Si vous retournez dans la console Python</w:t>
      </w:r>
      <w:r>
        <w:rPr>
          <w:rFonts w:ascii="Times New Roman" w:hAnsi="Times New Roman"/>
          <w:sz w:val="24"/>
        </w:rPr>
        <w:t xml:space="preserve"> </w:t>
      </w:r>
      <w:r w:rsidRPr="00DF5A73">
        <w:rPr>
          <w:rFonts w:ascii="Times New Roman" w:hAnsi="Times New Roman"/>
          <w:sz w:val="24"/>
        </w:rPr>
        <w:t xml:space="preserve">abritant le serveur, vous pouvez constater que la méthode </w:t>
      </w:r>
      <w:proofErr w:type="spellStart"/>
      <w:r w:rsidRPr="00DF5A73">
        <w:rPr>
          <w:rFonts w:ascii="Times New Roman" w:hAnsi="Times New Roman"/>
          <w:b/>
          <w:bCs/>
          <w:i/>
          <w:iCs/>
          <w:color w:val="0070C0"/>
          <w:sz w:val="24"/>
        </w:rPr>
        <w:t>accept</w:t>
      </w:r>
      <w:proofErr w:type="spellEnd"/>
      <w:r w:rsidRPr="00DF5A73">
        <w:rPr>
          <w:rFonts w:ascii="Times New Roman" w:hAnsi="Times New Roman"/>
          <w:color w:val="0070C0"/>
          <w:sz w:val="24"/>
        </w:rPr>
        <w:t xml:space="preserve"> </w:t>
      </w:r>
      <w:r w:rsidRPr="00DF5A73">
        <w:rPr>
          <w:rFonts w:ascii="Times New Roman" w:hAnsi="Times New Roman"/>
          <w:sz w:val="24"/>
        </w:rPr>
        <w:t>ne bloque plus, puisqu'elle vient</w:t>
      </w:r>
      <w:r>
        <w:rPr>
          <w:rFonts w:ascii="Times New Roman" w:hAnsi="Times New Roman"/>
          <w:sz w:val="24"/>
        </w:rPr>
        <w:t xml:space="preserve"> </w:t>
      </w:r>
      <w:r w:rsidRPr="00DF5A73">
        <w:rPr>
          <w:rFonts w:ascii="Times New Roman" w:hAnsi="Times New Roman"/>
          <w:sz w:val="24"/>
        </w:rPr>
        <w:t xml:space="preserve">d'accepter la connexion demandée par le client. </w:t>
      </w:r>
    </w:p>
    <w:p w14:paraId="181C8364" w14:textId="77777777" w:rsidR="006E60B2" w:rsidRDefault="006E60B2" w:rsidP="00DF5A73">
      <w:pPr>
        <w:jc w:val="both"/>
        <w:rPr>
          <w:rFonts w:ascii="Times New Roman" w:hAnsi="Times New Roman"/>
          <w:sz w:val="24"/>
        </w:rPr>
      </w:pPr>
    </w:p>
    <w:p w14:paraId="41694CFF" w14:textId="7E03C0B9" w:rsidR="001B3335" w:rsidRDefault="001B3335" w:rsidP="001B3335">
      <w:pPr>
        <w:jc w:val="both"/>
        <w:rPr>
          <w:rFonts w:ascii="Times New Roman" w:hAnsi="Times New Roman"/>
          <w:sz w:val="24"/>
        </w:rPr>
      </w:pPr>
      <w:r w:rsidRPr="00A032DB">
        <w:rPr>
          <w:rFonts w:ascii="Times New Roman" w:hAnsi="Times New Roman"/>
          <w:b/>
          <w:bCs/>
          <w:sz w:val="24"/>
        </w:rPr>
        <w:lastRenderedPageBreak/>
        <w:t xml:space="preserve">Etape </w:t>
      </w:r>
      <w:r>
        <w:rPr>
          <w:rFonts w:ascii="Times New Roman" w:hAnsi="Times New Roman"/>
          <w:b/>
          <w:bCs/>
          <w:sz w:val="24"/>
        </w:rPr>
        <w:t>3</w:t>
      </w:r>
      <w:r w:rsidRPr="00A032DB">
        <w:rPr>
          <w:rFonts w:ascii="Times New Roman" w:hAnsi="Times New Roman"/>
          <w:b/>
          <w:bCs/>
          <w:sz w:val="24"/>
        </w:rPr>
        <w:t> :</w:t>
      </w:r>
      <w:r>
        <w:rPr>
          <w:rFonts w:ascii="Times New Roman" w:hAnsi="Times New Roman"/>
          <w:sz w:val="24"/>
        </w:rPr>
        <w:t xml:space="preserve"> </w:t>
      </w:r>
      <w:r w:rsidRPr="001B3335">
        <w:rPr>
          <w:rFonts w:ascii="Times New Roman" w:hAnsi="Times New Roman"/>
          <w:i/>
          <w:iCs/>
          <w:sz w:val="24"/>
        </w:rPr>
        <w:t>Faire communiquer les sockets</w:t>
      </w:r>
      <w:r>
        <w:rPr>
          <w:rFonts w:ascii="Times New Roman" w:hAnsi="Times New Roman"/>
          <w:sz w:val="24"/>
        </w:rPr>
        <w:t>.</w:t>
      </w:r>
    </w:p>
    <w:p w14:paraId="7FBBA701" w14:textId="77777777" w:rsidR="001B3335" w:rsidRDefault="001B3335" w:rsidP="001B3335">
      <w:pPr>
        <w:jc w:val="both"/>
        <w:rPr>
          <w:rFonts w:ascii="Times New Roman" w:hAnsi="Times New Roman"/>
          <w:sz w:val="24"/>
        </w:rPr>
      </w:pPr>
    </w:p>
    <w:p w14:paraId="276A4BAC" w14:textId="303F0212" w:rsidR="00DF5A73" w:rsidRDefault="001B3335" w:rsidP="00A322AC">
      <w:pPr>
        <w:ind w:firstLine="709"/>
        <w:jc w:val="both"/>
        <w:rPr>
          <w:rFonts w:ascii="Times New Roman" w:hAnsi="Times New Roman"/>
          <w:sz w:val="24"/>
        </w:rPr>
      </w:pPr>
      <w:r w:rsidRPr="001B3335">
        <w:rPr>
          <w:rFonts w:ascii="Times New Roman" w:hAnsi="Times New Roman"/>
          <w:sz w:val="24"/>
        </w:rPr>
        <w:t xml:space="preserve">Pour faire communiquer les sockets, on utilise les méthodes </w:t>
      </w:r>
      <w:proofErr w:type="spellStart"/>
      <w:r w:rsidRPr="001B3335">
        <w:rPr>
          <w:rFonts w:ascii="Times New Roman" w:hAnsi="Times New Roman"/>
          <w:b/>
          <w:bCs/>
          <w:i/>
          <w:iCs/>
          <w:color w:val="0070C0"/>
          <w:sz w:val="24"/>
        </w:rPr>
        <w:t>send</w:t>
      </w:r>
      <w:proofErr w:type="spellEnd"/>
      <w:r w:rsidRPr="001B3335">
        <w:rPr>
          <w:rFonts w:ascii="Times New Roman" w:hAnsi="Times New Roman"/>
          <w:color w:val="0070C0"/>
          <w:sz w:val="24"/>
        </w:rPr>
        <w:t xml:space="preserve"> </w:t>
      </w:r>
      <w:r w:rsidRPr="001B3335">
        <w:rPr>
          <w:rFonts w:ascii="Times New Roman" w:hAnsi="Times New Roman"/>
          <w:sz w:val="24"/>
        </w:rPr>
        <w:t xml:space="preserve">pour envoyer et </w:t>
      </w:r>
      <w:proofErr w:type="spellStart"/>
      <w:r w:rsidRPr="001B3335">
        <w:rPr>
          <w:rFonts w:ascii="Times New Roman" w:hAnsi="Times New Roman"/>
          <w:b/>
          <w:bCs/>
          <w:i/>
          <w:iCs/>
          <w:color w:val="0070C0"/>
          <w:sz w:val="24"/>
        </w:rPr>
        <w:t>recv</w:t>
      </w:r>
      <w:proofErr w:type="spellEnd"/>
      <w:r w:rsidRPr="001B3335">
        <w:rPr>
          <w:rFonts w:ascii="Times New Roman" w:hAnsi="Times New Roman"/>
          <w:color w:val="0070C0"/>
          <w:sz w:val="24"/>
        </w:rPr>
        <w:t xml:space="preserve"> </w:t>
      </w:r>
      <w:r w:rsidRPr="001B3335">
        <w:rPr>
          <w:rFonts w:ascii="Times New Roman" w:hAnsi="Times New Roman"/>
          <w:sz w:val="24"/>
        </w:rPr>
        <w:t>pour</w:t>
      </w:r>
      <w:r>
        <w:rPr>
          <w:rFonts w:ascii="Times New Roman" w:hAnsi="Times New Roman"/>
          <w:sz w:val="24"/>
        </w:rPr>
        <w:t xml:space="preserve"> </w:t>
      </w:r>
      <w:r w:rsidRPr="001B3335">
        <w:rPr>
          <w:rFonts w:ascii="Times New Roman" w:hAnsi="Times New Roman"/>
          <w:sz w:val="24"/>
        </w:rPr>
        <w:t xml:space="preserve">recevoir. Les informations que vous transmettrez doivent être des chaînes de </w:t>
      </w:r>
      <w:r w:rsidRPr="001B3335">
        <w:rPr>
          <w:rFonts w:ascii="Times New Roman" w:hAnsi="Times New Roman"/>
          <w:b/>
          <w:bCs/>
          <w:i/>
          <w:iCs/>
          <w:color w:val="0070C0"/>
          <w:sz w:val="24"/>
        </w:rPr>
        <w:t>bytes</w:t>
      </w:r>
      <w:r w:rsidRPr="001B3335">
        <w:rPr>
          <w:rFonts w:ascii="Times New Roman" w:hAnsi="Times New Roman"/>
          <w:color w:val="0070C0"/>
          <w:sz w:val="24"/>
        </w:rPr>
        <w:t xml:space="preserve"> </w:t>
      </w:r>
      <w:r w:rsidRPr="001B3335">
        <w:rPr>
          <w:rFonts w:ascii="Times New Roman" w:hAnsi="Times New Roman"/>
          <w:sz w:val="24"/>
        </w:rPr>
        <w:t>et non pas de</w:t>
      </w:r>
      <w:r>
        <w:rPr>
          <w:rFonts w:ascii="Times New Roman" w:hAnsi="Times New Roman"/>
          <w:sz w:val="24"/>
        </w:rPr>
        <w:t xml:space="preserve"> </w:t>
      </w:r>
      <w:r w:rsidRPr="001B3335">
        <w:rPr>
          <w:rFonts w:ascii="Times New Roman" w:hAnsi="Times New Roman"/>
          <w:sz w:val="24"/>
        </w:rPr>
        <w:t xml:space="preserve">type </w:t>
      </w:r>
      <w:proofErr w:type="spellStart"/>
      <w:r w:rsidRPr="001B3335">
        <w:rPr>
          <w:rFonts w:ascii="Times New Roman" w:hAnsi="Times New Roman"/>
          <w:b/>
          <w:bCs/>
          <w:i/>
          <w:iCs/>
          <w:color w:val="0070C0"/>
          <w:sz w:val="24"/>
        </w:rPr>
        <w:t>str</w:t>
      </w:r>
      <w:proofErr w:type="spellEnd"/>
      <w:r w:rsidRPr="001B3335">
        <w:rPr>
          <w:rFonts w:ascii="Times New Roman" w:hAnsi="Times New Roman"/>
          <w:color w:val="0070C0"/>
          <w:sz w:val="24"/>
        </w:rPr>
        <w:t xml:space="preserve"> </w:t>
      </w:r>
      <w:r w:rsidRPr="001B3335">
        <w:rPr>
          <w:rFonts w:ascii="Times New Roman" w:hAnsi="Times New Roman"/>
          <w:sz w:val="24"/>
        </w:rPr>
        <w:t>!</w:t>
      </w:r>
    </w:p>
    <w:p w14:paraId="7C3F3404" w14:textId="79FB069A" w:rsidR="00A322AC" w:rsidRDefault="00A322AC" w:rsidP="00E6756C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 méthode </w:t>
      </w:r>
      <w:proofErr w:type="spellStart"/>
      <w:r w:rsidRPr="007A5712">
        <w:rPr>
          <w:rFonts w:ascii="Times New Roman" w:hAnsi="Times New Roman"/>
          <w:b/>
          <w:bCs/>
          <w:i/>
          <w:iCs/>
          <w:color w:val="0070C0"/>
          <w:sz w:val="24"/>
        </w:rPr>
        <w:t>recv</w:t>
      </w:r>
      <w:proofErr w:type="spellEnd"/>
      <w:r w:rsidRPr="007A5712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prend en paramètre le nombre </w:t>
      </w:r>
      <w:r w:rsidR="00E6756C">
        <w:rPr>
          <w:rFonts w:ascii="Times New Roman" w:hAnsi="Times New Roman"/>
          <w:sz w:val="24"/>
        </w:rPr>
        <w:t xml:space="preserve">de caractères à lire. Généralement on lui passe la valeur </w:t>
      </w:r>
      <w:r w:rsidR="00E6756C" w:rsidRPr="00E6756C">
        <w:rPr>
          <w:rFonts w:ascii="Times New Roman" w:hAnsi="Times New Roman"/>
          <w:b/>
          <w:bCs/>
          <w:sz w:val="24"/>
        </w:rPr>
        <w:t>1024</w:t>
      </w:r>
      <w:r w:rsidR="00E6756C">
        <w:rPr>
          <w:rFonts w:ascii="Times New Roman" w:hAnsi="Times New Roman"/>
          <w:sz w:val="24"/>
        </w:rPr>
        <w:t xml:space="preserve">. </w:t>
      </w:r>
      <w:r w:rsidR="00E6756C" w:rsidRPr="00E6756C">
        <w:rPr>
          <w:rFonts w:ascii="Times New Roman" w:hAnsi="Times New Roman"/>
          <w:sz w:val="24"/>
        </w:rPr>
        <w:t>Si le</w:t>
      </w:r>
      <w:r w:rsidR="00E6756C">
        <w:rPr>
          <w:rFonts w:ascii="Times New Roman" w:hAnsi="Times New Roman"/>
          <w:sz w:val="24"/>
        </w:rPr>
        <w:t xml:space="preserve"> </w:t>
      </w:r>
      <w:r w:rsidR="00E6756C" w:rsidRPr="00E6756C">
        <w:rPr>
          <w:rFonts w:ascii="Times New Roman" w:hAnsi="Times New Roman"/>
          <w:sz w:val="24"/>
        </w:rPr>
        <w:t>message est plus grand que 1024 caractères, on récupérera le reste après.</w:t>
      </w:r>
    </w:p>
    <w:p w14:paraId="6765D5A5" w14:textId="3D35847A" w:rsidR="001B3335" w:rsidRDefault="00A322AC" w:rsidP="001B3335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Pour régler ce souci, on peut utiliser les méthodes </w:t>
      </w:r>
      <w:r w:rsidRPr="00A322AC">
        <w:rPr>
          <w:rFonts w:ascii="Times New Roman" w:hAnsi="Times New Roman"/>
          <w:b/>
          <w:bCs/>
          <w:i/>
          <w:iCs/>
          <w:color w:val="0070C0"/>
          <w:sz w:val="24"/>
        </w:rPr>
        <w:t>encode</w:t>
      </w:r>
      <w:r w:rsidRPr="00A322AC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et </w:t>
      </w:r>
      <w:proofErr w:type="spellStart"/>
      <w:r w:rsidRPr="00A322AC">
        <w:rPr>
          <w:rFonts w:ascii="Times New Roman" w:hAnsi="Times New Roman"/>
          <w:b/>
          <w:bCs/>
          <w:i/>
          <w:iCs/>
          <w:color w:val="0070C0"/>
          <w:sz w:val="24"/>
        </w:rPr>
        <w:t>decode</w:t>
      </w:r>
      <w:proofErr w:type="spellEnd"/>
      <w:r w:rsidRPr="00A322AC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qui pour l’une encode une variable de type </w:t>
      </w:r>
      <w:proofErr w:type="spellStart"/>
      <w:r w:rsidRPr="00A322AC">
        <w:rPr>
          <w:rFonts w:ascii="Times New Roman" w:hAnsi="Times New Roman"/>
          <w:b/>
          <w:bCs/>
          <w:i/>
          <w:iCs/>
          <w:color w:val="0070C0"/>
          <w:sz w:val="24"/>
        </w:rPr>
        <w:t>str</w:t>
      </w:r>
      <w:proofErr w:type="spellEnd"/>
      <w:r w:rsidRPr="00A322AC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en </w:t>
      </w:r>
      <w:r w:rsidRPr="00A322AC">
        <w:rPr>
          <w:rFonts w:ascii="Times New Roman" w:hAnsi="Times New Roman"/>
          <w:b/>
          <w:bCs/>
          <w:i/>
          <w:iCs/>
          <w:color w:val="0070C0"/>
          <w:sz w:val="24"/>
        </w:rPr>
        <w:t>bytes</w:t>
      </w:r>
      <w:r w:rsidRPr="00A322AC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et pour l’autre décode une variable de type </w:t>
      </w:r>
      <w:r w:rsidRPr="00A322AC">
        <w:rPr>
          <w:rFonts w:ascii="Times New Roman" w:hAnsi="Times New Roman"/>
          <w:b/>
          <w:bCs/>
          <w:i/>
          <w:iCs/>
          <w:color w:val="0070C0"/>
          <w:sz w:val="24"/>
        </w:rPr>
        <w:t>bytes</w:t>
      </w:r>
      <w:r w:rsidRPr="00A322AC">
        <w:rPr>
          <w:rFonts w:ascii="Times New Roman" w:hAnsi="Times New Roman"/>
          <w:color w:val="0070C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en </w:t>
      </w:r>
      <w:proofErr w:type="spellStart"/>
      <w:r w:rsidRPr="00A322AC">
        <w:rPr>
          <w:rFonts w:ascii="Times New Roman" w:hAnsi="Times New Roman"/>
          <w:b/>
          <w:bCs/>
          <w:i/>
          <w:iCs/>
          <w:color w:val="0070C0"/>
          <w:sz w:val="24"/>
        </w:rPr>
        <w:t>str</w:t>
      </w:r>
      <w:proofErr w:type="spellEnd"/>
      <w:r>
        <w:rPr>
          <w:rFonts w:ascii="Times New Roman" w:hAnsi="Times New Roman"/>
          <w:sz w:val="24"/>
        </w:rPr>
        <w:t>.</w:t>
      </w:r>
    </w:p>
    <w:p w14:paraId="51599C03" w14:textId="2E3938DC" w:rsidR="00A322AC" w:rsidRDefault="00A322AC" w:rsidP="001B3335">
      <w:pPr>
        <w:jc w:val="both"/>
        <w:rPr>
          <w:rFonts w:ascii="Times New Roman" w:hAnsi="Times New Roman"/>
          <w:sz w:val="24"/>
        </w:rPr>
      </w:pPr>
    </w:p>
    <w:p w14:paraId="64470D96" w14:textId="07514D66" w:rsidR="00E6756C" w:rsidRPr="00E6756C" w:rsidRDefault="00E6756C" w:rsidP="001B3335">
      <w:pPr>
        <w:jc w:val="both"/>
        <w:rPr>
          <w:rFonts w:ascii="Times New Roman" w:hAnsi="Times New Roman"/>
          <w:b/>
          <w:bCs/>
          <w:sz w:val="24"/>
        </w:rPr>
      </w:pPr>
      <w:r w:rsidRPr="00E6756C">
        <w:rPr>
          <w:rFonts w:ascii="Times New Roman" w:hAnsi="Times New Roman"/>
          <w:b/>
          <w:bCs/>
          <w:sz w:val="24"/>
        </w:rPr>
        <w:t>Envoi d’un message au serveur :</w:t>
      </w:r>
    </w:p>
    <w:p w14:paraId="63BA862D" w14:textId="352E3C2B" w:rsidR="00E6756C" w:rsidRDefault="00E6756C" w:rsidP="00E6756C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message = </w:t>
      </w:r>
      <w:proofErr w:type="spellStart"/>
      <w:r>
        <w:rPr>
          <w:rFonts w:ascii="Times New Roman" w:hAnsi="Times New Roman"/>
          <w:sz w:val="24"/>
        </w:rPr>
        <w:t>message.</w:t>
      </w:r>
      <w:r w:rsidRPr="00E6756C">
        <w:rPr>
          <w:rFonts w:ascii="Times New Roman" w:hAnsi="Times New Roman"/>
          <w:b/>
          <w:bCs/>
          <w:i/>
          <w:iCs/>
          <w:color w:val="0070C0"/>
          <w:sz w:val="24"/>
        </w:rPr>
        <w:t>encode</w:t>
      </w:r>
      <w:proofErr w:type="spellEnd"/>
      <w:r w:rsidRPr="00E6756C">
        <w:rPr>
          <w:rFonts w:ascii="Times New Roman" w:hAnsi="Times New Roman"/>
          <w:b/>
          <w:bCs/>
          <w:color w:val="0070C0"/>
          <w:sz w:val="24"/>
        </w:rPr>
        <w:t>()</w:t>
      </w:r>
      <w:r>
        <w:rPr>
          <w:rFonts w:ascii="Times New Roman" w:hAnsi="Times New Roman"/>
          <w:sz w:val="24"/>
        </w:rPr>
        <w:t xml:space="preserve"> # conversion de la variable de type </w:t>
      </w:r>
      <w:proofErr w:type="spellStart"/>
      <w:r>
        <w:rPr>
          <w:rFonts w:ascii="Times New Roman" w:hAnsi="Times New Roman"/>
          <w:sz w:val="24"/>
        </w:rPr>
        <w:t>str</w:t>
      </w:r>
      <w:proofErr w:type="spellEnd"/>
      <w:r>
        <w:rPr>
          <w:rFonts w:ascii="Times New Roman" w:hAnsi="Times New Roman"/>
          <w:sz w:val="24"/>
        </w:rPr>
        <w:t xml:space="preserve"> en bytes.</w:t>
      </w:r>
    </w:p>
    <w:p w14:paraId="05BA5F71" w14:textId="207E753E" w:rsidR="00E6756C" w:rsidRDefault="00E6756C" w:rsidP="00E6756C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proofErr w:type="spellStart"/>
      <w:r w:rsidRPr="00E6756C">
        <w:rPr>
          <w:rFonts w:ascii="Times New Roman" w:hAnsi="Times New Roman"/>
          <w:color w:val="76923C" w:themeColor="accent3" w:themeShade="BF"/>
          <w:sz w:val="24"/>
        </w:rPr>
        <w:t>connexion_avec_serveur</w:t>
      </w:r>
      <w:r w:rsidRPr="00E6756C">
        <w:rPr>
          <w:rFonts w:ascii="Times New Roman" w:hAnsi="Times New Roman"/>
          <w:sz w:val="24"/>
        </w:rPr>
        <w:t>.</w:t>
      </w:r>
      <w:r w:rsidRPr="00E6756C">
        <w:rPr>
          <w:rFonts w:ascii="Times New Roman" w:hAnsi="Times New Roman"/>
          <w:b/>
          <w:bCs/>
          <w:i/>
          <w:iCs/>
          <w:color w:val="0070C0"/>
          <w:sz w:val="24"/>
        </w:rPr>
        <w:t>send</w:t>
      </w:r>
      <w:proofErr w:type="spellEnd"/>
      <w:r w:rsidRPr="00E6756C">
        <w:rPr>
          <w:rFonts w:ascii="Times New Roman" w:hAnsi="Times New Roman"/>
          <w:sz w:val="24"/>
        </w:rPr>
        <w:t>(message)</w:t>
      </w:r>
      <w:r>
        <w:rPr>
          <w:rFonts w:ascii="Times New Roman" w:hAnsi="Times New Roman"/>
          <w:sz w:val="24"/>
        </w:rPr>
        <w:t xml:space="preserve"> # envoi du message au serveur.</w:t>
      </w:r>
    </w:p>
    <w:p w14:paraId="750BDAAB" w14:textId="64CCA5BE" w:rsidR="00E6756C" w:rsidRPr="00E6756C" w:rsidRDefault="00E6756C" w:rsidP="00E6756C">
      <w:p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Réception</w:t>
      </w:r>
      <w:r w:rsidRPr="00E6756C">
        <w:rPr>
          <w:rFonts w:ascii="Times New Roman" w:hAnsi="Times New Roman"/>
          <w:b/>
          <w:bCs/>
          <w:sz w:val="24"/>
        </w:rPr>
        <w:t xml:space="preserve"> d’un message </w:t>
      </w:r>
      <w:r w:rsidR="00655849">
        <w:rPr>
          <w:rFonts w:ascii="Times New Roman" w:hAnsi="Times New Roman"/>
          <w:b/>
          <w:bCs/>
          <w:sz w:val="24"/>
        </w:rPr>
        <w:t>d</w:t>
      </w:r>
      <w:r w:rsidRPr="00E6756C">
        <w:rPr>
          <w:rFonts w:ascii="Times New Roman" w:hAnsi="Times New Roman"/>
          <w:b/>
          <w:bCs/>
          <w:sz w:val="24"/>
        </w:rPr>
        <w:t>u serveur :</w:t>
      </w:r>
    </w:p>
    <w:p w14:paraId="62D0DB50" w14:textId="2A1B7046" w:rsidR="00E6756C" w:rsidRDefault="00E6756C" w:rsidP="00E6756C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msg_reçu</w:t>
      </w:r>
      <w:proofErr w:type="spellEnd"/>
      <w:r>
        <w:rPr>
          <w:rFonts w:ascii="Times New Roman" w:hAnsi="Times New Roman"/>
          <w:sz w:val="24"/>
        </w:rPr>
        <w:t xml:space="preserve"> = </w:t>
      </w:r>
      <w:proofErr w:type="spellStart"/>
      <w:r w:rsidRPr="00E6756C">
        <w:rPr>
          <w:rFonts w:ascii="Times New Roman" w:hAnsi="Times New Roman"/>
          <w:color w:val="76923C" w:themeColor="accent3" w:themeShade="BF"/>
          <w:sz w:val="24"/>
        </w:rPr>
        <w:t>connexion_avec_serveur</w:t>
      </w:r>
      <w:r w:rsidRPr="00E6756C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bCs/>
          <w:i/>
          <w:iCs/>
          <w:color w:val="0070C0"/>
          <w:sz w:val="24"/>
        </w:rPr>
        <w:t>recv</w:t>
      </w:r>
      <w:proofErr w:type="spellEnd"/>
      <w:r w:rsidRPr="00E6756C"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1024</w:t>
      </w:r>
      <w:r w:rsidRPr="00E6756C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# réception du message envoyé par le serveur de type bytes.</w:t>
      </w:r>
    </w:p>
    <w:p w14:paraId="017A7C62" w14:textId="19EAB7E4" w:rsidR="00E6756C" w:rsidRDefault="00E6756C" w:rsidP="00E6756C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msg_reçu</w:t>
      </w:r>
      <w:proofErr w:type="spellEnd"/>
      <w:r>
        <w:rPr>
          <w:rFonts w:ascii="Times New Roman" w:hAnsi="Times New Roman"/>
          <w:sz w:val="24"/>
        </w:rPr>
        <w:t xml:space="preserve"> = </w:t>
      </w:r>
      <w:proofErr w:type="spellStart"/>
      <w:r>
        <w:rPr>
          <w:rFonts w:ascii="Times New Roman" w:hAnsi="Times New Roman"/>
          <w:sz w:val="24"/>
        </w:rPr>
        <w:t>msg_reçu.</w:t>
      </w:r>
      <w:r>
        <w:rPr>
          <w:rFonts w:ascii="Times New Roman" w:hAnsi="Times New Roman"/>
          <w:b/>
          <w:bCs/>
          <w:i/>
          <w:iCs/>
          <w:color w:val="0070C0"/>
          <w:sz w:val="24"/>
        </w:rPr>
        <w:t>de</w:t>
      </w:r>
      <w:r w:rsidRPr="00E6756C">
        <w:rPr>
          <w:rFonts w:ascii="Times New Roman" w:hAnsi="Times New Roman"/>
          <w:b/>
          <w:bCs/>
          <w:i/>
          <w:iCs/>
          <w:color w:val="0070C0"/>
          <w:sz w:val="24"/>
        </w:rPr>
        <w:t>code</w:t>
      </w:r>
      <w:proofErr w:type="spellEnd"/>
      <w:r w:rsidRPr="00E6756C">
        <w:rPr>
          <w:rFonts w:ascii="Times New Roman" w:hAnsi="Times New Roman"/>
          <w:b/>
          <w:bCs/>
          <w:color w:val="0070C0"/>
          <w:sz w:val="24"/>
        </w:rPr>
        <w:t>()</w:t>
      </w:r>
      <w:r>
        <w:rPr>
          <w:rFonts w:ascii="Times New Roman" w:hAnsi="Times New Roman"/>
          <w:sz w:val="24"/>
        </w:rPr>
        <w:t xml:space="preserve"> # conversion de la variable de type bytes en </w:t>
      </w:r>
      <w:proofErr w:type="spellStart"/>
      <w:r>
        <w:rPr>
          <w:rFonts w:ascii="Times New Roman" w:hAnsi="Times New Roman"/>
          <w:sz w:val="24"/>
        </w:rPr>
        <w:t>str</w:t>
      </w:r>
      <w:proofErr w:type="spellEnd"/>
      <w:r>
        <w:rPr>
          <w:rFonts w:ascii="Times New Roman" w:hAnsi="Times New Roman"/>
          <w:sz w:val="24"/>
        </w:rPr>
        <w:t>.</w:t>
      </w:r>
    </w:p>
    <w:p w14:paraId="530279CB" w14:textId="77777777" w:rsidR="00E6756C" w:rsidRPr="003537B2" w:rsidRDefault="00E6756C" w:rsidP="00E6756C">
      <w:pPr>
        <w:jc w:val="both"/>
        <w:rPr>
          <w:rFonts w:ascii="Times New Roman" w:hAnsi="Times New Roman"/>
          <w:sz w:val="24"/>
        </w:rPr>
      </w:pPr>
    </w:p>
    <w:p w14:paraId="7A3FEB06" w14:textId="72ED521E" w:rsidR="00E6756C" w:rsidRDefault="00E6756C" w:rsidP="00E6756C">
      <w:pPr>
        <w:jc w:val="both"/>
        <w:rPr>
          <w:rFonts w:ascii="Times New Roman" w:hAnsi="Times New Roman"/>
          <w:sz w:val="24"/>
        </w:rPr>
      </w:pPr>
      <w:r w:rsidRPr="00A032DB">
        <w:rPr>
          <w:rFonts w:ascii="Times New Roman" w:hAnsi="Times New Roman"/>
          <w:b/>
          <w:bCs/>
          <w:sz w:val="24"/>
        </w:rPr>
        <w:t xml:space="preserve">Etape </w:t>
      </w:r>
      <w:r>
        <w:rPr>
          <w:rFonts w:ascii="Times New Roman" w:hAnsi="Times New Roman"/>
          <w:b/>
          <w:bCs/>
          <w:sz w:val="24"/>
        </w:rPr>
        <w:t>4</w:t>
      </w:r>
      <w:r w:rsidRPr="00A032DB">
        <w:rPr>
          <w:rFonts w:ascii="Times New Roman" w:hAnsi="Times New Roman"/>
          <w:b/>
          <w:bCs/>
          <w:sz w:val="24"/>
        </w:rPr>
        <w:t> :</w:t>
      </w:r>
      <w:r>
        <w:rPr>
          <w:rFonts w:ascii="Times New Roman" w:hAnsi="Times New Roman"/>
          <w:sz w:val="24"/>
        </w:rPr>
        <w:t xml:space="preserve"> </w:t>
      </w:r>
      <w:r w:rsidR="00E22B68" w:rsidRPr="00E22B68">
        <w:rPr>
          <w:rFonts w:ascii="Times New Roman" w:hAnsi="Times New Roman"/>
          <w:i/>
          <w:iCs/>
          <w:sz w:val="24"/>
        </w:rPr>
        <w:t>Fermer la connexion</w:t>
      </w:r>
      <w:r>
        <w:rPr>
          <w:rFonts w:ascii="Times New Roman" w:hAnsi="Times New Roman"/>
          <w:sz w:val="24"/>
        </w:rPr>
        <w:t>.</w:t>
      </w:r>
    </w:p>
    <w:p w14:paraId="18A3ECA7" w14:textId="7E160EA6" w:rsidR="00E6756C" w:rsidRDefault="00E22B68" w:rsidP="00E22B68">
      <w:pPr>
        <w:ind w:firstLine="709"/>
        <w:jc w:val="both"/>
        <w:rPr>
          <w:rFonts w:ascii="Times New Roman" w:hAnsi="Times New Roman"/>
          <w:sz w:val="24"/>
        </w:rPr>
      </w:pPr>
      <w:r w:rsidRPr="00E22B68">
        <w:rPr>
          <w:rFonts w:ascii="Times New Roman" w:hAnsi="Times New Roman"/>
          <w:sz w:val="24"/>
        </w:rPr>
        <w:t xml:space="preserve">Pour fermer la connexion, il faut appeler la méthode </w:t>
      </w:r>
      <w:r w:rsidRPr="00E22B68">
        <w:rPr>
          <w:rFonts w:ascii="Times New Roman" w:hAnsi="Times New Roman"/>
          <w:b/>
          <w:bCs/>
          <w:i/>
          <w:iCs/>
          <w:color w:val="0070C0"/>
          <w:sz w:val="24"/>
        </w:rPr>
        <w:t>close</w:t>
      </w:r>
      <w:r w:rsidRPr="00E22B68">
        <w:rPr>
          <w:rFonts w:ascii="Times New Roman" w:hAnsi="Times New Roman"/>
          <w:color w:val="0070C0"/>
          <w:sz w:val="24"/>
        </w:rPr>
        <w:t xml:space="preserve"> </w:t>
      </w:r>
      <w:r w:rsidRPr="00E22B68">
        <w:rPr>
          <w:rFonts w:ascii="Times New Roman" w:hAnsi="Times New Roman"/>
          <w:sz w:val="24"/>
        </w:rPr>
        <w:t>de notre socket.</w:t>
      </w:r>
    </w:p>
    <w:p w14:paraId="187D7300" w14:textId="3F659BD1" w:rsidR="00883D0A" w:rsidRDefault="00883D0A" w:rsidP="00883D0A">
      <w:pPr>
        <w:pBdr>
          <w:top w:val="single" w:sz="18" w:space="1" w:color="C0504D" w:themeColor="accent2"/>
          <w:left w:val="single" w:sz="18" w:space="4" w:color="C0504D" w:themeColor="accent2"/>
          <w:bottom w:val="single" w:sz="18" w:space="1" w:color="C0504D" w:themeColor="accent2"/>
          <w:right w:val="single" w:sz="18" w:space="4" w:color="C0504D" w:themeColor="accent2"/>
        </w:pBdr>
        <w:spacing w:before="120" w:after="120"/>
        <w:jc w:val="both"/>
        <w:rPr>
          <w:rFonts w:ascii="Times New Roman" w:hAnsi="Times New Roman"/>
          <w:sz w:val="24"/>
        </w:rPr>
      </w:pPr>
      <w:proofErr w:type="spellStart"/>
      <w:r w:rsidRPr="00284F78">
        <w:rPr>
          <w:rFonts w:ascii="Times New Roman" w:hAnsi="Times New Roman"/>
          <w:color w:val="76923C" w:themeColor="accent3" w:themeShade="BF"/>
          <w:sz w:val="24"/>
        </w:rPr>
        <w:t>connexion_</w:t>
      </w:r>
      <w:r>
        <w:rPr>
          <w:rFonts w:ascii="Times New Roman" w:hAnsi="Times New Roman"/>
          <w:color w:val="76923C" w:themeColor="accent3" w:themeShade="BF"/>
          <w:sz w:val="24"/>
        </w:rPr>
        <w:t>avec_</w:t>
      </w:r>
      <w:r>
        <w:rPr>
          <w:rFonts w:ascii="Times New Roman" w:hAnsi="Times New Roman"/>
          <w:color w:val="76923C" w:themeColor="accent3" w:themeShade="BF"/>
          <w:sz w:val="24"/>
        </w:rPr>
        <w:t>serveur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b/>
          <w:bCs/>
          <w:i/>
          <w:iCs/>
          <w:color w:val="0070C0"/>
          <w:sz w:val="24"/>
        </w:rPr>
        <w:t>close</w:t>
      </w:r>
      <w:proofErr w:type="spellEnd"/>
      <w:r>
        <w:rPr>
          <w:rFonts w:ascii="Times New Roman" w:hAnsi="Times New Roman"/>
          <w:sz w:val="24"/>
        </w:rPr>
        <w:t>()</w:t>
      </w:r>
    </w:p>
    <w:p w14:paraId="2999804F" w14:textId="77777777" w:rsidR="00883D0A" w:rsidRDefault="00883D0A" w:rsidP="00883D0A">
      <w:pPr>
        <w:ind w:firstLine="709"/>
        <w:jc w:val="both"/>
        <w:rPr>
          <w:rFonts w:ascii="Times New Roman" w:hAnsi="Times New Roman"/>
          <w:sz w:val="24"/>
        </w:rPr>
      </w:pPr>
    </w:p>
    <w:p w14:paraId="27D0AB73" w14:textId="05D72455" w:rsidR="00EE7000" w:rsidRPr="00EE7000" w:rsidRDefault="00EE7000" w:rsidP="00883D0A">
      <w:pPr>
        <w:ind w:firstLine="709"/>
        <w:jc w:val="both"/>
        <w:rPr>
          <w:rFonts w:ascii="Times New Roman" w:hAnsi="Times New Roman"/>
          <w:sz w:val="24"/>
        </w:rPr>
      </w:pPr>
      <w:r w:rsidRPr="00EE7000">
        <w:rPr>
          <w:rFonts w:ascii="Times New Roman" w:hAnsi="Times New Roman"/>
          <w:sz w:val="24"/>
        </w:rPr>
        <w:t xml:space="preserve">Les </w:t>
      </w:r>
      <w:r>
        <w:rPr>
          <w:rFonts w:ascii="Times New Roman" w:hAnsi="Times New Roman"/>
          <w:sz w:val="24"/>
        </w:rPr>
        <w:t>étapes</w:t>
      </w:r>
      <w:r w:rsidRPr="00EE7000">
        <w:rPr>
          <w:rFonts w:ascii="Times New Roman" w:hAnsi="Times New Roman"/>
          <w:sz w:val="24"/>
        </w:rPr>
        <w:t xml:space="preserve"> précédent</w:t>
      </w:r>
      <w:r>
        <w:rPr>
          <w:rFonts w:ascii="Times New Roman" w:hAnsi="Times New Roman"/>
          <w:sz w:val="24"/>
        </w:rPr>
        <w:t>e</w:t>
      </w:r>
      <w:r w:rsidRPr="00EE7000">
        <w:rPr>
          <w:rFonts w:ascii="Times New Roman" w:hAnsi="Times New Roman"/>
          <w:sz w:val="24"/>
        </w:rPr>
        <w:t>s réalisent un serveur en mode itératif : un</w:t>
      </w:r>
      <w:r>
        <w:rPr>
          <w:rFonts w:ascii="Times New Roman" w:hAnsi="Times New Roman"/>
          <w:sz w:val="24"/>
        </w:rPr>
        <w:t xml:space="preserve"> </w:t>
      </w:r>
      <w:r w:rsidRPr="00EE7000">
        <w:rPr>
          <w:rFonts w:ascii="Times New Roman" w:hAnsi="Times New Roman"/>
          <w:sz w:val="24"/>
        </w:rPr>
        <w:t>seul client est servi à la fois.</w:t>
      </w:r>
    </w:p>
    <w:p w14:paraId="12CBB1A2" w14:textId="5D263682" w:rsidR="00E22B68" w:rsidRPr="00EE7000" w:rsidRDefault="00EE7000" w:rsidP="00EE7000">
      <w:pPr>
        <w:jc w:val="both"/>
        <w:rPr>
          <w:rFonts w:ascii="Times New Roman" w:hAnsi="Times New Roman"/>
          <w:b/>
          <w:bCs/>
          <w:sz w:val="24"/>
        </w:rPr>
      </w:pPr>
      <w:r w:rsidRPr="00EE7000">
        <w:rPr>
          <w:rFonts w:ascii="Times New Roman" w:hAnsi="Times New Roman"/>
          <w:b/>
          <w:bCs/>
          <w:sz w:val="24"/>
        </w:rPr>
        <w:t>Résumé :</w:t>
      </w:r>
    </w:p>
    <w:p w14:paraId="2C3425DF" w14:textId="474744A0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23B5F327" w14:textId="532431D0" w:rsidR="00EE7000" w:rsidRDefault="00811A95" w:rsidP="00EE700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E97D28E" wp14:editId="4AA71E04">
                <wp:simplePos x="0" y="0"/>
                <wp:positionH relativeFrom="column">
                  <wp:posOffset>154305</wp:posOffset>
                </wp:positionH>
                <wp:positionV relativeFrom="paragraph">
                  <wp:posOffset>45085</wp:posOffset>
                </wp:positionV>
                <wp:extent cx="6562085" cy="3325441"/>
                <wp:effectExtent l="0" t="0" r="0" b="27940"/>
                <wp:wrapNone/>
                <wp:docPr id="407" name="Groupe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085" cy="3325441"/>
                          <a:chOff x="0" y="0"/>
                          <a:chExt cx="6562085" cy="3325441"/>
                        </a:xfrm>
                      </wpg:grpSpPr>
                      <wpg:grpSp>
                        <wpg:cNvPr id="405" name="Groupe 405"/>
                        <wpg:cNvGrpSpPr/>
                        <wpg:grpSpPr>
                          <a:xfrm>
                            <a:off x="0" y="0"/>
                            <a:ext cx="6562085" cy="3325441"/>
                            <a:chOff x="0" y="0"/>
                            <a:chExt cx="6562085" cy="3325441"/>
                          </a:xfrm>
                        </wpg:grpSpPr>
                        <wpg:grpSp>
                          <wpg:cNvPr id="403" name="Groupe 403"/>
                          <wpg:cNvGrpSpPr/>
                          <wpg:grpSpPr>
                            <a:xfrm>
                              <a:off x="0" y="0"/>
                              <a:ext cx="6562085" cy="3325441"/>
                              <a:chOff x="0" y="0"/>
                              <a:chExt cx="6562085" cy="3325441"/>
                            </a:xfrm>
                          </wpg:grpSpPr>
                          <wpg:grpSp>
                            <wpg:cNvPr id="401" name="Groupe 401"/>
                            <wpg:cNvGrpSpPr/>
                            <wpg:grpSpPr>
                              <a:xfrm>
                                <a:off x="0" y="0"/>
                                <a:ext cx="6562085" cy="3313430"/>
                                <a:chOff x="-114300" y="0"/>
                                <a:chExt cx="6562085" cy="3313430"/>
                              </a:xfrm>
                            </wpg:grpSpPr>
                            <wpg:grpSp>
                              <wpg:cNvPr id="399" name="Groupe 399"/>
                              <wpg:cNvGrpSpPr/>
                              <wpg:grpSpPr>
                                <a:xfrm>
                                  <a:off x="-114300" y="0"/>
                                  <a:ext cx="6562085" cy="3150786"/>
                                  <a:chOff x="-114300" y="0"/>
                                  <a:chExt cx="6562085" cy="3150786"/>
                                </a:xfrm>
                              </wpg:grpSpPr>
                              <wpg:grpSp>
                                <wpg:cNvPr id="397" name="Groupe 397"/>
                                <wpg:cNvGrpSpPr/>
                                <wpg:grpSpPr>
                                  <a:xfrm>
                                    <a:off x="-114300" y="0"/>
                                    <a:ext cx="6562085" cy="3150786"/>
                                    <a:chOff x="-114300" y="0"/>
                                    <a:chExt cx="6562085" cy="3150786"/>
                                  </a:xfrm>
                                </wpg:grpSpPr>
                                <wpg:grpSp>
                                  <wpg:cNvPr id="395" name="Groupe 395"/>
                                  <wpg:cNvGrpSpPr/>
                                  <wpg:grpSpPr>
                                    <a:xfrm>
                                      <a:off x="-114300" y="0"/>
                                      <a:ext cx="6562085" cy="3150786"/>
                                      <a:chOff x="-114300" y="0"/>
                                      <a:chExt cx="6562085" cy="3150786"/>
                                    </a:xfrm>
                                  </wpg:grpSpPr>
                                  <wpg:grpSp>
                                    <wpg:cNvPr id="392" name="Groupe 392"/>
                                    <wpg:cNvGrpSpPr/>
                                    <wpg:grpSpPr>
                                      <a:xfrm>
                                        <a:off x="-114300" y="0"/>
                                        <a:ext cx="6562085" cy="3150786"/>
                                        <a:chOff x="-114300" y="0"/>
                                        <a:chExt cx="6562085" cy="3150786"/>
                                      </a:xfrm>
                                    </wpg:grpSpPr>
                                    <wps:wsp>
                                      <wps:cNvPr id="391" name="Rectangle : coins arrondis 391"/>
                                      <wps:cNvSpPr/>
                                      <wps:spPr>
                                        <a:xfrm>
                                          <a:off x="381000" y="1533525"/>
                                          <a:ext cx="5210175" cy="1143000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accent4">
                                            <a:lumMod val="40000"/>
                                            <a:lumOff val="60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4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90" name="Groupe 390"/>
                                      <wpg:cNvGrpSpPr/>
                                      <wpg:grpSpPr>
                                        <a:xfrm>
                                          <a:off x="-114300" y="0"/>
                                          <a:ext cx="6562085" cy="3150786"/>
                                          <a:chOff x="-114300" y="0"/>
                                          <a:chExt cx="6562085" cy="3150786"/>
                                        </a:xfrm>
                                      </wpg:grpSpPr>
                                      <wpg:grpSp>
                                        <wpg:cNvPr id="388" name="Groupe 388"/>
                                        <wpg:cNvGrpSpPr/>
                                        <wpg:grpSpPr>
                                          <a:xfrm>
                                            <a:off x="-114300" y="0"/>
                                            <a:ext cx="6562085" cy="3150786"/>
                                            <a:chOff x="-114300" y="0"/>
                                            <a:chExt cx="6562085" cy="3150786"/>
                                          </a:xfrm>
                                        </wpg:grpSpPr>
                                        <wps:wsp>
                                          <wps:cNvPr id="382" name="Connecteur droit 382"/>
                                          <wps:cNvCnPr/>
                                          <wps:spPr>
                                            <a:xfrm>
                                              <a:off x="4867275" y="2019300"/>
                                              <a:ext cx="0" cy="19933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  <a:prstDash val="dash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87" name="Groupe 387"/>
                                          <wpg:cNvGrpSpPr/>
                                          <wpg:grpSpPr>
                                            <a:xfrm>
                                              <a:off x="-114300" y="0"/>
                                              <a:ext cx="6562085" cy="3150786"/>
                                              <a:chOff x="-114300" y="0"/>
                                              <a:chExt cx="6562085" cy="3150786"/>
                                            </a:xfrm>
                                          </wpg:grpSpPr>
                                          <wps:wsp>
                                            <wps:cNvPr id="380" name="Connecteur droit 380"/>
                                            <wps:cNvCnPr/>
                                            <wps:spPr>
                                              <a:xfrm>
                                                <a:off x="1200150" y="2552700"/>
                                                <a:ext cx="0" cy="19933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86" name="Groupe 386"/>
                                            <wpg:cNvGrpSpPr/>
                                            <wpg:grpSpPr>
                                              <a:xfrm>
                                                <a:off x="-114300" y="0"/>
                                                <a:ext cx="6562085" cy="3150786"/>
                                                <a:chOff x="-114300" y="0"/>
                                                <a:chExt cx="6562085" cy="3150786"/>
                                              </a:xfrm>
                                            </wpg:grpSpPr>
                                            <wps:wsp>
                                              <wps:cNvPr id="381" name="Connecteur droit 381"/>
                                              <wps:cNvCnPr/>
                                              <wps:spPr>
                                                <a:xfrm>
                                                  <a:off x="1209552" y="2000250"/>
                                                  <a:ext cx="0" cy="19933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385" name="Groupe 385"/>
                                              <wpg:cNvGrpSpPr/>
                                              <wpg:grpSpPr>
                                                <a:xfrm>
                                                  <a:off x="-114300" y="0"/>
                                                  <a:ext cx="6562085" cy="3150786"/>
                                                  <a:chOff x="-114300" y="0"/>
                                                  <a:chExt cx="6562085" cy="3150786"/>
                                                </a:xfrm>
                                              </wpg:grpSpPr>
                                              <wpg:grpSp>
                                                <wpg:cNvPr id="384" name="Groupe 384"/>
                                                <wpg:cNvGrpSpPr/>
                                                <wpg:grpSpPr>
                                                  <a:xfrm>
                                                    <a:off x="-114300" y="0"/>
                                                    <a:ext cx="6562085" cy="3150786"/>
                                                    <a:chOff x="-114300" y="0"/>
                                                    <a:chExt cx="6562085" cy="3150786"/>
                                                  </a:xfrm>
                                                </wpg:grpSpPr>
                                                <wps:wsp>
                                                  <wps:cNvPr id="375" name="Connecteur droit 375"/>
                                                  <wps:cNvCnPr>
                                                    <a:stCxn id="352" idx="2"/>
                                                    <a:endCxn id="353" idx="0"/>
                                                  </wps:cNvCnPr>
                                                  <wps:spPr>
                                                    <a:xfrm>
                                                      <a:off x="4849942" y="883428"/>
                                                      <a:ext cx="0" cy="202232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g:grpSp>
                                                  <wpg:cNvPr id="379" name="Groupe 379"/>
                                                  <wpg:cNvGrpSpPr/>
                                                  <wpg:grpSpPr>
                                                    <a:xfrm>
                                                      <a:off x="-114300" y="0"/>
                                                      <a:ext cx="6562085" cy="3150786"/>
                                                      <a:chOff x="-114300" y="0"/>
                                                      <a:chExt cx="6562085" cy="3150786"/>
                                                    </a:xfrm>
                                                  </wpg:grpSpPr>
                                                  <wpg:grpSp>
                                                    <wpg:cNvPr id="378" name="Groupe 378"/>
                                                    <wpg:cNvGrpSpPr/>
                                                    <wpg:grpSpPr>
                                                      <a:xfrm>
                                                        <a:off x="-114300" y="0"/>
                                                        <a:ext cx="6562085" cy="3150786"/>
                                                        <a:chOff x="-114300" y="0"/>
                                                        <a:chExt cx="6562085" cy="3150786"/>
                                                      </a:xfrm>
                                                    </wpg:grpSpPr>
                                                    <wpg:grpSp>
                                                      <wpg:cNvPr id="374" name="Groupe 374"/>
                                                      <wpg:cNvGrpSpPr/>
                                                      <wpg:grpSpPr>
                                                        <a:xfrm>
                                                          <a:off x="-114300" y="0"/>
                                                          <a:ext cx="6562085" cy="3150786"/>
                                                          <a:chOff x="-114300" y="0"/>
                                                          <a:chExt cx="6562085" cy="3150786"/>
                                                        </a:xfrm>
                                                      </wpg:grpSpPr>
                                                      <wpg:grpSp>
                                                        <wpg:cNvPr id="372" name="Groupe 372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-114300" y="0"/>
                                                            <a:ext cx="6562085" cy="3150786"/>
                                                            <a:chOff x="-114300" y="0"/>
                                                            <a:chExt cx="6562085" cy="3150786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369" name="Groupe 369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-114300" y="0"/>
                                                              <a:ext cx="6562085" cy="3150786"/>
                                                              <a:chOff x="-114300" y="0"/>
                                                              <a:chExt cx="6562085" cy="3150786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367" name="Groupe 367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-114300" y="0"/>
                                                                <a:ext cx="6562085" cy="3150786"/>
                                                                <a:chOff x="-114300" y="0"/>
                                                                <a:chExt cx="6562085" cy="3150786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365" name="Groupe 365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-114300" y="0"/>
                                                                  <a:ext cx="6562085" cy="3150786"/>
                                                                  <a:chOff x="-114300" y="0"/>
                                                                  <a:chExt cx="6562085" cy="3150786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363" name="Groupe 363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-114300" y="0"/>
                                                                    <a:ext cx="6562085" cy="3150786"/>
                                                                    <a:chOff x="-114300" y="0"/>
                                                                    <a:chExt cx="6562085" cy="3150786"/>
                                                                  </a:xfrm>
                                                                </wpg:grpSpPr>
                                                                <wpg:grpSp>
                                                                  <wpg:cNvPr id="361" name="Groupe 36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-114300" y="0"/>
                                                                      <a:ext cx="6562085" cy="3150786"/>
                                                                      <a:chOff x="-114300" y="0"/>
                                                                      <a:chExt cx="6562085" cy="3150786"/>
                                                                    </a:xfrm>
                                                                  </wpg:grpSpPr>
                                                                  <wpg:grpSp>
                                                                    <wpg:cNvPr id="359" name="Groupe 359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-114300" y="0"/>
                                                                        <a:ext cx="6562085" cy="3150786"/>
                                                                        <a:chOff x="-114300" y="0"/>
                                                                        <a:chExt cx="6562085" cy="3150786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358" name="Groupe 358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-114300" y="0"/>
                                                                          <a:ext cx="6562085" cy="3150786"/>
                                                                          <a:chOff x="-95246" y="0"/>
                                                                          <a:chExt cx="6562085" cy="3150786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350" name="Groupe 350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-95246" y="0"/>
                                                                            <a:ext cx="6562085" cy="3110865"/>
                                                                            <a:chOff x="57" y="-152656"/>
                                                                            <a:chExt cx="6562412" cy="3112864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348" name="Groupe 348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57" y="-152656"/>
                                                                              <a:ext cx="6562412" cy="3112864"/>
                                                                              <a:chOff x="57" y="-152656"/>
                                                                              <a:chExt cx="6562412" cy="3112864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347" name="Groupe 347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57" y="-152656"/>
                                                                                <a:ext cx="6562412" cy="3112864"/>
                                                                                <a:chOff x="57" y="-152656"/>
                                                                                <a:chExt cx="6562412" cy="3112864"/>
                                                                              </a:xfrm>
                                                                            </wpg:grpSpPr>
                                                                            <wpg:grpSp>
                                                                              <wpg:cNvPr id="344" name="Groupe 344"/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57" y="-152656"/>
                                                                                  <a:ext cx="6562412" cy="3112864"/>
                                                                                  <a:chOff x="57" y="-152656"/>
                                                                                  <a:chExt cx="6562412" cy="3112864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Pr id="338" name="Rectangle : coins arrondis 338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857250" y="2057400"/>
                                                                                    <a:ext cx="899836" cy="359883"/>
                                                                                  </a:xfrm>
                                                                                  <a:prstGeom prst="roundRect">
                                                                                    <a:avLst/>
                                                                                  </a:prstGeom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1">
                                                                                      <a:shade val="50000"/>
                                                                                    </a:schemeClr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lt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s:wsp>
                                                                                <wps:cNvPr id="339" name="Rectangle : coins arrondis 339"/>
                                                                                <wps:cNvSpPr/>
                                                                                <wps:spPr>
                                                                                  <a:xfrm>
                                                                                    <a:off x="857190" y="2600325"/>
                                                                                    <a:ext cx="899836" cy="359883"/>
                                                                                  </a:xfrm>
                                                                                  <a:prstGeom prst="roundRect">
                                                                                    <a:avLst/>
                                                                                  </a:prstGeom>
                                                                                </wps:spPr>
                                                                                <wps:style>
                                                                                  <a:lnRef idx="2">
                                                                                    <a:schemeClr val="accent1">
                                                                                      <a:shade val="50000"/>
                                                                                    </a:schemeClr>
                                                                                  </a:lnRef>
                                                                                  <a:fillRef idx="1">
                                                                                    <a:schemeClr val="accent1"/>
                                                                                  </a:fillRef>
                                                                                  <a:effectRef idx="0">
                                                                                    <a:schemeClr val="accent1"/>
                                                                                  </a:effectRef>
                                                                                  <a:fontRef idx="minor">
                                                                                    <a:schemeClr val="lt1"/>
                                                                                  </a:fontRef>
                                                                                </wps:style>
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<a:prstTxWarp prst="textNoShape">
                                                                                    <a:avLst/>
                                                                                  </a:prstTxWarp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Pr id="343" name="Groupe 343"/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57" y="-152656"/>
                                                                                    <a:ext cx="6562412" cy="2036539"/>
                                                                                    <a:chOff x="57" y="-152656"/>
                                                                                    <a:chExt cx="6562412" cy="2036539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Pr id="336" name="Rectangle : coins arrondis 336"/>
                                                                                  <wps:cNvSpPr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857250" y="1524000"/>
                                                                                      <a:ext cx="899836" cy="359883"/>
                                                                                    </a:xfrm>
                                                                                    <a:prstGeom prst="round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</wps:spPr>
                                                                                  <wps:style>
                                                                                    <a:lnRef idx="2">
                                                                                      <a:schemeClr val="accent1">
                                                                                        <a:shade val="50000"/>
                                                                                      </a:schemeClr>
                                                                                    </a:lnRef>
                                                                                    <a:fillRef idx="1">
                                                                                      <a:schemeClr val="accent1"/>
                                                                                    </a:fillRef>
                                                                                    <a:effectRef idx="0">
                                                                                      <a:schemeClr val="accent1"/>
                                                                                    </a:effectRef>
                                                                                    <a:fontRef idx="minor">
                                                                                      <a:schemeClr val="lt1"/>
                                                                                    </a:fontRef>
                                                                                  </wps:style>
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<a:prstTxWarp prst="textNoShape">
                                                                                      <a:avLst/>
                                                                                    </a:prstTxWarp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Pr id="342" name="Groupe 342"/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57" y="-152656"/>
                                                                                      <a:ext cx="6562412" cy="1474564"/>
                                                                                      <a:chOff x="57" y="-152656"/>
                                                                                      <a:chExt cx="6562412" cy="1474564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g:grpSp>
                                                                                    <wpg:cNvPr id="341" name="Groupe 341"/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57" y="-152656"/>
                                                                                        <a:ext cx="6562412" cy="1474564"/>
                                                                                        <a:chOff x="57" y="-152656"/>
                                                                                        <a:chExt cx="6562412" cy="1474564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g:grpSp>
                                                                                      <wpg:cNvPr id="335" name="Groupe 335"/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57" y="-152656"/>
                                                                                          <a:ext cx="6562412" cy="1295483"/>
                                                                                          <a:chOff x="57" y="-152656"/>
                                                                                          <a:chExt cx="6562412" cy="1295483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g:grpSp>
                                                                                        <wpg:cNvPr id="304" name="Groupe 304"/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57" y="-152656"/>
                                                                                            <a:ext cx="6562412" cy="1295483"/>
                                                                                            <a:chOff x="-857132" y="-152656"/>
                                                                                            <a:chExt cx="6562412" cy="1295483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g:grpSp>
                                                                                          <wpg:cNvPr id="308" name="Groupe 308"/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-857132" y="-152656"/>
                                                                                              <a:ext cx="6562412" cy="1266732"/>
                                                                                              <a:chOff x="-857135" y="-532712"/>
                                                                                              <a:chExt cx="6562436" cy="1266947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g:grpSp>
                                                                                            <wpg:cNvPr id="316" name="Groupe 316"/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-857135" y="-532712"/>
                                                                                                <a:ext cx="5414898" cy="1266947"/>
                                                                                                <a:chOff x="-342889" y="-543330"/>
                                                                                                <a:chExt cx="5415549" cy="1267234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Pr id="317" name="Zone de texte 2"/>
                                                                                              <wps:cNvSpPr txBox="1">
                                                                                                <a:spLocks noChangeArrowheads="1"/>
                                                                                              </wps:cNvSpPr>
                                                                                              <wps:spPr bwMode="auto">
                                                                                                <a:xfrm>
                                                                                                  <a:off x="1828533" y="461204"/>
                                                                                                  <a:ext cx="1943043" cy="26270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solidFill>
                                                                                                  <a:srgbClr val="FFFFFF"/>
                                                                                                </a:solidFill>
                                                                                                <a:ln w="9525">
                                                                                                  <a:noFill/>
                                                                                                  <a:miter lim="800000"/>
                                                                                                  <a:headEnd/>
                                                                                                  <a:tailEnd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14:paraId="1107326E" w14:textId="73F8927B" w:rsidR="00EE7000" w:rsidRPr="00D01FEC" w:rsidRDefault="00EE7000" w:rsidP="00EE7000">
                                                                                                    <w:pPr>
                                                                                                      <w:jc w:val="center"/>
                                                                                                      <w:rPr>
                                                                                                        <w:rFonts w:ascii="Times New Roman" w:hAnsi="Times New Roman"/>
                                                                                                        <w:sz w:val="24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</w:pPr>
                                                                                                    <w:r>
                                                                                                      <w:rPr>
                                                                                                        <w:rFonts w:ascii="Times New Roman" w:hAnsi="Times New Roman"/>
                                                                                                        <w:sz w:val="24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w:t xml:space="preserve">Connexion </w:t>
                                                                                                    </w:r>
                                                                                                    <w:r w:rsidR="00A05B73">
                                                                                                      <w:rPr>
                                                                                                        <w:rFonts w:ascii="Times New Roman" w:hAnsi="Times New Roman"/>
                                                                                                        <w:sz w:val="24"/>
                                                                                                        <w:szCs w:val="28"/>
                                                                                                      </w:rPr>
                                                                                                      <w:t>initiale</w:t>
                                                                                                    </w: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Pr id="318" name="Groupe 318"/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-342889" y="-543330"/>
                                                                                                  <a:ext cx="5415549" cy="1029166"/>
                                                                                                  <a:chOff x="-352414" y="-543330"/>
                                                                                                  <a:chExt cx="5415549" cy="1029166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Pr id="319" name="Rectangle : coins arrondis 319"/>
                                                                                                <wps:cNvSpPr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4163215" y="-543330"/>
                                                                                                    <a:ext cx="899920" cy="360261"/>
                                                                                                  </a:xfrm>
                                                                                                  <a:prstGeom prst="round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solidFill>
                                                                                                    <a:srgbClr val="FFC000"/>
                                                                                                  </a:solidFill>
                                                                                                  <a:ln>
                                                                                                    <a:solidFill>
                                                                                                      <a:schemeClr val="accent6">
                                                                                                        <a:lumMod val="75000"/>
                                                                                                      </a:schemeClr>
                                                                                                    </a:solidFill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style>
                                                                                                  <a:lnRef idx="2">
                                                                                                    <a:schemeClr val="accent1">
                                                                                                      <a:shade val="50000"/>
                                                                                                    </a:schemeClr>
                                                                                                  </a:lnRef>
                                                                                                  <a:fillRef idx="1">
                                                                                                    <a:schemeClr val="accent1"/>
                                                                                                  </a:fillRef>
                                                                                                  <a:effectRef idx="0">
                                                                                                    <a:schemeClr val="accent1"/>
                                                                                                  </a:effectRef>
                                                                                                  <a:fontRef idx="minor">
                                                                                                    <a:schemeClr val="lt1"/>
                                                                                                  </a:fontRef>
                                                                                                </wps:style>
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<a:prstTxWarp prst="textNoShape">
                                                                                                    <a:avLst/>
                                                                                                  </a:prstTxWarp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Pr id="320" name="Groupe 320"/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-352414" y="0"/>
                                                                                                    <a:ext cx="1757239" cy="485836"/>
                                                                                                    <a:chOff x="-352414" y="0"/>
                                                                                                    <a:chExt cx="1757239" cy="485836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Pr id="322" name="Rectangle : coins arrondis 322"/>
                                                                                                  <wps:cNvSpPr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504825" y="0"/>
                                                                                                      <a:ext cx="900000" cy="360142"/>
                                                                                                    </a:xfrm>
                                                                                                    <a:prstGeom prst="round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</wps:spPr>
                                                                                                  <wps:style>
                                                                                                    <a:lnRef idx="2">
                                                                                                      <a:schemeClr val="accent1">
                                                                                                        <a:shade val="50000"/>
                                                                                                      </a:schemeClr>
                                                                                                    </a:lnRef>
                                                                                                    <a:fillRef idx="1">
                                                                                                      <a:schemeClr val="accent1"/>
                                                                                                    </a:fillRef>
                                                                                                    <a:effectRef idx="0">
                                                                                                      <a:schemeClr val="accent1"/>
                                                                                                    </a:effectRef>
                                                                                                    <a:fontRef idx="minor">
                                                                                                      <a:schemeClr val="lt1"/>
                                                                                                    </a:fontRef>
                                                                                                  </wps:style>
            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            <a:prstTxWarp prst="textNoShape">
                                                                                                      <a:avLst/>
                                                                                                    </a:prstTxWarp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s:wsp>
                                                                                                  <wps:cNvPr id="324" name="Zone de texte 2"/>
                                                                                                  <wps:cNvSpPr txBox="1">
                                                                                                    <a:spLocks noChangeArrowheads="1"/>
                                                                                                  </wps:cNvSpPr>
                                                                                                  <wps:spPr bwMode="auto">
                                                                                                    <a:xfrm>
                                                                                                      <a:off x="-352414" y="180779"/>
                                                                                                      <a:ext cx="762031" cy="305057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solidFill>
                                                                                                      <a:schemeClr val="accent1"/>
                                                                                                    </a:solidFill>
                                                                                                    <a:ln w="9525">
                                                                                                      <a:noFill/>
                                                                                                      <a:miter lim="800000"/>
                                                                                                      <a:headEnd/>
                                                                                                      <a:tailEnd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14:paraId="46AC4A93" w14:textId="77777777" w:rsidR="00EE7000" w:rsidRPr="00811A95" w:rsidRDefault="00EE7000" w:rsidP="00EE7000">
                                                                                                        <w:pPr>
                                                                                                          <w:jc w:val="center"/>
                                                                                                          <w:rPr>
                                                                                                            <w:rFonts w:ascii="Times New Roman" w:hAnsi="Times New Roman"/>
                                                                                                            <w:b/>
                                                                                                            <w:bCs/>
                                                                                                            <w:sz w:val="24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</w:pPr>
                                                                                                        <w:r w:rsidRPr="00811A95">
                                                                                                          <w:rPr>
                                                                                                            <w:rFonts w:ascii="Times New Roman" w:hAnsi="Times New Roman"/>
                                                                                                            <w:b/>
                                                                                                            <w:bCs/>
                                                                                                            <w:sz w:val="24"/>
                                                                                                            <w:szCs w:val="28"/>
                                                                                                          </w:rPr>
                                                                                                          <w:t>Client</w:t>
                                                                                                        </w: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  <wps:wsp>
                                                                                            <wps:cNvPr id="328" name="Zone de texte 2"/>
                                                                                            <wps:cNvSpPr txBox="1">
                                                                                              <a:spLocks noChangeArrowheads="1"/>
                                                                                            </wps:cNvSpPr>
                                                                                            <wps:spPr bwMode="auto">
                                                                                              <a:xfrm>
                                                                                                <a:off x="4924251" y="124970"/>
                                                                                                <a:ext cx="781050" cy="305188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solidFill>
                                                                                                <a:srgbClr val="FFC000"/>
                                                                                              </a:solidFill>
                                                                                              <a:ln w="9525">
                                                                                                <a:noFill/>
                                                                                                <a:miter lim="800000"/>
                                                                                                <a:headEnd/>
                                                                                                <a:tailEnd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14:paraId="0772AD3C" w14:textId="77777777" w:rsidR="00EE7000" w:rsidRPr="00811A95" w:rsidRDefault="00EE7000" w:rsidP="00EE7000">
                                                                                                  <w:pPr>
                                                                                                    <w:rPr>
                                                                                                      <w:rFonts w:ascii="Times New Roman" w:eastAsiaTheme="minorHAnsi" w:hAnsi="Times New Roman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sz w:val="24"/>
                                                                                                      <w:lang w:eastAsia="en-US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811A95">
                                                                                                    <w:rPr>
                                                                                                      <w:rFonts w:ascii="Times New Roman" w:eastAsiaTheme="minorHAnsi" w:hAnsi="Times New Roman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sz w:val="24"/>
                                                                                                      <w:lang w:eastAsia="en-US"/>
                                                                                                    </w:rPr>
                                                                                                    <w:t>Serveur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</wpg:grpSp>
                                                                                        <wps:wsp>
                                                                                          <wps:cNvPr id="332" name="Connecteur droit avec flèche 332"/>
                                                                                          <wps:cNvCnPr>
                                                                                            <a:stCxn id="353" idx="1"/>
                                                                                          </wps:cNvCnPr>
                                                                                          <wps:spPr>
                                                                                            <a:xfrm flipH="1">
                                                                                              <a:off x="914232" y="1113766"/>
                                                                                              <a:ext cx="2743265" cy="29061"/>
                                                                                            </a:xfrm>
                                                                                            <a:prstGeom prst="straightConnector1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ln w="28575">
                                                                                              <a:solidFill>
                                                                                                <a:schemeClr val="tx1"/>
                                                                                              </a:solidFill>
                                                                                              <a:prstDash val="dash"/>
                                                                                              <a:headEnd type="triangle" w="med" len="med"/>
                                                                                              <a:tailEnd type="none" w="med" len="med"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style>
                                                                                            <a:lnRef idx="1">
                                                                                              <a:schemeClr val="accent1"/>
                                                                                            </a:lnRef>
                                                                                            <a:fillRef idx="0">
                                                                                              <a:schemeClr val="accent1"/>
                                                                                            </a:fillRef>
                                                                                            <a:effectRef idx="0">
                                                                                              <a:schemeClr val="accent1"/>
                                                                                            </a:effectRef>
                                                                                            <a:fontRef idx="minor">
                                                                                              <a:schemeClr val="tx1"/>
                                                                                            </a:fontRef>
                                                                                          </wps:style>
                                                                                          <wps:bodyPr/>
                                                                                        </wps:wsp>
                                                                                      </wpg:grpSp>
                                                                                      <wps:wsp>
                                                                                        <wps:cNvPr id="334" name="Zone de texte 2"/>
                                                                                        <wps:cNvSpPr txBox="1">
                                                                                          <a:spLocks noChangeArrowheads="1"/>
                                                                                        </wps:cNvSpPr>
                                                                                        <wps:spPr bwMode="auto">
                                                                                          <a:xfrm>
                                                                                            <a:off x="942975" y="447675"/>
                                                                                            <a:ext cx="761893" cy="304838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 w="9525">
                                                                                            <a:noFill/>
                                                                                            <a:miter lim="800000"/>
                                                                                            <a:headEnd/>
                                                                                            <a:tailEnd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14:paraId="0FE4D8C2" w14:textId="040A57E7" w:rsidR="00EE7000" w:rsidRPr="00D01FEC" w:rsidRDefault="00EE7000" w:rsidP="00EE7000">
                                                                                              <w:pPr>
                                                                                                <w:jc w:val="center"/>
                                                                                                <w:rPr>
                                                                                                  <w:rFonts w:ascii="Times New Roman" w:hAnsi="Times New Roman"/>
                                                                                                  <w:sz w:val="24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Times New Roman" w:hAnsi="Times New Roman"/>
                                                                                                  <w:sz w:val="24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w:t>socket()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</wpg:grpSp>
                                                                                    <wps:wsp>
                                                                                      <wps:cNvPr id="337" name="Rectangle : coins arrondis 337"/>
                                                                                      <wps:cNvSpPr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857250" y="962025"/>
                                                                                          <a:ext cx="899836" cy="359883"/>
                                                                                        </a:xfrm>
                                                                                        <a:prstGeom prst="round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</wps:spPr>
                                                                                      <wps:style>
                                                                                        <a:lnRef idx="2">
                                                                                          <a:schemeClr val="accent1">
                                                                                            <a:shade val="50000"/>
                                                                                          </a:schemeClr>
                                                                                        </a:lnRef>
                                                                                        <a:fillRef idx="1">
                                                                                          <a:schemeClr val="accent1"/>
                                                                                        </a:fillRef>
                                                                                        <a:effectRef idx="0">
                                                                                          <a:schemeClr val="accent1"/>
                                                                                        </a:effectRef>
                                                                                        <a:fontRef idx="minor">
                                                                                          <a:schemeClr val="lt1"/>
                                                                                        </a:fontRef>
                                                                                      </wps:style>
        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        <a:prstTxWarp prst="textNoShape">
                                                                                          <a:avLst/>
                                                                                        </a:prstTxWarp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</wpg:grpSp>
                                                                                  <wps:wsp>
                                                                                    <wps:cNvPr id="340" name="Zone de texte 2"/>
                                                                                    <wps:cNvSpPr txBox="1">
                                                                                      <a:spLocks noChangeArrowheads="1"/>
                                                                                    </wps:cNvSpPr>
                                                                                    <wps:spPr bwMode="auto">
                                                                                      <a:xfrm>
                                                                                        <a:off x="876300" y="1000125"/>
                                                                                        <a:ext cx="838200" cy="304165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 w="9525">
                                                                                        <a:noFill/>
                                                                                        <a:miter lim="800000"/>
                                                                                        <a:headEnd/>
                                                                                        <a:tailEnd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14:paraId="734333D3" w14:textId="2E01E4F9" w:rsidR="00EE7000" w:rsidRPr="00D01FEC" w:rsidRDefault="00EE7000" w:rsidP="00EE7000">
                                                                                          <w:pPr>
                                                                                            <w:jc w:val="center"/>
                                                                                            <w:rPr>
                                                                                              <w:rFonts w:ascii="Times New Roman" w:hAnsi="Times New Roman"/>
                                                                                              <w:sz w:val="24"/>
                                                                                              <w:szCs w:val="28"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proofErr w:type="spellStart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/>
                                                                                              <w:sz w:val="24"/>
                                                                                              <w:szCs w:val="28"/>
                                                                                            </w:rPr>
                                                                                            <w:t>connect</w:t>
                                                                                          </w:r>
                                                                                          <w:proofErr w:type="spellEnd"/>
                                                                                          <w:r>
                                                                                            <w:rPr>
                                                                                              <w:rFonts w:ascii="Times New Roman" w:hAnsi="Times New Roman"/>
                                                                                              <w:sz w:val="24"/>
                                                                                              <w:szCs w:val="28"/>
                                                                                            </w:rPr>
                                                                                            <w:t>()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  <wps:wsp>
                                                                              <wps:cNvPr id="345" name="Zone de texte 2"/>
                                                                              <wps:cNvSpPr txBox="1">
                                                                                <a:spLocks noChangeArrowheads="1"/>
                                                                              </wps:cNvSpPr>
                                                                              <wps:spPr bwMode="auto">
                                                                                <a:xfrm>
                                                                                  <a:off x="895350" y="1562100"/>
                                                                                  <a:ext cx="838151" cy="304116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 w="9525">
                                                                                  <a:noFill/>
                                                                                  <a:miter lim="800000"/>
                                                                                  <a:headEnd/>
                                                                                  <a:tailEnd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67698B46" w14:textId="3E0BBDF2" w:rsidR="00A05B73" w:rsidRPr="00D01FEC" w:rsidRDefault="00A05B73" w:rsidP="00A05B73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rFonts w:ascii="Times New Roman" w:hAnsi="Times New Roman"/>
                                                                                        <w:sz w:val="24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Times New Roman" w:hAnsi="Times New Roman"/>
                                                                                        <w:sz w:val="24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send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Times New Roman" w:hAnsi="Times New Roman"/>
                                                                                        <w:sz w:val="24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()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vert="horz" wrap="square" lIns="91440" tIns="45720" rIns="91440" bIns="45720" anchor="t" anchorCtr="0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346" name="Zone de texte 2"/>
                                                                            <wps:cNvSpPr txBox="1">
                                                                              <a:spLocks noChangeArrowheads="1"/>
                                                                            </wps:cNvSpPr>
                                                                            <wps:spPr bwMode="auto">
                                                                              <a:xfrm>
                                                                                <a:off x="895350" y="2095500"/>
                                                                                <a:ext cx="838151" cy="304116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 w="9525">
                                                                                <a:noFill/>
                                                                                <a:miter lim="800000"/>
                                                                                <a:headEnd/>
                                                                                <a:tailEnd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6FDA2534" w14:textId="22A799C2" w:rsidR="00A05B73" w:rsidRPr="00D01FEC" w:rsidRDefault="00A05B73" w:rsidP="00A05B73">
                                                                                  <w:pPr>
                                                                                    <w:jc w:val="center"/>
                                                                                    <w:rPr>
                                                                                      <w:rFonts w:ascii="Times New Roman" w:hAnsi="Times New Roman"/>
                                                                                      <w:sz w:val="24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</w:pPr>
                                                                                  <w:proofErr w:type="spellStart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Times New Roman" w:hAnsi="Times New Roman"/>
                                                                                      <w:sz w:val="24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w:t>revc</w:t>
                                                                                  </w:r>
                                                                                  <w:proofErr w:type="spellEnd"/>
                                                                                  <w:r>
                                                                                    <w:rPr>
                                                                                      <w:rFonts w:ascii="Times New Roman" w:hAnsi="Times New Roman"/>
                                                                                      <w:sz w:val="24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w:t>()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vert="horz" wrap="square" lIns="91440" tIns="45720" rIns="91440" bIns="45720" anchor="t" anchorCtr="0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349" name="Zone de texte 2"/>
                                                                          <wps:cNvSpPr txBox="1">
                                                                            <a:spLocks noChangeArrowheads="1"/>
                                                                          </wps:cNvSpPr>
                                                                          <wps:spPr bwMode="auto">
                                                                            <a:xfrm>
                                                                              <a:off x="895350" y="2638425"/>
                                                                              <a:ext cx="838102" cy="304067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 w="9525">
                                                                              <a:noFill/>
                                                                              <a:miter lim="800000"/>
                                                                              <a:headEnd/>
                                                                              <a:tailEnd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14:paraId="2F6FF35A" w14:textId="32BCE3D0" w:rsidR="00A05B73" w:rsidRPr="00D01FEC" w:rsidRDefault="00A05B73" w:rsidP="00A05B73">
                                                                                <w:pPr>
                                                                                  <w:jc w:val="center"/>
                                                                                  <w:rPr>
                                                                                    <w:rFonts w:ascii="Times New Roman" w:hAnsi="Times New Roman"/>
                                                                                    <w:sz w:val="24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rFonts w:ascii="Times New Roman" w:hAnsi="Times New Roman"/>
                                                                                    <w:sz w:val="24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  <w:t>close()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vert="horz" wrap="square" lIns="91440" tIns="45720" rIns="91440" bIns="45720" anchor="t" anchorCtr="0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s:wsp>
                                                                        <wps:cNvPr id="352" name="Rectangle : coins arrondis 352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4419600" y="523622"/>
                                                                            <a:ext cx="899764" cy="359961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rgbClr val="FFC000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75000"/>
                                                                              </a:schemeClr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53" name="Rectangle : coins arrondis 353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4419600" y="1085850"/>
                                                                            <a:ext cx="899764" cy="359961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rgbClr val="FFC000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75000"/>
                                                                              </a:schemeClr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54" name="Rectangle : coins arrondis 354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4419600" y="1676400"/>
                                                                            <a:ext cx="899764" cy="359961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rgbClr val="FFC000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75000"/>
                                                                              </a:schemeClr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55" name="Rectangle : coins arrondis 355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4419159" y="2210063"/>
                                                                            <a:ext cx="899764" cy="359961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rgbClr val="FFC000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75000"/>
                                                                              </a:schemeClr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56" name="Rectangle : coins arrondis 356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4419600" y="2790825"/>
                                                                            <a:ext cx="899764" cy="359961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  <a:solidFill>
                                                                            <a:srgbClr val="FFC000"/>
                                                                          </a:solidFill>
                                                                          <a:ln>
                                                                            <a:solidFill>
                                                                              <a:schemeClr val="accent6">
                                                                                <a:lumMod val="75000"/>
                                                                              </a:schemeClr>
                                                                            </a:solidFill>
                                                                          </a:ln>
                                                                        </wps:spPr>
                                                                        <wps:style>
                                                                          <a:lnRef idx="2">
                                                                            <a:schemeClr val="accent1">
                                                                              <a:shade val="50000"/>
                                                                            </a:schemeClr>
                                                                          </a:lnRef>
                                                                          <a:fillRef idx="1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s:wsp>
                                                                      <wps:cNvPr id="351" name="Zone de texte 2"/>
                                                                      <wps:cNvSpPr txBox="1">
                                                                        <a:spLocks noChangeArrowheads="1"/>
                                                                      </wps:cNvSpPr>
                                                                      <wps:spPr bwMode="auto">
                                                                        <a:xfrm>
                                                                          <a:off x="4505325" y="38100"/>
                                                                          <a:ext cx="761855" cy="304704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 w="9525">
                                                                          <a:noFill/>
                                                                          <a:miter lim="800000"/>
                                                                          <a:headEnd/>
                                                                          <a:tailEnd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14:paraId="1A009157" w14:textId="77777777" w:rsidR="00A05B73" w:rsidRPr="00D01FEC" w:rsidRDefault="00A05B73" w:rsidP="00A05B73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/>
                                                                                <w:sz w:val="24"/>
                                                                                <w:szCs w:val="28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/>
                                                                                <w:sz w:val="24"/>
                                                                                <w:szCs w:val="28"/>
                                                                              </w:rPr>
                                                                              <w:t>socket()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rot="0" vert="horz" wrap="square" lIns="91440" tIns="45720" rIns="91440" bIns="45720" anchor="t" anchorCtr="0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</wpg:grpSp>
                                                                  <wps:wsp>
                                                                    <wps:cNvPr id="360" name="Zone de texte 2"/>
                                                                    <wps:cNvSpPr txBox="1">
                                                                      <a:spLocks noChangeArrowheads="1"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4484477" y="485195"/>
                                                                        <a:ext cx="761779" cy="49588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 w="9525">
                                                                        <a:noFill/>
                                                                        <a:miter lim="800000"/>
                                                                        <a:headEnd/>
                                                                        <a:tailEnd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14:paraId="0474E831" w14:textId="72BCD19F" w:rsidR="00A05B73" w:rsidRDefault="00A05B73" w:rsidP="00A05B73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  <w:t>bind()</w:t>
                                                                          </w:r>
                                                                        </w:p>
                                                                        <w:p w14:paraId="50C2B9EC" w14:textId="2A9E6CEF" w:rsidR="00A05B73" w:rsidRPr="00D01FEC" w:rsidRDefault="00A05B73" w:rsidP="00A05B73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</w:pPr>
                                                                          <w:proofErr w:type="spellStart"/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  <w:t>listen</w:t>
                                                                          </w:r>
                                                                          <w:proofErr w:type="spellEnd"/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  <w:t>()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rot="0" vert="horz" wrap="square" lIns="91440" tIns="45720" rIns="91440" bIns="45720" anchor="t" anchorCtr="0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  <wps:wsp>
                                                                  <wps:cNvPr id="362" name="Zone de texte 2"/>
                                                                  <wps:cNvSpPr txBox="1">
                                                                    <a:spLocks noChangeArrowheads="1"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4467225" y="1123950"/>
                                                                      <a:ext cx="761779" cy="304651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9525">
                                                                      <a:noFill/>
                                                                      <a:miter lim="800000"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14:paraId="75F867A1" w14:textId="20CF90B1" w:rsidR="00A05B73" w:rsidRPr="00D01FEC" w:rsidRDefault="00A05B73" w:rsidP="00A05B73">
                                                                        <w:pPr>
                                                                          <w:jc w:val="center"/>
                                                                          <w:rPr>
                                                                            <w:rFonts w:ascii="Times New Roman" w:hAnsi="Times New Roman"/>
                                                                            <w:sz w:val="24"/>
                                                                            <w:szCs w:val="28"/>
                                                                          </w:rPr>
                                                                        </w:pPr>
                                                                        <w:proofErr w:type="spellStart"/>
                                                                        <w:r>
                                                                          <w:rPr>
                                                                            <w:rFonts w:ascii="Times New Roman" w:hAnsi="Times New Roman"/>
                                                                            <w:sz w:val="24"/>
                                                                            <w:szCs w:val="28"/>
                                                                          </w:rPr>
                                                                          <w:t>accept</w:t>
                                                                        </w:r>
                                                                        <w:proofErr w:type="spellEnd"/>
                                                                        <w:r>
                                                                          <w:rPr>
                                                                            <w:rFonts w:ascii="Times New Roman" w:hAnsi="Times New Roman"/>
                                                                            <w:sz w:val="24"/>
                                                                            <w:szCs w:val="28"/>
                                                                          </w:rPr>
                                                                          <w:t>()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rot="0" vert="horz" wrap="square" lIns="91440" tIns="45720" rIns="91440" bIns="45720" anchor="t" anchorCtr="0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364" name="Zone de texte 2"/>
                                                                <wps:cNvSpPr txBox="1">
                                                                  <a:spLocks noChangeArrowheads="1"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4484927" y="1695450"/>
                                                                    <a:ext cx="761779" cy="304651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9525">
                                                                    <a:noFill/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14:paraId="0894A0E5" w14:textId="6984922B" w:rsidR="00A05B73" w:rsidRPr="00D01FEC" w:rsidRDefault="00A05B73" w:rsidP="00A05B73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/>
                                                                          <w:sz w:val="24"/>
                                                                          <w:szCs w:val="28"/>
                                                                        </w:rPr>
                                                                      </w:pPr>
                                                                      <w:proofErr w:type="spellStart"/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/>
                                                                          <w:sz w:val="24"/>
                                                                          <w:szCs w:val="28"/>
                                                                        </w:rPr>
                                                                        <w:t>revc</w:t>
                                                                      </w:r>
                                                                      <w:proofErr w:type="spellEnd"/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/>
                                                                          <w:sz w:val="24"/>
                                                                          <w:szCs w:val="28"/>
                                                                        </w:rPr>
                                                                        <w:t>()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vert="horz" wrap="square" lIns="91440" tIns="45720" rIns="91440" bIns="45720" anchor="t" anchorCtr="0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366" name="Zone de texte 2"/>
                                                              <wps:cNvSpPr txBox="1"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4438650" y="2246715"/>
                                                                  <a:ext cx="761779" cy="304651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noFill/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14:paraId="2683FAF3" w14:textId="2C1B1D21" w:rsidR="00A05B73" w:rsidRPr="00D01FEC" w:rsidRDefault="00A05B73" w:rsidP="00A05B7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</w:pPr>
                                                                    <w:proofErr w:type="spellStart"/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  <w:t>send</w:t>
                                                                    </w:r>
                                                                    <w:proofErr w:type="spellEnd"/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  <w:t>()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91440" tIns="45720" rIns="91440" bIns="45720" anchor="t" anchorCtr="0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368" name="Zone de texte 2"/>
                                                            <wps:cNvSpPr txBox="1"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86275" y="2819400"/>
                                                                <a:ext cx="761779" cy="30465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noFill/>
                                                                <a:miter lim="800000"/>
                                                                <a:headEnd/>
                                                                <a:tailEnd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4F9D2FE1" w14:textId="77EF65B1" w:rsidR="00A05B73" w:rsidRPr="00D01FEC" w:rsidRDefault="00A05B73" w:rsidP="00A05B7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/>
                                                                      <w:sz w:val="24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/>
                                                                      <w:sz w:val="24"/>
                                                                      <w:szCs w:val="28"/>
                                                                    </w:rPr>
                                                                    <w:t>close()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91440" tIns="45720" rIns="91440" bIns="45720" anchor="t" anchorCtr="0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370" name="Connecteur droit avec flèche 370"/>
                                                          <wps:cNvCnPr>
                                                            <a:stCxn id="354" idx="1"/>
                                                            <a:endCxn id="345" idx="3"/>
                                                          </wps:cNvCnPr>
                                                          <wps:spPr>
                                                            <a:xfrm flipH="1">
                                                              <a:off x="1618895" y="1856056"/>
                                                              <a:ext cx="2781210" cy="9233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85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prstDash val="dash"/>
                                                              <a:headEnd type="triangl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371" name="Connecteur droit avec flèche 371"/>
                                                          <wps:cNvCnPr>
                                                            <a:stCxn id="355" idx="1"/>
                                                            <a:endCxn id="338" idx="3"/>
                                                          </wps:cNvCnPr>
                                                          <wps:spPr>
                                                            <a:xfrm flipH="1" flipV="1">
                                                              <a:off x="1642641" y="2388463"/>
                                                              <a:ext cx="2757464" cy="1581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ln w="28575"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prstDash val="dash"/>
                                                              <a:headEnd type="none" w="med" len="med"/>
                                                              <a:tailEnd type="triangle" w="med" len="med"/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1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tx1"/>
                                                            </a:fontRef>
                                                          </wps:style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373" name="Connecteur droit 373"/>
                                                        <wps:cNvCnPr/>
                                                        <wps:spPr>
                                                          <a:xfrm>
                                                            <a:off x="1200150" y="914400"/>
                                                            <a:ext cx="0" cy="19937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376" name="Connecteur droit 376"/>
                                                      <wps:cNvCnPr/>
                                                      <wps:spPr>
                                                        <a:xfrm>
                                                          <a:off x="1200150" y="1476375"/>
                                                          <a:ext cx="0" cy="199335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377" name="Connecteur droit 377"/>
                                                    <wps:cNvCnPr>
                                                      <a:stCxn id="319" idx="2"/>
                                                      <a:endCxn id="352" idx="0"/>
                                                    </wps:cNvCnPr>
                                                    <wps:spPr>
                                                      <a:xfrm>
                                                        <a:off x="4849941" y="359824"/>
                                                        <a:ext cx="1" cy="163706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383" name="Connecteur droit 383"/>
                                                <wps:cNvCnPr>
                                                  <a:stCxn id="353" idx="2"/>
                                                  <a:endCxn id="354" idx="0"/>
                                                </wps:cNvCnPr>
                                                <wps:spPr>
                                                  <a:xfrm>
                                                    <a:off x="4849942" y="1445558"/>
                                                    <a:ext cx="0" cy="230549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  <wps:wsp>
                                        <wps:cNvPr id="389" name="Connecteur droit 389"/>
                                        <wps:cNvCnPr/>
                                        <wps:spPr>
                                          <a:xfrm>
                                            <a:off x="4867275" y="2581275"/>
                                            <a:ext cx="0" cy="19933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93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09775" y="1600200"/>
                                        <a:ext cx="1942511" cy="2623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C1AC1A9" w14:textId="671AD651" w:rsidR="005F35D4" w:rsidRPr="00D01FEC" w:rsidRDefault="005F35D4" w:rsidP="005F35D4">
                                          <w:pPr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Requête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394" name="Zone de texte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028825" y="2371725"/>
                                        <a:ext cx="1942511" cy="26238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642C6C6" w14:textId="4CC243A9" w:rsidR="005F35D4" w:rsidRPr="00D01FEC" w:rsidRDefault="005F35D4" w:rsidP="005F35D4">
                                          <w:pPr>
                                            <w:jc w:val="center"/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/>
                                              <w:sz w:val="24"/>
                                              <w:szCs w:val="28"/>
                                            </w:rPr>
                                            <w:t>Réponse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96" name="Connecteur : en angle 396"/>
                                  <wps:cNvCnPr/>
                                  <wps:spPr>
                                    <a:xfrm flipH="1" flipV="1">
                                      <a:off x="704850" y="1800225"/>
                                      <a:ext cx="495300" cy="828675"/>
                                    </a:xfrm>
                                    <a:prstGeom prst="bentConnector3">
                                      <a:avLst>
                                        <a:gd name="adj1" fmla="val 139343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98" name="Connecteur : en angle 398"/>
                                <wps:cNvCnPr/>
                                <wps:spPr>
                                  <a:xfrm flipV="1">
                                    <a:off x="4848225" y="1800225"/>
                                    <a:ext cx="451113" cy="828990"/>
                                  </a:xfrm>
                                  <a:prstGeom prst="bentConnector3">
                                    <a:avLst>
                                      <a:gd name="adj1" fmla="val 1311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0" name="Connecteur droit 400"/>
                              <wps:cNvCnPr>
                                <a:stCxn id="356" idx="2"/>
                              </wps:cNvCnPr>
                              <wps:spPr>
                                <a:xfrm flipH="1">
                                  <a:off x="4847739" y="3150268"/>
                                  <a:ext cx="2203" cy="16316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02" name="Connecteur : en angle 402"/>
                            <wps:cNvCnPr/>
                            <wps:spPr>
                              <a:xfrm flipV="1">
                                <a:off x="4962525" y="1266825"/>
                                <a:ext cx="533400" cy="2058616"/>
                              </a:xfrm>
                              <a:prstGeom prst="bentConnector3">
                                <a:avLst>
                                  <a:gd name="adj1" fmla="val 23497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4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9775" y="2838450"/>
                              <a:ext cx="2219325" cy="262381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3DB46" w14:textId="24F5ABE3" w:rsidR="00E96D8E" w:rsidRPr="00811A95" w:rsidRDefault="00E96D8E" w:rsidP="00E96D8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8"/>
                                  </w:rPr>
                                </w:pPr>
                                <w:r w:rsidRPr="00811A95">
                                  <w:rPr>
                                    <w:rFonts w:ascii="Times New Roman" w:hAnsi="Times New Roman"/>
                                    <w:b/>
                                    <w:bCs/>
                                    <w:sz w:val="24"/>
                                    <w:szCs w:val="28"/>
                                  </w:rPr>
                                  <w:t>Boucle itérative client-serveur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406" name="Connecteur droit 406"/>
                        <wps:cNvCnPr/>
                        <wps:spPr>
                          <a:xfrm>
                            <a:off x="3114675" y="2676525"/>
                            <a:ext cx="0" cy="1993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7D28E" id="Groupe 407" o:spid="_x0000_s1150" style="position:absolute;left:0;text-align:left;margin-left:12.15pt;margin-top:3.55pt;width:516.7pt;height:261.85pt;z-index:251785216" coordsize="65620,33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">
                <v:group id="Groupe 405" o:spid="_x0000_s1151" style="position:absolute;width:65620;height:33254" coordsize="65620,3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pA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eL+D3TDgCcn0HAAD//wMAUEsBAi0AFAAGAAgAAAAhANvh9svuAAAAhQEAABMAAAAAAAAA&#10;AAAAAAAAAAAAAFtDb250ZW50X1R5cGVzXS54bWxQSwECLQAUAAYACAAAACEAWvQsW78AAAAVAQAA&#10;CwAAAAAAAAAAAAAAAAAfAQAAX3JlbHMvLnJlbHNQSwECLQAUAAYACAAAACEANt2aQMYAAADcAAAA&#10;DwAAAAAAAAAAAAAAAAAHAgAAZHJzL2Rvd25yZXYueG1sUEsFBgAAAAADAAMAtwAAAPoCAAAAAA==&#10;">
                  <v:group id="Groupe 403" o:spid="_x0000_s1152" style="position:absolute;width:65620;height:33254" coordsize="65620,33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ev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">
                    <v:group id="Groupe 401" o:spid="_x0000_s1153" style="position:absolute;width:65620;height:33134" coordorigin="-1143" coordsize="65620,33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<v:group id="Groupe 399" o:spid="_x0000_s1154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<v:group id="Groupe 397" o:spid="_x0000_s1155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/lO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">
                          <v:group id="Groupe 395" o:spid="_x0000_s1156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  <v:group id="Groupe 392" o:spid="_x0000_s1157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<v:roundrect id="Rectangle : coins arrondis 391" o:spid="_x0000_s1158" style="position:absolute;left:3810;top:15335;width:52101;height:11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" fillcolor="#ccc0d9 [1303]" strokecolor="#8064a2 [3207]" strokeweight="2pt"/>
                              <v:group id="Groupe 390" o:spid="_x0000_s1159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      <v:group id="Groupe 388" o:spid="_x0000_s1160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                <v:line id="Connecteur droit 382" o:spid="_x0000_s1161" style="position:absolute;visibility:visible;mso-wrap-style:square" from="48672,20193" to="48672,2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" strokecolor="black [3213]">
                                    <v:stroke dashstyle="dash"/>
                                  </v:line>
                                  <v:group id="Groupe 387" o:spid="_x0000_s1162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            <v:line id="Connecteur droit 380" o:spid="_x0000_s1163" style="position:absolute;visibility:visible;mso-wrap-style:square" from="12001,25527" to="12001,27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" strokecolor="black [3213]"/>
                                    <v:group id="Groupe 386" o:spid="_x0000_s1164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        <v:line id="Connecteur droit 381" o:spid="_x0000_s1165" style="position:absolute;visibility:visible;mso-wrap-style:square" from="12095,20002" to="12095,2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" strokecolor="black [3213]">
                                        <v:stroke dashstyle="dash"/>
                                      </v:line>
                                      <v:group id="Groupe 385" o:spid="_x0000_s1166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                      <v:group id="Groupe 384" o:spid="_x0000_s1167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                <v:line id="Connecteur droit 375" o:spid="_x0000_s1168" style="position:absolute;visibility:visible;mso-wrap-style:square" from="48499,8834" to="48499,10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" strokecolor="black [3213]"/>
                                          <v:group id="Groupe 379" o:spid="_x0000_s1169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                          <v:group id="Groupe 378" o:spid="_x0000_s1170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                    <v:group id="Groupe 374" o:spid="_x0000_s1171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          <v:group id="Groupe 372" o:spid="_x0000_s1172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                  <v:group id="Groupe 369" o:spid="_x0000_s1173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                            <v:group id="Groupe 367" o:spid="_x0000_s1174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                            <v:group id="Groupe 365" o:spid="_x0000_s1175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                                      <v:group id="Groupe 363" o:spid="_x0000_s1176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Y9q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ZJrA75lwBOTyDQAA//8DAFBLAQItABQABgAIAAAAIQDb4fbL7gAAAIUBAAATAAAAAAAAAAAA&#10;AAAAAAAAAABbQ29udGVudF9UeXBlc10ueG1sUEsBAi0AFAAGAAgAAAAhAFr0LFu/AAAAFQEAAAsA&#10;AAAAAAAAAAAAAAAAHwEAAF9yZWxzLy5yZWxzUEsBAi0AFAAGAAgAAAAhAMsNj2rEAAAA3AAAAA8A&#10;AAAAAAAAAAAAAAAABwIAAGRycy9kb3ducmV2LnhtbFBLBQYAAAAAAwADALcAAAD4AgAAAAA=&#10;">
                                                          <v:group id="Groupe 361" o:spid="_x0000_s1177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                                          <v:group id="Groupe 359" o:spid="_x0000_s1178" style="position:absolute;left:-1143;width:65620;height:31507" coordorigin="-1143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                            <v:group id="Groupe 358" o:spid="_x0000_s1179" style="position:absolute;left:-1143;width:65620;height:31507" coordorigin="-952" coordsize="65620,31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                                        <v:group id="Groupe 350" o:spid="_x0000_s1180" style="position:absolute;left:-952;width:65620;height:31108" coordorigin=",-1526" coordsize="65624,3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                                <v:group id="Groupe 348" o:spid="_x0000_s1181" style="position:absolute;top:-1526;width:65624;height:31128" coordorigin=",-1526" coordsize="65624,3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                                              <v:group id="Groupe 347" o:spid="_x0000_s1182" style="position:absolute;top:-1526;width:65624;height:31128" coordorigin=",-1526" coordsize="65624,3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                                    <v:group id="Groupe 344" o:spid="_x0000_s1183" style="position:absolute;top:-1526;width:65624;height:31128" coordorigin=",-1526" coordsize="65624,3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                                              <v:roundrect id="Rectangle : coins arrondis 338" o:spid="_x0000_s1184" style="position:absolute;left:8572;top:20574;width:8998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" fillcolor="#4f81bd [3204]" strokecolor="#243f60 [1604]" strokeweight="2pt"/>
                                                                        <v:roundrect id="Rectangle : coins arrondis 339" o:spid="_x0000_s1185" style="position:absolute;left:8571;top:26003;width:8999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" fillcolor="#4f81bd [3204]" strokecolor="#243f60 [1604]" strokeweight="2pt"/>
                                                                        <v:group id="Groupe 343" o:spid="_x0000_s1186" style="position:absolute;top:-1526;width:65624;height:20364" coordorigin=",-1526" coordsize="65624,2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MK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">
                                                                          <v:roundrect id="Rectangle : coins arrondis 336" o:spid="_x0000_s1187" style="position:absolute;left:8572;top:15240;width:8998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" fillcolor="#4f81bd [3204]" strokecolor="#243f60 [1604]" strokeweight="2pt"/>
                                                                          <v:group id="Groupe 342" o:spid="_x0000_s1188" style="position:absolute;top:-1526;width:65624;height:14745" coordorigin=",-1526" coordsize="65624,1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                                                <v:group id="Groupe 341" o:spid="_x0000_s1189" style="position:absolute;top:-1526;width:65624;height:14745" coordorigin=",-1526" coordsize="65624,14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                                                <v:group id="Groupe 335" o:spid="_x0000_s1190" style="position:absolute;top:-1526;width:65624;height:12954" coordorigin=",-1526" coordsize="6562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                                                              <v:group id="Groupe 304" o:spid="_x0000_s1191" style="position:absolute;top:-1526;width:65624;height:12954" coordorigin="-8571,-1526" coordsize="65624,12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                                                  <v:group id="Groupe 308" o:spid="_x0000_s1192" style="position:absolute;left:-8571;top:-1526;width:65623;height:12666" coordorigin="-8571,-5327" coordsize="65624,1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                                                      <v:group id="Groupe 316" o:spid="_x0000_s1193" style="position:absolute;left:-8571;top:-5327;width:54148;height:12669" coordorigin="-3428,-5433" coordsize="54155,1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                                                              <v:shape id="Zone de texte 2" o:spid="_x0000_s1194" type="#_x0000_t202" style="position:absolute;left:18285;top:4612;width:19430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                                                                          <v:textbox>
                                                                                          <w:txbxContent>
                                                                                            <w:p w14:paraId="1107326E" w14:textId="73F8927B" w:rsidR="00EE7000" w:rsidRPr="00D01FEC" w:rsidRDefault="00EE7000" w:rsidP="00EE7000">
                                                                                              <w:pPr>
                                                                                                <w:jc w:val="center"/>
                                                                                                <w:rPr>
                                                                                                  <w:rFonts w:ascii="Times New Roman" w:hAnsi="Times New Roman"/>
                                                                                                  <w:sz w:val="24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</w:pPr>
                                                                                              <w:r>
                                                                                                <w:rPr>
                                                                                                  <w:rFonts w:ascii="Times New Roman" w:hAnsi="Times New Roman"/>
                                                                                                  <w:sz w:val="24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w:t xml:space="preserve">Connexion </w:t>
                                                                                              </w:r>
                                                                                              <w:r w:rsidR="00A05B73">
                                                                                                <w:rPr>
                                                                                                  <w:rFonts w:ascii="Times New Roman" w:hAnsi="Times New Roman"/>
                                                                                                  <w:sz w:val="24"/>
                                                                                                  <w:szCs w:val="28"/>
                                                                                                </w:rPr>
                                                                                                <w:t>initiale</w:t>
                                                                                              </w: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v:textbox>
                                                                                      </v:shape>
                                                                                      <v:group id="Groupe 318" o:spid="_x0000_s1195" style="position:absolute;left:-3428;top:-5433;width:54154;height:10291" coordorigin="-3524,-5433" coordsize="54155,1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                                                              <v:roundrect id="Rectangle : coins arrondis 319" o:spid="_x0000_s1196" style="position:absolute;left:41632;top:-5433;width:8999;height:36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" fillcolor="#ffc000" strokecolor="#e36c0a [2409]" strokeweight="2pt"/>
                                                                                        <v:group id="Groupe 320" o:spid="_x0000_s1197" style="position:absolute;left:-3524;width:17572;height:4858" coordorigin="-3524" coordsize="17572,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                                                                    <v:roundrect id="Rectangle : coins arrondis 322" o:spid="_x0000_s1198" style="position:absolute;left:5048;width:9000;height:36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" fillcolor="#4f81bd [3204]" strokecolor="#243f60 [1604]" strokeweight="2pt"/>
                                                                                          <v:shape id="Zone de texte 2" o:spid="_x0000_s1199" type="#_x0000_t202" style="position:absolute;left:-3524;top:1807;width:7620;height:3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" fillcolor="#4f81bd [3204]" stroked="f">
                                                                                            <v:textbox>
                                                                                              <w:txbxContent>
                                                                                                <w:p w14:paraId="46AC4A93" w14:textId="77777777" w:rsidR="00EE7000" w:rsidRPr="00811A95" w:rsidRDefault="00EE7000" w:rsidP="00EE7000">
                                                                                                  <w:pPr>
                                                                                                    <w:jc w:val="center"/>
                                                                                                    <w:rPr>
                                                                                                      <w:rFonts w:ascii="Times New Roman" w:hAnsi="Times New Roman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sz w:val="24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</w:pPr>
                                                                                                  <w:r w:rsidRPr="00811A95">
                                                                                                    <w:rPr>
                                                                                                      <w:rFonts w:ascii="Times New Roman" w:hAnsi="Times New Roman"/>
                                                                                                      <w:b/>
                                                                                                      <w:bCs/>
                                                                                                      <w:sz w:val="24"/>
                                                                                                      <w:szCs w:val="28"/>
                                                                                                    </w:rPr>
                                                                                                    <w:t>Client</w:t>
                                                                                                  </w: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v:textbox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shape id="Zone de texte 2" o:spid="_x0000_s1200" type="#_x0000_t202" style="position:absolute;left:49242;top:1249;width:7811;height:3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" fillcolor="#ffc000" stroked="f">
                                                                                      <v:textbox>
                                                                                        <w:txbxContent>
                                                                                          <w:p w14:paraId="0772AD3C" w14:textId="77777777" w:rsidR="00EE7000" w:rsidRPr="00811A95" w:rsidRDefault="00EE7000" w:rsidP="00EE7000">
                                                                                            <w:pPr>
                                                                                              <w:rPr>
                                                                                                <w:rFonts w:ascii="Times New Roman" w:eastAsiaTheme="minorHAnsi" w:hAnsi="Times New Roman"/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sz w:val="24"/>
                                                                                                <w:lang w:eastAsia="en-US"/>
                                                                                              </w:rPr>
                                                                                            </w:pPr>
                                                                                            <w:r w:rsidRPr="00811A95">
                                                                                              <w:rPr>
                                                                                                <w:rFonts w:ascii="Times New Roman" w:eastAsiaTheme="minorHAnsi" w:hAnsi="Times New Roman"/>
                                                                                                <w:b/>
                                                                                                <w:bCs/>
                                                                                                <w:sz w:val="24"/>
                                                                                                <w:lang w:eastAsia="en-US"/>
                                                                                              </w:rPr>
                                                                                              <w:t>Serveur</w:t>
                                                                                            </w: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v:textbox>
                                                                                    </v:shape>
                                                                                  </v:group>
                                                                                  <v:shape id="Connecteur droit avec flèche 332" o:spid="_x0000_s1201" type="#_x0000_t32" style="position:absolute;left:9142;top:11137;width:27432;height: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" strokecolor="black [3213]" strokeweight="2.25pt">
                                                                                    <v:stroke dashstyle="dash" startarrow="block"/>
                                                                                  </v:shape>
                                                                                </v:group>
                                                                                <v:shape id="Zone de texte 2" o:spid="_x0000_s1202" type="#_x0000_t202" style="position:absolute;left:9429;top:4476;width:7619;height:3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2/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zh70w8AnL1AAAA//8DAFBLAQItABQABgAIAAAAIQDb4fbL7gAAAIUBAAATAAAAAAAAAAAA&#10;AAAAAAAAAABbQ29udGVudF9UeXBlc10ueG1sUEsBAi0AFAAGAAgAAAAhAFr0LFu/AAAAFQEAAAsA&#10;AAAAAAAAAAAAAAAAHwEAAF9yZWxzLy5yZWxzUEsBAi0AFAAGAAgAAAAhAPDDvb/EAAAA3AAAAA8A&#10;AAAAAAAAAAAAAAAABwIAAGRycy9kb3ducmV2LnhtbFBLBQYAAAAAAwADALcAAAD4AgAAAAA=&#10;" filled="f" stroked="f">
                                                                                  <v:textbox>
                                                                                    <w:txbxContent>
                                                                                      <w:p w14:paraId="0FE4D8C2" w14:textId="040A57E7" w:rsidR="00EE7000" w:rsidRPr="00D01FEC" w:rsidRDefault="00EE7000" w:rsidP="00EE7000">
                                                                                        <w:pPr>
                                                                                          <w:jc w:val="center"/>
                                                                                          <w:rPr>
                                                                                            <w:rFonts w:ascii="Times New Roman" w:hAnsi="Times New Roman"/>
                                                                                            <w:sz w:val="24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>
                                                                                          <w:rPr>
                                                                                            <w:rFonts w:ascii="Times New Roman" w:hAnsi="Times New Roman"/>
                                                                                            <w:sz w:val="24"/>
                                                                                            <w:szCs w:val="28"/>
                                                                                          </w:rPr>
                                                                                          <w:t>socket()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shape>
                                                                              </v:group>
                                                                              <v:roundrect id="Rectangle : coins arrondis 337" o:spid="_x0000_s1203" style="position:absolute;left:8572;top:9620;width:8998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" fillcolor="#4f81bd [3204]" strokecolor="#243f60 [1604]" strokeweight="2pt"/>
                                                                            </v:group>
                                                                            <v:shape id="Zone de texte 2" o:spid="_x0000_s1204" type="#_x0000_t202" style="position:absolute;left:8763;top:10001;width:838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" filled="f" stroked="f">
                                                                              <v:textbox>
                                                                                <w:txbxContent>
                                                                                  <w:p w14:paraId="734333D3" w14:textId="2E01E4F9" w:rsidR="00EE7000" w:rsidRPr="00D01FEC" w:rsidRDefault="00EE7000" w:rsidP="00EE7000">
                                                                                    <w:pPr>
                                                                                      <w:jc w:val="center"/>
                                                                                      <w:rPr>
                                                                                        <w:rFonts w:ascii="Times New Roman" w:hAnsi="Times New Roman"/>
                                                                                        <w:sz w:val="24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proofErr w:type="spellStart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Times New Roman" w:hAnsi="Times New Roman"/>
                                                                                        <w:sz w:val="24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connect</w:t>
                                                                                    </w:r>
                                                                                    <w:proofErr w:type="spellEnd"/>
                                                                                    <w:r>
                                                                                      <w:rPr>
                                                                                        <w:rFonts w:ascii="Times New Roman" w:hAnsi="Times New Roman"/>
                                                                                        <w:sz w:val="24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()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shape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  <v:shape id="Zone de texte 2" o:spid="_x0000_s1205" type="#_x0000_t202" style="position:absolute;left:8953;top:15621;width:838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67698B46" w14:textId="3E0BBDF2" w:rsidR="00A05B73" w:rsidRPr="00D01FEC" w:rsidRDefault="00A05B73" w:rsidP="00A05B73">
                                                                              <w:pPr>
                                                                                <w:jc w:val="center"/>
                                                                                <w:rPr>
                                                                                  <w:rFonts w:ascii="Times New Roman" w:hAnsi="Times New Roman"/>
                                                                                  <w:sz w:val="24"/>
                                                                                  <w:szCs w:val="28"/>
                                                                                </w:rPr>
                                                                              </w:pPr>
                                                                              <w:proofErr w:type="spellStart"/>
                                                                              <w:r>
                                                                                <w:rPr>
                                                                                  <w:rFonts w:ascii="Times New Roman" w:hAnsi="Times New Roman"/>
                                                                                  <w:sz w:val="24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send</w:t>
                                                                              </w:r>
                                                                              <w:proofErr w:type="spellEnd"/>
                                                                              <w:r>
                                                                                <w:rPr>
                                                                                  <w:rFonts w:ascii="Times New Roman" w:hAnsi="Times New Roman"/>
                                                                                  <w:sz w:val="24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()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Zone de texte 2" o:spid="_x0000_s1206" type="#_x0000_t202" style="position:absolute;left:8953;top:20955;width:8382;height:30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/Uu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3IF9zPxCMjsFwAA//8DAFBLAQItABQABgAIAAAAIQDb4fbL7gAAAIUBAAATAAAAAAAAAAAA&#10;AAAAAAAAAABbQ29udGVudF9UeXBlc10ueG1sUEsBAi0AFAAGAAgAAAAhAFr0LFu/AAAAFQEAAAsA&#10;AAAAAAAAAAAAAAAAHwEAAF9yZWxzLy5yZWxzUEsBAi0AFAAGAAgAAAAhADdb9S7EAAAA3AAAAA8A&#10;AAAAAAAAAAAAAAAABwIAAGRycy9kb3ducmV2LnhtbFBLBQYAAAAAAwADALcAAAD4AgAAAAA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6FDA2534" w14:textId="22A799C2" w:rsidR="00A05B73" w:rsidRPr="00D01FEC" w:rsidRDefault="00A05B73" w:rsidP="00A05B73">
                                                                            <w:pPr>
                                                                              <w:jc w:val="center"/>
                                                                              <w:rPr>
                                                                                <w:rFonts w:ascii="Times New Roman" w:hAnsi="Times New Roman"/>
                                                                                <w:sz w:val="24"/>
                                                                                <w:szCs w:val="28"/>
                                                                              </w:rPr>
                                                                            </w:pPr>
                                                                            <w:proofErr w:type="spellStart"/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/>
                                                                                <w:sz w:val="24"/>
                                                                                <w:szCs w:val="28"/>
                                                                              </w:rPr>
                                                                              <w:t>revc</w:t>
                                                                            </w:r>
                                                                            <w:proofErr w:type="spellEnd"/>
                                                                            <w:r>
                                                                              <w:rPr>
                                                                                <w:rFonts w:ascii="Times New Roman" w:hAnsi="Times New Roman"/>
                                                                                <w:sz w:val="24"/>
                                                                                <w:szCs w:val="28"/>
                                                                              </w:rPr>
                                                                              <w:t>()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shape id="Zone de texte 2" o:spid="_x0000_s1207" type="#_x0000_t202" style="position:absolute;left:8953;top:26384;width:8381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GFc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kxn8nYlHQC6fAAAA//8DAFBLAQItABQABgAIAAAAIQDb4fbL7gAAAIUBAAATAAAAAAAAAAAA&#10;AAAAAAAAAABbQ29udGVudF9UeXBlc10ueG1sUEsBAi0AFAAGAAgAAAAhAFr0LFu/AAAAFQEAAAsA&#10;AAAAAAAAAAAAAAAAHwEAAF9yZWxzLy5yZWxzUEsBAi0AFAAGAAgAAAAhAEbEYVzEAAAA3AAAAA8A&#10;AAAAAAAAAAAAAAAABwIAAGRycy9kb3ducmV2LnhtbFBLBQYAAAAAAwADALcAAAD4Ag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2F6FF35A" w14:textId="32BCE3D0" w:rsidR="00A05B73" w:rsidRPr="00D01FEC" w:rsidRDefault="00A05B73" w:rsidP="00A05B73">
                                                                          <w:pPr>
                                                                            <w:jc w:val="center"/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rFonts w:ascii="Times New Roman" w:hAnsi="Times New Roman"/>
                                                                              <w:sz w:val="24"/>
                                                                              <w:szCs w:val="28"/>
                                                                            </w:rPr>
                                                                            <w:t>close()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roundrect id="Rectangle : coins arrondis 352" o:spid="_x0000_s1208" style="position:absolute;left:44196;top:5236;width:8997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" fillcolor="#ffc000" strokecolor="#e36c0a [2409]" strokeweight="2pt"/>
                                                                <v:roundrect id="Rectangle : coins arrondis 353" o:spid="_x0000_s1209" style="position:absolute;left:44196;top:10858;width:8997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" fillcolor="#ffc000" strokecolor="#e36c0a [2409]" strokeweight="2pt"/>
                                                                <v:roundrect id="Rectangle : coins arrondis 354" o:spid="_x0000_s1210" style="position:absolute;left:44196;top:16764;width:8997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" fillcolor="#ffc000" strokecolor="#e36c0a [2409]" strokeweight="2pt"/>
                                                                <v:roundrect id="Rectangle : coins arrondis 355" o:spid="_x0000_s1211" style="position:absolute;left:44191;top:22100;width:8998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" fillcolor="#ffc000" strokecolor="#e36c0a [2409]" strokeweight="2pt"/>
                                                                <v:roundrect id="Rectangle : coins arrondis 356" o:spid="_x0000_s1212" style="position:absolute;left:44196;top:27908;width:8997;height:3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" fillcolor="#ffc000" strokecolor="#e36c0a [2409]" strokeweight="2pt"/>
                                                              </v:group>
                                                              <v:shape id="Zone de texte 2" o:spid="_x0000_s1213" type="#_x0000_t202" style="position:absolute;left:45053;top:381;width:7618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/uH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4Xkzh70w8AjK7AwAA//8DAFBLAQItABQABgAIAAAAIQDb4fbL7gAAAIUBAAATAAAAAAAAAAAA&#10;AAAAAAAAAABbQ29udGVudF9UeXBlc10ueG1sUEsBAi0AFAAGAAgAAAAhAFr0LFu/AAAAFQEAAAsA&#10;AAAAAAAAAAAAAAAAHwEAAF9yZWxzLy5yZWxzUEsBAi0AFAAGAAgAAAAhAD1r+4fEAAAA3AAAAA8A&#10;AAAAAAAAAAAAAAAABwIAAGRycy9kb3ducmV2LnhtbFBLBQYAAAAAAwADALcAAAD4AgAAAAA=&#10;" filled="f" stroked="f">
                                                                <v:textbox>
                                                                  <w:txbxContent>
                                                                    <w:p w14:paraId="1A009157" w14:textId="77777777" w:rsidR="00A05B73" w:rsidRPr="00D01FEC" w:rsidRDefault="00A05B73" w:rsidP="00A05B73">
                                                                      <w:pPr>
                                                                        <w:jc w:val="center"/>
                                                                        <w:rPr>
                                                                          <w:rFonts w:ascii="Times New Roman" w:hAnsi="Times New Roman"/>
                                                                          <w:sz w:val="24"/>
                                                                          <w:szCs w:val="28"/>
                                                                        </w:rPr>
                                                                      </w:pPr>
                                                                      <w:r>
                                                                        <w:rPr>
                                                                          <w:rFonts w:ascii="Times New Roman" w:hAnsi="Times New Roman"/>
                                                                          <w:sz w:val="24"/>
                                                                          <w:szCs w:val="28"/>
                                                                        </w:rPr>
                                                                        <w:t>socket()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shape>
                                                            </v:group>
                                                            <v:shape id="Zone de texte 2" o:spid="_x0000_s1214" type="#_x0000_t202" style="position:absolute;left:44844;top:4851;width:7618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                                        <v:textbox>
                                                                <w:txbxContent>
                                                                  <w:p w14:paraId="0474E831" w14:textId="72BCD19F" w:rsidR="00A05B73" w:rsidRDefault="00A05B73" w:rsidP="00A05B7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  <w:t>bind()</w:t>
                                                                    </w:r>
                                                                  </w:p>
                                                                  <w:p w14:paraId="50C2B9EC" w14:textId="2A9E6CEF" w:rsidR="00A05B73" w:rsidRPr="00D01FEC" w:rsidRDefault="00A05B73" w:rsidP="00A05B73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</w:pPr>
                                                                    <w:proofErr w:type="spellStart"/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  <w:t>listen</w:t>
                                                                    </w:r>
                                                                    <w:proofErr w:type="spellEnd"/>
                                                                    <w:r>
                                                                      <w:rPr>
                                                                        <w:rFonts w:ascii="Times New Roman" w:hAnsi="Times New Roman"/>
                                                                        <w:sz w:val="24"/>
                                                                        <w:szCs w:val="28"/>
                                                                      </w:rPr>
                                                                      <w:t>()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shape>
                                                          </v:group>
                                                          <v:shape id="Zone de texte 2" o:spid="_x0000_s1215" type="#_x0000_t202" style="position:absolute;left:44672;top:11239;width:7618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                                        <v:textbox>
                                                              <w:txbxContent>
                                                                <w:p w14:paraId="75F867A1" w14:textId="20CF90B1" w:rsidR="00A05B73" w:rsidRPr="00D01FEC" w:rsidRDefault="00A05B73" w:rsidP="00A05B73">
                                                                  <w:pPr>
                                                                    <w:jc w:val="center"/>
                                                                    <w:rPr>
                                                                      <w:rFonts w:ascii="Times New Roman" w:hAnsi="Times New Roman"/>
                                                                      <w:sz w:val="24"/>
                                                                      <w:szCs w:val="28"/>
                                                                    </w:rPr>
                                                                  </w:pPr>
                                                                  <w:proofErr w:type="spellStart"/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/>
                                                                      <w:sz w:val="24"/>
                                                                      <w:szCs w:val="28"/>
                                                                    </w:rPr>
                                                                    <w:t>accept</w:t>
                                                                  </w:r>
                                                                  <w:proofErr w:type="spellEnd"/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/>
                                                                      <w:sz w:val="24"/>
                                                                      <w:szCs w:val="28"/>
                                                                    </w:rPr>
                                                                    <w:t>()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shape>
                                                        </v:group>
                                                        <v:shape id="Zone de texte 2" o:spid="_x0000_s1216" type="#_x0000_t202" style="position:absolute;left:44849;top:16954;width:7618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JKi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42oJ9zPxCMjsFwAA//8DAFBLAQItABQABgAIAAAAIQDb4fbL7gAAAIUBAAATAAAAAAAAAAAA&#10;AAAAAAAAAABbQ29udGVudF9UeXBlc10ueG1sUEsBAi0AFAAGAAgAAAAhAFr0LFu/AAAAFQEAAAsA&#10;AAAAAAAAAAAAAAAAHwEAAF9yZWxzLy5yZWxzUEsBAi0AFAAGAAgAAAAhAONwkqLEAAAA3AAAAA8A&#10;AAAAAAAAAAAAAAAABwIAAGRycy9kb3ducmV2LnhtbFBLBQYAAAAAAwADALcAAAD4AgAAAAA=&#10;" filled="f" stroked="f">
                                                          <v:textbox>
                                                            <w:txbxContent>
                                                              <w:p w14:paraId="0894A0E5" w14:textId="6984922B" w:rsidR="00A05B73" w:rsidRPr="00D01FEC" w:rsidRDefault="00A05B73" w:rsidP="00A05B73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rFonts w:ascii="Times New Roman" w:hAnsi="Times New Roman"/>
                                                                    <w:sz w:val="24"/>
                                                                    <w:szCs w:val="28"/>
                                                                  </w:rPr>
                                                                </w:pPr>
                                                                <w:proofErr w:type="spellStart"/>
                                                                <w:r>
                                                                  <w:rPr>
                                                                    <w:rFonts w:ascii="Times New Roman" w:hAnsi="Times New Roman"/>
                                                                    <w:sz w:val="24"/>
                                                                    <w:szCs w:val="28"/>
                                                                  </w:rPr>
                                                                  <w:t>revc</w:t>
                                                                </w:r>
                                                                <w:proofErr w:type="spellEnd"/>
                                                                <w:r>
                                                                  <w:rPr>
                                                                    <w:rFonts w:ascii="Times New Roman" w:hAnsi="Times New Roman"/>
                                                                    <w:sz w:val="24"/>
                                                                    <w:szCs w:val="28"/>
                                                                  </w:rPr>
                                                                  <w:t>()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Zone de texte 2" o:spid="_x0000_s1217" type="#_x0000_t202" style="position:absolute;left:44386;top:22467;width:7618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                                    <v:textbox>
                                                          <w:txbxContent>
                                                            <w:p w14:paraId="2683FAF3" w14:textId="2C1B1D21" w:rsidR="00A05B73" w:rsidRPr="00D01FEC" w:rsidRDefault="00A05B73" w:rsidP="00A05B73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Times New Roman" w:hAnsi="Times New Roman"/>
                                                                  <w:sz w:val="24"/>
                                                                  <w:szCs w:val="28"/>
                                                                </w:rPr>
                                                              </w:pPr>
                                                              <w:proofErr w:type="spellStart"/>
                                                              <w:r>
                                                                <w:rPr>
                                                                  <w:rFonts w:ascii="Times New Roman" w:hAnsi="Times New Roman"/>
                                                                  <w:sz w:val="24"/>
                                                                  <w:szCs w:val="28"/>
                                                                </w:rPr>
                                                                <w:t>send</w:t>
                                                              </w:r>
                                                              <w:proofErr w:type="spellEnd"/>
                                                              <w:r>
                                                                <w:rPr>
                                                                  <w:rFonts w:ascii="Times New Roman" w:hAnsi="Times New Roman"/>
                                                                  <w:sz w:val="24"/>
                                                                  <w:szCs w:val="28"/>
                                                                </w:rPr>
                                                                <w:t>()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shape id="Zone de texte 2" o:spid="_x0000_s1218" type="#_x0000_t202" style="position:absolute;left:44862;top:28194;width:7618;height:3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                                  <v:textbox>
                                                        <w:txbxContent>
                                                          <w:p w14:paraId="4F9D2FE1" w14:textId="77EF65B1" w:rsidR="00A05B73" w:rsidRPr="00D01FEC" w:rsidRDefault="00A05B73" w:rsidP="00A05B73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rFonts w:ascii="Times New Roman" w:hAnsi="Times New Roman"/>
                                                                <w:sz w:val="24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/>
                                                                <w:sz w:val="24"/>
                                                                <w:szCs w:val="28"/>
                                                              </w:rPr>
                                                              <w:t>close()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Connecteur droit avec flèche 370" o:spid="_x0000_s1219" type="#_x0000_t32" style="position:absolute;left:16188;top:18560;width:27813;height: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" strokecolor="black [3213]" strokeweight="2.25pt">
                                                    <v:stroke dashstyle="dash" startarrow="block"/>
                                                  </v:shape>
                                                  <v:shape id="Connecteur droit avec flèche 371" o:spid="_x0000_s1220" type="#_x0000_t32" style="position:absolute;left:16426;top:23884;width:27575;height: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" strokecolor="black [3213]" strokeweight="2.25pt">
                                                    <v:stroke dashstyle="dash" endarrow="block"/>
                                                  </v:shape>
                                                </v:group>
                                                <v:line id="Connecteur droit 373" o:spid="_x0000_s1221" style="position:absolute;visibility:visible;mso-wrap-style:square" from="12001,9144" to="12001,1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" strokecolor="black [3213]"/>
                                              </v:group>
                                              <v:line id="Connecteur droit 376" o:spid="_x0000_s1222" style="position:absolute;visibility:visible;mso-wrap-style:square" from="12001,14763" to="12001,1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" strokecolor="black [3213]"/>
                                            </v:group>
                                            <v:line id="Connecteur droit 377" o:spid="_x0000_s1223" style="position:absolute;visibility:visible;mso-wrap-style:square" from="48499,3598" to="48499,5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" strokecolor="black [3213]"/>
                                          </v:group>
                                        </v:group>
                                        <v:line id="Connecteur droit 383" o:spid="_x0000_s1224" style="position:absolute;visibility:visible;mso-wrap-style:square" from="48499,14455" to="48499,16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" strokecolor="black [3213]"/>
                                      </v:group>
                                    </v:group>
                                  </v:group>
                                </v:group>
                                <v:line id="Connecteur droit 389" o:spid="_x0000_s1225" style="position:absolute;visibility:visible;mso-wrap-style:square" from="48672,25812" to="48672,2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" strokecolor="black [3213]"/>
                              </v:group>
                            </v:group>
                            <v:shape id="Zone de texte 2" o:spid="_x0000_s1226" type="#_x0000_t202" style="position:absolute;left:20097;top:16002;width:19425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Hrx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" filled="f" stroked="f">
                              <v:textbox>
                                <w:txbxContent>
                                  <w:p w14:paraId="0C1AC1A9" w14:textId="671AD651" w:rsidR="005F35D4" w:rsidRPr="00D01FEC" w:rsidRDefault="005F35D4" w:rsidP="005F35D4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  <w:t>Requête</w:t>
                                    </w:r>
                                  </w:p>
                                </w:txbxContent>
                              </v:textbox>
                            </v:shape>
                            <v:shape id="Zone de texte 2" o:spid="_x0000_s1227" type="#_x0000_t202" style="position:absolute;left:20288;top:23717;width:1942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KF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rGswn8nYlHQC6fAAAA//8DAFBLAQItABQABgAIAAAAIQDb4fbL7gAAAIUBAAATAAAAAAAAAAAA&#10;AAAAAAAAAABbQ29udGVudF9UeXBlc10ueG1sUEsBAi0AFAAGAAgAAAAhAFr0LFu/AAAAFQEAAAsA&#10;AAAAAAAAAAAAAAAAHwEAAF9yZWxzLy5yZWxzUEsBAi0AFAAGAAgAAAAhANal4oXEAAAA3AAAAA8A&#10;AAAAAAAAAAAAAAAABwIAAGRycy9kb3ducmV2LnhtbFBLBQYAAAAAAwADALcAAAD4AgAAAAA=&#10;" filled="f" stroked="f">
                              <v:textbox>
                                <w:txbxContent>
                                  <w:p w14:paraId="1642C6C6" w14:textId="4CC243A9" w:rsidR="005F35D4" w:rsidRPr="00D01FEC" w:rsidRDefault="005F35D4" w:rsidP="005F35D4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8"/>
                                      </w:rPr>
                                      <w:t>Réponse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Connecteur : en angle 396" o:spid="_x0000_s1228" type="#_x0000_t34" style="position:absolute;left:7048;top:18002;width:4953;height:82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" adj="30098" strokecolor="black [3040]">
                            <v:stroke endarrow="block"/>
                          </v:shape>
                        </v:group>
                        <v:shape id="Connecteur : en angle 398" o:spid="_x0000_s1229" type="#_x0000_t34" style="position:absolute;left:48482;top:18002;width:4511;height:82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" adj="28318" strokecolor="black [3040]">
                          <v:stroke endarrow="block"/>
                        </v:shape>
                      </v:group>
                      <v:line id="Connecteur droit 400" o:spid="_x0000_s1230" style="position:absolute;flip:x;visibility:visible;mso-wrap-style:square" from="48477,31502" to="48499,33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" strokecolor="black [3213]"/>
                    </v:group>
                    <v:shape id="Connecteur : en angle 402" o:spid="_x0000_s1231" type="#_x0000_t34" style="position:absolute;left:49625;top:12668;width:5334;height:2058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" adj="50754" strokecolor="black [3040]">
                      <v:stroke endarrow="block"/>
                    </v:shape>
                  </v:group>
                  <v:shape id="Zone de texte 2" o:spid="_x0000_s1232" type="#_x0000_t202" style="position:absolute;left:20097;top:28384;width:22194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" fillcolor="#ccc0d9 [1303]" stroked="f">
                    <v:textbox>
                      <w:txbxContent>
                        <w:p w14:paraId="6D33DB46" w14:textId="24F5ABE3" w:rsidR="00E96D8E" w:rsidRPr="00811A95" w:rsidRDefault="00E96D8E" w:rsidP="00E96D8E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811A95">
                            <w:rPr>
                              <w:rFonts w:ascii="Times New Roman" w:hAnsi="Times New Roman"/>
                              <w:b/>
                              <w:bCs/>
                              <w:sz w:val="24"/>
                              <w:szCs w:val="28"/>
                            </w:rPr>
                            <w:t>Boucle itérative client-serveur</w:t>
                          </w:r>
                        </w:p>
                      </w:txbxContent>
                    </v:textbox>
                  </v:shape>
                </v:group>
                <v:line id="Connecteur droit 406" o:spid="_x0000_s1233" style="position:absolute;visibility:visible;mso-wrap-style:square" from="31146,26765" to="31146,2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" strokecolor="black [3213]">
                  <v:stroke startarrow="block"/>
                </v:line>
              </v:group>
            </w:pict>
          </mc:Fallback>
        </mc:AlternateContent>
      </w:r>
    </w:p>
    <w:p w14:paraId="5E310551" w14:textId="7FF307A5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0B81BA60" w14:textId="1E1684A6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0EC411F9" w14:textId="77C24834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723A7C40" w14:textId="1FCEE26B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2B65CB38" w14:textId="6A48786A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47F02411" w14:textId="41EC1A6F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5893D806" w14:textId="764B1ED2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56019380" w14:textId="1B567897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18DD7E2C" w14:textId="67F88EEF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5C58EBBA" w14:textId="586D6C4D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037625BF" w14:textId="1BED794D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29706FF0" w14:textId="7DC6E40D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16467B03" w14:textId="08376C07" w:rsidR="00EE7000" w:rsidRDefault="00EE7000" w:rsidP="00EE7000">
      <w:pPr>
        <w:jc w:val="both"/>
        <w:rPr>
          <w:rFonts w:ascii="Times New Roman" w:hAnsi="Times New Roman"/>
          <w:sz w:val="24"/>
        </w:rPr>
      </w:pPr>
    </w:p>
    <w:p w14:paraId="51380396" w14:textId="6CEE706D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125BE4C2" w14:textId="6A63B453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0E09C9CB" w14:textId="288F2AF8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177024BE" w14:textId="443E4CCA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2514AAF7" w14:textId="24EF8772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142BDF5B" w14:textId="72246FB6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7ADE8828" w14:textId="461A6E3A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7F037F1C" w14:textId="44303F6C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09FDDB98" w14:textId="6ADE0306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6226EED8" w14:textId="0AA5C371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144779E7" w14:textId="10202F16" w:rsidR="00811A95" w:rsidRDefault="00811A95" w:rsidP="00EE700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 toi de jouer :</w:t>
      </w:r>
    </w:p>
    <w:p w14:paraId="3DBB06A1" w14:textId="4AFA2BB3" w:rsidR="00811A95" w:rsidRDefault="00811A95" w:rsidP="00EE7000">
      <w:pPr>
        <w:jc w:val="both"/>
        <w:rPr>
          <w:rFonts w:ascii="Times New Roman" w:hAnsi="Times New Roman"/>
          <w:sz w:val="24"/>
        </w:rPr>
      </w:pPr>
    </w:p>
    <w:p w14:paraId="35DA9534" w14:textId="77777777" w:rsidR="001F75E8" w:rsidRPr="00F9654F" w:rsidRDefault="001F75E8" w:rsidP="001F75E8">
      <w:pPr>
        <w:jc w:val="center"/>
        <w:rPr>
          <w:rFonts w:ascii="Times New Roman" w:hAnsi="Times New Roman"/>
          <w:sz w:val="24"/>
        </w:rPr>
      </w:pPr>
    </w:p>
    <w:p w14:paraId="1D9ABB18" w14:textId="77777777" w:rsidR="001F75E8" w:rsidRDefault="001F75E8" w:rsidP="001F75E8">
      <w:pPr>
        <w:pStyle w:val="Paragraphedeliste"/>
        <w:numPr>
          <w:ilvl w:val="0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Votre programme doit avoir :</w:t>
      </w:r>
    </w:p>
    <w:p w14:paraId="3D79B376" w14:textId="77777777" w:rsidR="001F75E8" w:rsidRDefault="001F75E8" w:rsidP="001F75E8">
      <w:pPr>
        <w:pStyle w:val="Paragraphedeliste"/>
        <w:ind w:left="1440"/>
        <w:jc w:val="both"/>
        <w:rPr>
          <w:rFonts w:ascii="Times New Roman" w:hAnsi="Times New Roman"/>
          <w:sz w:val="24"/>
        </w:rPr>
      </w:pPr>
    </w:p>
    <w:p w14:paraId="263B3A6A" w14:textId="2CB21CB6" w:rsidR="001F75E8" w:rsidRPr="001F75E8" w:rsidRDefault="001F75E8" w:rsidP="001F75E8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Une fonction </w:t>
      </w:r>
      <w:r>
        <w:rPr>
          <w:rFonts w:ascii="Times New Roman" w:hAnsi="Times New Roman"/>
          <w:b/>
          <w:i/>
          <w:color w:val="0070C0"/>
          <w:sz w:val="24"/>
        </w:rPr>
        <w:t>envoyer</w:t>
      </w:r>
      <w:r>
        <w:rPr>
          <w:rFonts w:ascii="Times New Roman" w:hAnsi="Times New Roman"/>
          <w:sz w:val="24"/>
        </w:rPr>
        <w:t xml:space="preserve"> </w:t>
      </w:r>
      <w:r w:rsidRPr="00AA0889">
        <w:rPr>
          <w:rFonts w:ascii="Times New Roman" w:hAnsi="Times New Roman"/>
          <w:b/>
          <w:color w:val="0070C0"/>
          <w:sz w:val="24"/>
        </w:rPr>
        <w:t>(</w:t>
      </w:r>
      <w:r>
        <w:rPr>
          <w:rFonts w:ascii="Times New Roman" w:hAnsi="Times New Roman"/>
          <w:i/>
          <w:sz w:val="24"/>
        </w:rPr>
        <w:t>texte</w:t>
      </w:r>
      <w:r w:rsidRPr="00AA0889">
        <w:rPr>
          <w:rFonts w:ascii="Times New Roman" w:hAnsi="Times New Roman"/>
          <w:b/>
          <w:color w:val="0070C0"/>
          <w:sz w:val="24"/>
        </w:rPr>
        <w:t>)</w:t>
      </w:r>
      <w:r>
        <w:rPr>
          <w:rFonts w:ascii="Times New Roman" w:hAnsi="Times New Roman"/>
          <w:sz w:val="24"/>
        </w:rPr>
        <w:t xml:space="preserve"> dont le rôle est d’envoyer un message au serveur et qui prend en paramètre le texte à envoyer de type </w:t>
      </w:r>
      <w:proofErr w:type="spellStart"/>
      <w:r w:rsidRPr="001F75E8">
        <w:rPr>
          <w:rFonts w:ascii="Times New Roman" w:hAnsi="Times New Roman"/>
          <w:b/>
          <w:bCs/>
          <w:i/>
          <w:iCs/>
          <w:color w:val="0070C0"/>
          <w:sz w:val="24"/>
        </w:rPr>
        <w:t>str</w:t>
      </w:r>
      <w:proofErr w:type="spellEnd"/>
      <w:r>
        <w:rPr>
          <w:rFonts w:ascii="Times New Roman" w:hAnsi="Times New Roman"/>
          <w:sz w:val="24"/>
        </w:rPr>
        <w:t>.</w:t>
      </w:r>
    </w:p>
    <w:p w14:paraId="493CB193" w14:textId="77777777" w:rsidR="001F75E8" w:rsidRDefault="001F75E8" w:rsidP="001F75E8">
      <w:pPr>
        <w:pStyle w:val="Paragraphedeliste"/>
        <w:ind w:left="1440"/>
        <w:jc w:val="both"/>
        <w:rPr>
          <w:rFonts w:ascii="Times New Roman" w:hAnsi="Times New Roman"/>
          <w:sz w:val="24"/>
        </w:rPr>
      </w:pPr>
    </w:p>
    <w:p w14:paraId="046BABDA" w14:textId="31DBFB79" w:rsidR="001F75E8" w:rsidRDefault="001F75E8" w:rsidP="001F75E8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Une fonction </w:t>
      </w:r>
      <w:r>
        <w:rPr>
          <w:rFonts w:ascii="Times New Roman" w:hAnsi="Times New Roman"/>
          <w:b/>
          <w:i/>
          <w:color w:val="0070C0"/>
          <w:sz w:val="24"/>
        </w:rPr>
        <w:t>recevoir</w:t>
      </w:r>
      <w:r>
        <w:rPr>
          <w:rFonts w:ascii="Times New Roman" w:hAnsi="Times New Roman"/>
          <w:sz w:val="24"/>
        </w:rPr>
        <w:t xml:space="preserve"> </w:t>
      </w:r>
      <w:r w:rsidRPr="00DD57C5">
        <w:rPr>
          <w:rFonts w:ascii="Times New Roman" w:hAnsi="Times New Roman"/>
          <w:b/>
          <w:color w:val="0070C0"/>
          <w:sz w:val="24"/>
        </w:rPr>
        <w:t>()</w:t>
      </w:r>
      <w:r>
        <w:rPr>
          <w:rFonts w:ascii="Times New Roman" w:hAnsi="Times New Roman"/>
          <w:sz w:val="24"/>
        </w:rPr>
        <w:t xml:space="preserve"> dont le rôle est de recevoir un message du serveur. Elle retourne ce message en une chaîne de caractères de type </w:t>
      </w:r>
      <w:proofErr w:type="spellStart"/>
      <w:r w:rsidRPr="001F75E8">
        <w:rPr>
          <w:rFonts w:ascii="Times New Roman" w:hAnsi="Times New Roman"/>
          <w:b/>
          <w:bCs/>
          <w:i/>
          <w:iCs/>
          <w:color w:val="0070C0"/>
          <w:sz w:val="24"/>
        </w:rPr>
        <w:t>str</w:t>
      </w:r>
      <w:proofErr w:type="spellEnd"/>
      <w:r>
        <w:rPr>
          <w:rFonts w:ascii="Times New Roman" w:hAnsi="Times New Roman"/>
          <w:sz w:val="24"/>
        </w:rPr>
        <w:t>.</w:t>
      </w:r>
    </w:p>
    <w:p w14:paraId="31AC8BC2" w14:textId="77777777" w:rsidR="001F75E8" w:rsidRDefault="001F75E8" w:rsidP="001F75E8">
      <w:pPr>
        <w:pStyle w:val="Paragraphedeliste"/>
        <w:ind w:left="1440"/>
        <w:jc w:val="both"/>
        <w:rPr>
          <w:rFonts w:ascii="Times New Roman" w:hAnsi="Times New Roman"/>
          <w:sz w:val="24"/>
        </w:rPr>
      </w:pPr>
    </w:p>
    <w:p w14:paraId="437A68D8" w14:textId="42E7CCFD" w:rsidR="001F75E8" w:rsidRDefault="001F75E8" w:rsidP="001F75E8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Une fonction </w:t>
      </w:r>
      <w:proofErr w:type="spellStart"/>
      <w:r>
        <w:rPr>
          <w:rFonts w:ascii="Times New Roman" w:hAnsi="Times New Roman"/>
          <w:b/>
          <w:i/>
          <w:color w:val="0070C0"/>
          <w:sz w:val="24"/>
        </w:rPr>
        <w:t>fin</w:t>
      </w:r>
      <w:r w:rsidRPr="00DD57C5">
        <w:rPr>
          <w:rFonts w:ascii="Times New Roman" w:hAnsi="Times New Roman"/>
          <w:b/>
          <w:i/>
          <w:color w:val="0070C0"/>
          <w:sz w:val="24"/>
        </w:rPr>
        <w:t>_</w:t>
      </w:r>
      <w:r>
        <w:rPr>
          <w:rFonts w:ascii="Times New Roman" w:hAnsi="Times New Roman"/>
          <w:b/>
          <w:i/>
          <w:color w:val="0070C0"/>
          <w:sz w:val="24"/>
        </w:rPr>
        <w:t>connexion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DD57C5">
        <w:rPr>
          <w:rFonts w:ascii="Times New Roman" w:hAnsi="Times New Roman"/>
          <w:b/>
          <w:color w:val="0070C0"/>
          <w:sz w:val="24"/>
        </w:rPr>
        <w:t>()</w:t>
      </w:r>
      <w:r>
        <w:rPr>
          <w:rFonts w:ascii="Times New Roman" w:hAnsi="Times New Roman"/>
          <w:sz w:val="24"/>
        </w:rPr>
        <w:t xml:space="preserve"> dont le rôle est de fermer la connexion avec le serveur.</w:t>
      </w:r>
    </w:p>
    <w:p w14:paraId="4A14F85D" w14:textId="77777777" w:rsidR="001F75E8" w:rsidRDefault="001F75E8" w:rsidP="001F75E8">
      <w:pPr>
        <w:pStyle w:val="Paragraphedeliste"/>
        <w:ind w:left="1440"/>
        <w:jc w:val="both"/>
        <w:rPr>
          <w:rFonts w:ascii="Times New Roman" w:hAnsi="Times New Roman"/>
          <w:sz w:val="24"/>
        </w:rPr>
      </w:pPr>
    </w:p>
    <w:p w14:paraId="12BF8DA1" w14:textId="77777777" w:rsidR="000770DA" w:rsidRDefault="001F75E8" w:rsidP="001F75E8">
      <w:pPr>
        <w:pStyle w:val="Paragraphedeliste"/>
        <w:numPr>
          <w:ilvl w:val="1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 programme principal </w:t>
      </w:r>
      <w:r w:rsidR="000770DA">
        <w:rPr>
          <w:rFonts w:ascii="Times New Roman" w:hAnsi="Times New Roman"/>
          <w:sz w:val="24"/>
        </w:rPr>
        <w:t>doit gérer :</w:t>
      </w:r>
    </w:p>
    <w:p w14:paraId="59A9253D" w14:textId="77777777" w:rsidR="000770DA" w:rsidRPr="000770DA" w:rsidRDefault="000770DA" w:rsidP="000770DA">
      <w:pPr>
        <w:pStyle w:val="Paragraphedeliste"/>
        <w:rPr>
          <w:rFonts w:ascii="Times New Roman" w:hAnsi="Times New Roman"/>
          <w:sz w:val="24"/>
        </w:rPr>
      </w:pPr>
    </w:p>
    <w:p w14:paraId="0BA9EA73" w14:textId="77777777" w:rsidR="000770DA" w:rsidRDefault="000770DA" w:rsidP="000770DA">
      <w:pPr>
        <w:pStyle w:val="Paragraphedeliste"/>
        <w:numPr>
          <w:ilvl w:val="2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1F75E8">
        <w:rPr>
          <w:rFonts w:ascii="Times New Roman" w:hAnsi="Times New Roman"/>
          <w:sz w:val="24"/>
        </w:rPr>
        <w:t>a création du socket client</w:t>
      </w:r>
      <w:r>
        <w:rPr>
          <w:rFonts w:ascii="Times New Roman" w:hAnsi="Times New Roman"/>
          <w:sz w:val="24"/>
        </w:rPr>
        <w:t> ;</w:t>
      </w:r>
    </w:p>
    <w:p w14:paraId="68A892D7" w14:textId="77777777" w:rsidR="000770DA" w:rsidRDefault="000770DA" w:rsidP="000770DA">
      <w:pPr>
        <w:pStyle w:val="Paragraphedeliste"/>
        <w:numPr>
          <w:ilvl w:val="2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1F75E8">
        <w:rPr>
          <w:rFonts w:ascii="Times New Roman" w:hAnsi="Times New Roman"/>
          <w:sz w:val="24"/>
        </w:rPr>
        <w:t>es variables HOST et PORT pour établir la connexion avec le serveur</w:t>
      </w:r>
      <w:r>
        <w:rPr>
          <w:rFonts w:ascii="Times New Roman" w:hAnsi="Times New Roman"/>
          <w:sz w:val="24"/>
        </w:rPr>
        <w:t> ;</w:t>
      </w:r>
    </w:p>
    <w:p w14:paraId="40706F5E" w14:textId="77777777" w:rsidR="000770DA" w:rsidRDefault="000770DA" w:rsidP="000770DA">
      <w:pPr>
        <w:pStyle w:val="Paragraphedeliste"/>
        <w:numPr>
          <w:ilvl w:val="2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1F75E8">
        <w:rPr>
          <w:rFonts w:ascii="Times New Roman" w:hAnsi="Times New Roman"/>
          <w:sz w:val="24"/>
        </w:rPr>
        <w:t>a boucle itérative (indéterministe) pour l’envoi et la réception des messages avec le serveur</w:t>
      </w:r>
      <w:r>
        <w:rPr>
          <w:rFonts w:ascii="Times New Roman" w:hAnsi="Times New Roman"/>
          <w:sz w:val="24"/>
        </w:rPr>
        <w:t> ;</w:t>
      </w:r>
    </w:p>
    <w:p w14:paraId="2188F615" w14:textId="2FE4B135" w:rsidR="001F75E8" w:rsidRPr="00AA0889" w:rsidRDefault="000770DA" w:rsidP="000770DA">
      <w:pPr>
        <w:pStyle w:val="Paragraphedeliste"/>
        <w:numPr>
          <w:ilvl w:val="2"/>
          <w:numId w:val="27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</w:t>
      </w:r>
      <w:r w:rsidR="001F75E8">
        <w:rPr>
          <w:rFonts w:ascii="Times New Roman" w:hAnsi="Times New Roman"/>
          <w:sz w:val="24"/>
        </w:rPr>
        <w:t>a fermeture de la connexion.</w:t>
      </w:r>
    </w:p>
    <w:p w14:paraId="1E55457E" w14:textId="77777777" w:rsidR="001F75E8" w:rsidRDefault="001F75E8" w:rsidP="001F75E8">
      <w:pPr>
        <w:jc w:val="both"/>
        <w:rPr>
          <w:rFonts w:ascii="Times New Roman" w:hAnsi="Times New Roman"/>
          <w:sz w:val="24"/>
        </w:rPr>
      </w:pPr>
    </w:p>
    <w:p w14:paraId="5382778A" w14:textId="77777777" w:rsidR="001F75E8" w:rsidRDefault="001F75E8" w:rsidP="001F75E8">
      <w:pPr>
        <w:jc w:val="both"/>
        <w:rPr>
          <w:rFonts w:ascii="Times New Roman" w:hAnsi="Times New Roman"/>
          <w:sz w:val="24"/>
        </w:rPr>
      </w:pPr>
    </w:p>
    <w:p w14:paraId="4F30B8DB" w14:textId="77777777" w:rsidR="001F75E8" w:rsidRPr="001629A8" w:rsidRDefault="001F75E8" w:rsidP="001F75E8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Améliorations possibles :</w:t>
      </w:r>
    </w:p>
    <w:p w14:paraId="1C704718" w14:textId="77777777" w:rsidR="001F75E8" w:rsidRPr="00E17D6F" w:rsidRDefault="001F75E8" w:rsidP="001F75E8">
      <w:pPr>
        <w:pStyle w:val="Paragraphedeliste"/>
        <w:numPr>
          <w:ilvl w:val="0"/>
          <w:numId w:val="27"/>
        </w:numPr>
        <w:jc w:val="both"/>
        <w:rPr>
          <w:rFonts w:ascii="Times New Roman" w:hAnsi="Times New Roman"/>
          <w:sz w:val="24"/>
        </w:rPr>
      </w:pPr>
      <w:r w:rsidRPr="00E17D6F">
        <w:rPr>
          <w:rFonts w:ascii="Times New Roman" w:hAnsi="Times New Roman"/>
          <w:sz w:val="24"/>
        </w:rPr>
        <w:t>…</w:t>
      </w:r>
    </w:p>
    <w:p w14:paraId="7A6B4A5D" w14:textId="77777777" w:rsidR="00811A95" w:rsidRPr="003537B2" w:rsidRDefault="00811A95" w:rsidP="00EE7000">
      <w:pPr>
        <w:jc w:val="both"/>
        <w:rPr>
          <w:rFonts w:ascii="Times New Roman" w:hAnsi="Times New Roman"/>
          <w:sz w:val="24"/>
        </w:rPr>
      </w:pPr>
    </w:p>
    <w:sectPr w:rsidR="00811A95" w:rsidRPr="003537B2" w:rsidSect="00E23763">
      <w:headerReference w:type="default" r:id="rId9"/>
      <w:pgSz w:w="11906" w:h="16838"/>
      <w:pgMar w:top="1375" w:right="566" w:bottom="568" w:left="56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9F174" w14:textId="77777777" w:rsidR="00B64A82" w:rsidRDefault="00B64A82" w:rsidP="009310BA">
      <w:r>
        <w:separator/>
      </w:r>
    </w:p>
  </w:endnote>
  <w:endnote w:type="continuationSeparator" w:id="0">
    <w:p w14:paraId="73B43D52" w14:textId="77777777" w:rsidR="00B64A82" w:rsidRDefault="00B64A82" w:rsidP="00931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8332D" w14:textId="77777777" w:rsidR="00B64A82" w:rsidRDefault="00B64A82" w:rsidP="009310BA">
      <w:r>
        <w:separator/>
      </w:r>
    </w:p>
  </w:footnote>
  <w:footnote w:type="continuationSeparator" w:id="0">
    <w:p w14:paraId="091309FE" w14:textId="77777777" w:rsidR="00B64A82" w:rsidRDefault="00B64A82" w:rsidP="00931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1F497D" w:themeColor="text2"/>
        <w:sz w:val="28"/>
        <w:szCs w:val="28"/>
      </w:rPr>
      <w:alias w:val="Titre"/>
      <w:id w:val="77887899"/>
      <w:placeholder>
        <w:docPart w:val="442471DA5D7340DCB68E52EE7DA591B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4E246D0" w14:textId="77777777" w:rsidR="009310BA" w:rsidRDefault="00B01AA3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NSI</w:t>
        </w:r>
      </w:p>
    </w:sdtContent>
  </w:sdt>
  <w:sdt>
    <w:sdtPr>
      <w:rPr>
        <w:color w:val="4F81BD" w:themeColor="accent1"/>
      </w:rPr>
      <w:alias w:val="Sous-titre"/>
      <w:id w:val="77887903"/>
      <w:placeholder>
        <w:docPart w:val="DD27D4CC8A7846BBADEC7CECF16674B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14:paraId="47C35847" w14:textId="7B7767D5" w:rsidR="009310BA" w:rsidRDefault="00B01AA3">
        <w:pPr>
          <w:pStyle w:val="En-tt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 xml:space="preserve">Projet </w:t>
        </w:r>
        <w:r w:rsidR="00FB2210">
          <w:rPr>
            <w:color w:val="4F81BD" w:themeColor="accent1"/>
          </w:rPr>
          <w:t>Réseau</w:t>
        </w:r>
      </w:p>
    </w:sdtContent>
  </w:sdt>
  <w:sdt>
    <w:sdtPr>
      <w:rPr>
        <w:color w:val="808080" w:themeColor="text1" w:themeTint="7F"/>
      </w:rPr>
      <w:alias w:val="Auteur"/>
      <w:id w:val="77887908"/>
      <w:placeholder>
        <w:docPart w:val="6FB73464DA144BE28D2D32C66BBA1A5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14:paraId="2C1E76E8" w14:textId="7D8792FA" w:rsidR="009310BA" w:rsidRDefault="0075717E">
        <w:pPr>
          <w:pStyle w:val="En-tt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Fiche</w:t>
        </w:r>
        <w:r w:rsidR="00FB2210">
          <w:rPr>
            <w:color w:val="808080" w:themeColor="text1" w:themeTint="7F"/>
          </w:rPr>
          <w:t xml:space="preserve"> Client</w:t>
        </w:r>
      </w:p>
    </w:sdtContent>
  </w:sdt>
  <w:p w14:paraId="27C47754" w14:textId="77777777" w:rsidR="009310BA" w:rsidRDefault="009310B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2CC"/>
    <w:multiLevelType w:val="hybridMultilevel"/>
    <w:tmpl w:val="E2940B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A7F5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19E4A6C"/>
    <w:multiLevelType w:val="hybridMultilevel"/>
    <w:tmpl w:val="5476B550"/>
    <w:lvl w:ilvl="0" w:tplc="C7B03BA4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A392B"/>
    <w:multiLevelType w:val="hybridMultilevel"/>
    <w:tmpl w:val="3320A866"/>
    <w:lvl w:ilvl="0" w:tplc="0840BFC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0077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C222C34"/>
    <w:multiLevelType w:val="hybridMultilevel"/>
    <w:tmpl w:val="8AC2A4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55CA8"/>
    <w:multiLevelType w:val="multilevel"/>
    <w:tmpl w:val="040C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78449E4"/>
    <w:multiLevelType w:val="hybridMultilevel"/>
    <w:tmpl w:val="C4F21386"/>
    <w:lvl w:ilvl="0" w:tplc="040C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1A2C3A44"/>
    <w:multiLevelType w:val="hybridMultilevel"/>
    <w:tmpl w:val="4B9899CE"/>
    <w:lvl w:ilvl="0" w:tplc="C9789F72">
      <w:start w:val="2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97AD1"/>
    <w:multiLevelType w:val="hybridMultilevel"/>
    <w:tmpl w:val="E8B270F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572B3"/>
    <w:multiLevelType w:val="hybridMultilevel"/>
    <w:tmpl w:val="E5CEB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3446"/>
    <w:multiLevelType w:val="hybridMultilevel"/>
    <w:tmpl w:val="526680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A9642B"/>
    <w:multiLevelType w:val="hybridMultilevel"/>
    <w:tmpl w:val="46D00928"/>
    <w:lvl w:ilvl="0" w:tplc="040C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B0A6A8C"/>
    <w:multiLevelType w:val="hybridMultilevel"/>
    <w:tmpl w:val="DD00F040"/>
    <w:lvl w:ilvl="0" w:tplc="A992B8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A7DF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2F61FA0"/>
    <w:multiLevelType w:val="hybridMultilevel"/>
    <w:tmpl w:val="FF6EC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122D1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17" w15:restartNumberingAfterBreak="0">
    <w:nsid w:val="4B041E4B"/>
    <w:multiLevelType w:val="hybridMultilevel"/>
    <w:tmpl w:val="95EE3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11B0A"/>
    <w:multiLevelType w:val="hybridMultilevel"/>
    <w:tmpl w:val="EB34F2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B4FF8"/>
    <w:multiLevelType w:val="hybridMultilevel"/>
    <w:tmpl w:val="0ECE622A"/>
    <w:lvl w:ilvl="0" w:tplc="DC26186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8C34B0"/>
    <w:multiLevelType w:val="hybridMultilevel"/>
    <w:tmpl w:val="2D346C6E"/>
    <w:lvl w:ilvl="0" w:tplc="8B5CC14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D62576"/>
    <w:multiLevelType w:val="multilevel"/>
    <w:tmpl w:val="040C0021"/>
    <w:lvl w:ilvl="0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9" w:hanging="360"/>
      </w:pPr>
      <w:rPr>
        <w:rFonts w:ascii="Symbol" w:hAnsi="Symbol" w:hint="default"/>
      </w:rPr>
    </w:lvl>
  </w:abstractNum>
  <w:abstractNum w:abstractNumId="22" w15:restartNumberingAfterBreak="0">
    <w:nsid w:val="64915E52"/>
    <w:multiLevelType w:val="hybridMultilevel"/>
    <w:tmpl w:val="56D0D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034D8"/>
    <w:multiLevelType w:val="hybridMultilevel"/>
    <w:tmpl w:val="27F66476"/>
    <w:lvl w:ilvl="0" w:tplc="49EEA7A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E35E5"/>
    <w:multiLevelType w:val="hybridMultilevel"/>
    <w:tmpl w:val="E73A1F6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A239B"/>
    <w:multiLevelType w:val="hybridMultilevel"/>
    <w:tmpl w:val="848445B2"/>
    <w:lvl w:ilvl="0" w:tplc="305CBD52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A32CF6"/>
    <w:multiLevelType w:val="hybridMultilevel"/>
    <w:tmpl w:val="47642BB8"/>
    <w:lvl w:ilvl="0" w:tplc="DFE298B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19"/>
  </w:num>
  <w:num w:numId="5">
    <w:abstractNumId w:val="13"/>
  </w:num>
  <w:num w:numId="6">
    <w:abstractNumId w:val="26"/>
  </w:num>
  <w:num w:numId="7">
    <w:abstractNumId w:val="11"/>
  </w:num>
  <w:num w:numId="8">
    <w:abstractNumId w:val="25"/>
  </w:num>
  <w:num w:numId="9">
    <w:abstractNumId w:val="8"/>
  </w:num>
  <w:num w:numId="10">
    <w:abstractNumId w:val="20"/>
  </w:num>
  <w:num w:numId="11">
    <w:abstractNumId w:val="23"/>
  </w:num>
  <w:num w:numId="12">
    <w:abstractNumId w:val="2"/>
  </w:num>
  <w:num w:numId="13">
    <w:abstractNumId w:val="15"/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3"/>
  </w:num>
  <w:num w:numId="19">
    <w:abstractNumId w:val="14"/>
  </w:num>
  <w:num w:numId="20">
    <w:abstractNumId w:val="1"/>
  </w:num>
  <w:num w:numId="21">
    <w:abstractNumId w:val="17"/>
  </w:num>
  <w:num w:numId="22">
    <w:abstractNumId w:val="21"/>
  </w:num>
  <w:num w:numId="23">
    <w:abstractNumId w:val="7"/>
  </w:num>
  <w:num w:numId="24">
    <w:abstractNumId w:val="12"/>
  </w:num>
  <w:num w:numId="25">
    <w:abstractNumId w:val="24"/>
  </w:num>
  <w:num w:numId="26">
    <w:abstractNumId w:val="9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attachedTemplate r:id="rId1"/>
  <w:defaultTabStop w:val="709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0BA"/>
    <w:rsid w:val="00023CAD"/>
    <w:rsid w:val="00043705"/>
    <w:rsid w:val="0004603D"/>
    <w:rsid w:val="000612A5"/>
    <w:rsid w:val="00065FD6"/>
    <w:rsid w:val="00075224"/>
    <w:rsid w:val="000770DA"/>
    <w:rsid w:val="000E0606"/>
    <w:rsid w:val="0010429A"/>
    <w:rsid w:val="001068E6"/>
    <w:rsid w:val="00133738"/>
    <w:rsid w:val="001508FD"/>
    <w:rsid w:val="00151E6A"/>
    <w:rsid w:val="001520CD"/>
    <w:rsid w:val="001629A8"/>
    <w:rsid w:val="00167213"/>
    <w:rsid w:val="001676E0"/>
    <w:rsid w:val="00177174"/>
    <w:rsid w:val="00197291"/>
    <w:rsid w:val="001B3335"/>
    <w:rsid w:val="001C5A02"/>
    <w:rsid w:val="001D3A05"/>
    <w:rsid w:val="001D7EA3"/>
    <w:rsid w:val="001E2FAF"/>
    <w:rsid w:val="001F335F"/>
    <w:rsid w:val="001F4F29"/>
    <w:rsid w:val="001F75E8"/>
    <w:rsid w:val="00202248"/>
    <w:rsid w:val="00276804"/>
    <w:rsid w:val="002A55AD"/>
    <w:rsid w:val="002B2012"/>
    <w:rsid w:val="002B54B3"/>
    <w:rsid w:val="002C6F45"/>
    <w:rsid w:val="002F490B"/>
    <w:rsid w:val="002F631F"/>
    <w:rsid w:val="003320C0"/>
    <w:rsid w:val="0034669C"/>
    <w:rsid w:val="003537B2"/>
    <w:rsid w:val="00361E02"/>
    <w:rsid w:val="00362BBD"/>
    <w:rsid w:val="003A02CD"/>
    <w:rsid w:val="003A703F"/>
    <w:rsid w:val="003C2E8D"/>
    <w:rsid w:val="003D24B6"/>
    <w:rsid w:val="003F5F82"/>
    <w:rsid w:val="004111C3"/>
    <w:rsid w:val="00415AFF"/>
    <w:rsid w:val="004168B7"/>
    <w:rsid w:val="00426F07"/>
    <w:rsid w:val="00447639"/>
    <w:rsid w:val="00462DEC"/>
    <w:rsid w:val="004753D1"/>
    <w:rsid w:val="00475BEB"/>
    <w:rsid w:val="00476744"/>
    <w:rsid w:val="004A175F"/>
    <w:rsid w:val="004F5A8C"/>
    <w:rsid w:val="005247FA"/>
    <w:rsid w:val="00533645"/>
    <w:rsid w:val="00580A44"/>
    <w:rsid w:val="00582EEF"/>
    <w:rsid w:val="005837DB"/>
    <w:rsid w:val="0058409F"/>
    <w:rsid w:val="005A7655"/>
    <w:rsid w:val="005B0233"/>
    <w:rsid w:val="005B2287"/>
    <w:rsid w:val="005C71AE"/>
    <w:rsid w:val="005F35D4"/>
    <w:rsid w:val="005F4E3A"/>
    <w:rsid w:val="006003CE"/>
    <w:rsid w:val="0061285D"/>
    <w:rsid w:val="00624D1F"/>
    <w:rsid w:val="00640187"/>
    <w:rsid w:val="00645DDD"/>
    <w:rsid w:val="00654FE8"/>
    <w:rsid w:val="00655849"/>
    <w:rsid w:val="00671D36"/>
    <w:rsid w:val="00691400"/>
    <w:rsid w:val="00694DD9"/>
    <w:rsid w:val="006A2DA6"/>
    <w:rsid w:val="006A5F50"/>
    <w:rsid w:val="006D2A7A"/>
    <w:rsid w:val="006D5223"/>
    <w:rsid w:val="006E0B51"/>
    <w:rsid w:val="006E60B2"/>
    <w:rsid w:val="00700D7B"/>
    <w:rsid w:val="00711D81"/>
    <w:rsid w:val="00714D69"/>
    <w:rsid w:val="007164F3"/>
    <w:rsid w:val="007246CD"/>
    <w:rsid w:val="00727106"/>
    <w:rsid w:val="00730815"/>
    <w:rsid w:val="00734355"/>
    <w:rsid w:val="00737CCF"/>
    <w:rsid w:val="00740C81"/>
    <w:rsid w:val="00744CFC"/>
    <w:rsid w:val="00750577"/>
    <w:rsid w:val="00756099"/>
    <w:rsid w:val="0075717E"/>
    <w:rsid w:val="00771D08"/>
    <w:rsid w:val="007740B7"/>
    <w:rsid w:val="0078613F"/>
    <w:rsid w:val="0079148F"/>
    <w:rsid w:val="007949E2"/>
    <w:rsid w:val="007A5712"/>
    <w:rsid w:val="007C42AC"/>
    <w:rsid w:val="007D022C"/>
    <w:rsid w:val="00807D45"/>
    <w:rsid w:val="00811A95"/>
    <w:rsid w:val="008152B8"/>
    <w:rsid w:val="008170A6"/>
    <w:rsid w:val="00825AA1"/>
    <w:rsid w:val="00836301"/>
    <w:rsid w:val="00852DE0"/>
    <w:rsid w:val="00856B97"/>
    <w:rsid w:val="00864BA9"/>
    <w:rsid w:val="00866813"/>
    <w:rsid w:val="00883D0A"/>
    <w:rsid w:val="00896F99"/>
    <w:rsid w:val="008A6FD4"/>
    <w:rsid w:val="008C260A"/>
    <w:rsid w:val="008C6DAD"/>
    <w:rsid w:val="008E6CF9"/>
    <w:rsid w:val="008F1905"/>
    <w:rsid w:val="00910985"/>
    <w:rsid w:val="0091384A"/>
    <w:rsid w:val="00914220"/>
    <w:rsid w:val="00915907"/>
    <w:rsid w:val="0092125C"/>
    <w:rsid w:val="009310BA"/>
    <w:rsid w:val="009340C2"/>
    <w:rsid w:val="00947639"/>
    <w:rsid w:val="009555B9"/>
    <w:rsid w:val="00995D74"/>
    <w:rsid w:val="009964DE"/>
    <w:rsid w:val="00997BFE"/>
    <w:rsid w:val="009A4B4D"/>
    <w:rsid w:val="009B1B64"/>
    <w:rsid w:val="009C3D78"/>
    <w:rsid w:val="009C7052"/>
    <w:rsid w:val="009E00C9"/>
    <w:rsid w:val="009E36FB"/>
    <w:rsid w:val="00A022DB"/>
    <w:rsid w:val="00A023DE"/>
    <w:rsid w:val="00A0246E"/>
    <w:rsid w:val="00A032DB"/>
    <w:rsid w:val="00A05B73"/>
    <w:rsid w:val="00A17585"/>
    <w:rsid w:val="00A22E52"/>
    <w:rsid w:val="00A3031A"/>
    <w:rsid w:val="00A322AC"/>
    <w:rsid w:val="00A32364"/>
    <w:rsid w:val="00A37D99"/>
    <w:rsid w:val="00A5665E"/>
    <w:rsid w:val="00A66012"/>
    <w:rsid w:val="00AA0889"/>
    <w:rsid w:val="00AA278A"/>
    <w:rsid w:val="00AB6DB2"/>
    <w:rsid w:val="00AB7DCB"/>
    <w:rsid w:val="00AE04E7"/>
    <w:rsid w:val="00AE3685"/>
    <w:rsid w:val="00AF4DFC"/>
    <w:rsid w:val="00B0139D"/>
    <w:rsid w:val="00B01AA3"/>
    <w:rsid w:val="00B062C5"/>
    <w:rsid w:val="00B121F5"/>
    <w:rsid w:val="00B14097"/>
    <w:rsid w:val="00B20D9A"/>
    <w:rsid w:val="00B46DB7"/>
    <w:rsid w:val="00B64A82"/>
    <w:rsid w:val="00BA7897"/>
    <w:rsid w:val="00BB1FDC"/>
    <w:rsid w:val="00BC0C2C"/>
    <w:rsid w:val="00BD3C97"/>
    <w:rsid w:val="00BD4EB4"/>
    <w:rsid w:val="00C04866"/>
    <w:rsid w:val="00C105C6"/>
    <w:rsid w:val="00C15C4E"/>
    <w:rsid w:val="00C30BB8"/>
    <w:rsid w:val="00C341A5"/>
    <w:rsid w:val="00C36350"/>
    <w:rsid w:val="00C45D3D"/>
    <w:rsid w:val="00C535D7"/>
    <w:rsid w:val="00C73DAC"/>
    <w:rsid w:val="00C74AE2"/>
    <w:rsid w:val="00C766B9"/>
    <w:rsid w:val="00C80E53"/>
    <w:rsid w:val="00C836CC"/>
    <w:rsid w:val="00C96011"/>
    <w:rsid w:val="00CA0113"/>
    <w:rsid w:val="00CA624C"/>
    <w:rsid w:val="00CA790B"/>
    <w:rsid w:val="00CB1420"/>
    <w:rsid w:val="00CB2CDE"/>
    <w:rsid w:val="00CB4FFC"/>
    <w:rsid w:val="00CE00E4"/>
    <w:rsid w:val="00CE2553"/>
    <w:rsid w:val="00CE4B90"/>
    <w:rsid w:val="00D00EE1"/>
    <w:rsid w:val="00D01FEC"/>
    <w:rsid w:val="00D30FE1"/>
    <w:rsid w:val="00D725BF"/>
    <w:rsid w:val="00DA2030"/>
    <w:rsid w:val="00DA305D"/>
    <w:rsid w:val="00DA7FC8"/>
    <w:rsid w:val="00DB501E"/>
    <w:rsid w:val="00DC56C6"/>
    <w:rsid w:val="00DC7D60"/>
    <w:rsid w:val="00DD57C5"/>
    <w:rsid w:val="00DF5A73"/>
    <w:rsid w:val="00DF6925"/>
    <w:rsid w:val="00E00670"/>
    <w:rsid w:val="00E01B90"/>
    <w:rsid w:val="00E10FFD"/>
    <w:rsid w:val="00E22B68"/>
    <w:rsid w:val="00E23763"/>
    <w:rsid w:val="00E25A01"/>
    <w:rsid w:val="00E25FEF"/>
    <w:rsid w:val="00E635A9"/>
    <w:rsid w:val="00E6756C"/>
    <w:rsid w:val="00E846D3"/>
    <w:rsid w:val="00E969CB"/>
    <w:rsid w:val="00E96D8E"/>
    <w:rsid w:val="00EA04B4"/>
    <w:rsid w:val="00EA4799"/>
    <w:rsid w:val="00EB0204"/>
    <w:rsid w:val="00EC3459"/>
    <w:rsid w:val="00ED2751"/>
    <w:rsid w:val="00ED628E"/>
    <w:rsid w:val="00EE42D9"/>
    <w:rsid w:val="00EE7000"/>
    <w:rsid w:val="00EF3BB3"/>
    <w:rsid w:val="00F046B8"/>
    <w:rsid w:val="00F06827"/>
    <w:rsid w:val="00F44686"/>
    <w:rsid w:val="00F47F97"/>
    <w:rsid w:val="00F506DA"/>
    <w:rsid w:val="00F836D2"/>
    <w:rsid w:val="00F86D70"/>
    <w:rsid w:val="00FA366A"/>
    <w:rsid w:val="00FB2210"/>
    <w:rsid w:val="00FB7909"/>
    <w:rsid w:val="00FC4253"/>
    <w:rsid w:val="00FD7110"/>
    <w:rsid w:val="00FE0F86"/>
    <w:rsid w:val="00FF0120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84563"/>
  <w15:docId w15:val="{FEA51D18-D571-4FB6-8D0F-80BFF663E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69C"/>
    <w:pPr>
      <w:spacing w:after="0" w:line="240" w:lineRule="auto"/>
    </w:pPr>
    <w:rPr>
      <w:rFonts w:ascii="Tahoma" w:eastAsia="Times New Roman" w:hAnsi="Tahoma" w:cs="Times New Roman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310B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9310BA"/>
  </w:style>
  <w:style w:type="paragraph" w:styleId="Pieddepage">
    <w:name w:val="footer"/>
    <w:basedOn w:val="Normal"/>
    <w:link w:val="PieddepageCar"/>
    <w:uiPriority w:val="99"/>
    <w:unhideWhenUsed/>
    <w:rsid w:val="009310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9310BA"/>
  </w:style>
  <w:style w:type="character" w:customStyle="1" w:styleId="Titre1Car">
    <w:name w:val="Titre 1 Car"/>
    <w:basedOn w:val="Policepardfaut"/>
    <w:link w:val="Titre1"/>
    <w:uiPriority w:val="9"/>
    <w:rsid w:val="00931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10BA"/>
    <w:rPr>
      <w:rFonts w:eastAsiaTheme="minorHAnsi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10B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3A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20D9A"/>
    <w:pPr>
      <w:ind w:left="720"/>
      <w:contextualSpacing/>
    </w:pPr>
  </w:style>
  <w:style w:type="paragraph" w:customStyle="1" w:styleId="Gdmath">
    <w:name w:val="Gdmath"/>
    <w:basedOn w:val="Normal"/>
    <w:link w:val="GdmathCar"/>
    <w:rsid w:val="00023CAD"/>
    <w:rPr>
      <w:rFonts w:ascii="Times New Roman" w:hAnsi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023CAD"/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ien\AppData\Roaming\Microsoft\Templates\Scienc6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2471DA5D7340DCB68E52EE7DA591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309F0D-07BD-4518-ACD1-0F69033585C8}"/>
      </w:docPartPr>
      <w:docPartBody>
        <w:p w:rsidR="00EE4E46" w:rsidRDefault="000E4AA5" w:rsidP="000E4AA5">
          <w:pPr>
            <w:pStyle w:val="442471DA5D7340DCB68E52EE7DA591B7"/>
          </w:pPr>
          <w:r>
            <w:rPr>
              <w:b/>
              <w:bCs/>
              <w:color w:val="44546A" w:themeColor="text2"/>
              <w:sz w:val="28"/>
              <w:szCs w:val="28"/>
            </w:rPr>
            <w:t>[Tapez le titre du document]</w:t>
          </w:r>
        </w:p>
      </w:docPartBody>
    </w:docPart>
    <w:docPart>
      <w:docPartPr>
        <w:name w:val="DD27D4CC8A7846BBADEC7CECF166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C2587-7813-4A6A-92AC-020C0A094E1C}"/>
      </w:docPartPr>
      <w:docPartBody>
        <w:p w:rsidR="00EE4E46" w:rsidRDefault="000E4AA5" w:rsidP="000E4AA5">
          <w:pPr>
            <w:pStyle w:val="DD27D4CC8A7846BBADEC7CECF16674B6"/>
          </w:pPr>
          <w:r>
            <w:rPr>
              <w:color w:val="4472C4" w:themeColor="accent1"/>
            </w:rPr>
            <w:t>[Tapez le sous-titre du document]</w:t>
          </w:r>
        </w:p>
      </w:docPartBody>
    </w:docPart>
    <w:docPart>
      <w:docPartPr>
        <w:name w:val="6FB73464DA144BE28D2D32C66BBA1A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A6F4A9-214A-4C65-91E7-51AB8244DF5E}"/>
      </w:docPartPr>
      <w:docPartBody>
        <w:p w:rsidR="00EE4E46" w:rsidRDefault="000E4AA5" w:rsidP="000E4AA5">
          <w:pPr>
            <w:pStyle w:val="6FB73464DA144BE28D2D32C66BBA1A5F"/>
          </w:pPr>
          <w:r>
            <w:rPr>
              <w:color w:val="808080" w:themeColor="text1" w:themeTint="7F"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A5"/>
    <w:rsid w:val="0003316A"/>
    <w:rsid w:val="00051817"/>
    <w:rsid w:val="00084825"/>
    <w:rsid w:val="000E4AA5"/>
    <w:rsid w:val="00136CF6"/>
    <w:rsid w:val="0016066A"/>
    <w:rsid w:val="001D0561"/>
    <w:rsid w:val="002155C9"/>
    <w:rsid w:val="002214B1"/>
    <w:rsid w:val="0025455E"/>
    <w:rsid w:val="00275357"/>
    <w:rsid w:val="002B0996"/>
    <w:rsid w:val="0030188F"/>
    <w:rsid w:val="00302C18"/>
    <w:rsid w:val="003345B0"/>
    <w:rsid w:val="00354241"/>
    <w:rsid w:val="00356947"/>
    <w:rsid w:val="00372E95"/>
    <w:rsid w:val="003A178C"/>
    <w:rsid w:val="003B5AD6"/>
    <w:rsid w:val="00443913"/>
    <w:rsid w:val="0046220D"/>
    <w:rsid w:val="005F6124"/>
    <w:rsid w:val="00746BC9"/>
    <w:rsid w:val="0077193A"/>
    <w:rsid w:val="008562FC"/>
    <w:rsid w:val="00881B98"/>
    <w:rsid w:val="00914F09"/>
    <w:rsid w:val="00916C52"/>
    <w:rsid w:val="00937D15"/>
    <w:rsid w:val="009D7837"/>
    <w:rsid w:val="00A638B4"/>
    <w:rsid w:val="00A66B76"/>
    <w:rsid w:val="00A95951"/>
    <w:rsid w:val="00BA1B76"/>
    <w:rsid w:val="00C05FCF"/>
    <w:rsid w:val="00C55F15"/>
    <w:rsid w:val="00CA7CD1"/>
    <w:rsid w:val="00E202E1"/>
    <w:rsid w:val="00E85AB7"/>
    <w:rsid w:val="00EE4E46"/>
    <w:rsid w:val="00F01698"/>
    <w:rsid w:val="00F5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42471DA5D7340DCB68E52EE7DA591B7">
    <w:name w:val="442471DA5D7340DCB68E52EE7DA591B7"/>
    <w:rsid w:val="000E4AA5"/>
  </w:style>
  <w:style w:type="paragraph" w:customStyle="1" w:styleId="DD27D4CC8A7846BBADEC7CECF16674B6">
    <w:name w:val="DD27D4CC8A7846BBADEC7CECF16674B6"/>
    <w:rsid w:val="000E4AA5"/>
  </w:style>
  <w:style w:type="paragraph" w:customStyle="1" w:styleId="6FB73464DA144BE28D2D32C66BBA1A5F">
    <w:name w:val="6FB73464DA144BE28D2D32C66BBA1A5F"/>
    <w:rsid w:val="000E4A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160481-9344-4A02-9017-09386648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Scienc66.dotm</Template>
  <TotalTime>233</TotalTime>
  <Pages>4</Pages>
  <Words>847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NSI</vt:lpstr>
    </vt:vector>
  </TitlesOfParts>
  <Company>Jeux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NSI</dc:title>
  <dc:subject>Projet Réseau</dc:subject>
  <dc:creator>Fiche Client</dc:creator>
  <cp:lastModifiedBy>Etienne Boyaval</cp:lastModifiedBy>
  <cp:revision>18</cp:revision>
  <cp:lastPrinted>2013-08-29T06:47:00Z</cp:lastPrinted>
  <dcterms:created xsi:type="dcterms:W3CDTF">2021-04-19T15:43:00Z</dcterms:created>
  <dcterms:modified xsi:type="dcterms:W3CDTF">2021-04-20T12:59:00Z</dcterms:modified>
</cp:coreProperties>
</file>