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2505" w14:textId="0DA8A8CD" w:rsidR="00E10FFD" w:rsidRPr="00E10FFD" w:rsidRDefault="00FB2210" w:rsidP="00C96011">
      <w:pPr>
        <w:pBdr>
          <w:top w:val="single" w:sz="4" w:space="1" w:color="auto"/>
          <w:left w:val="single" w:sz="4" w:space="4" w:color="auto"/>
          <w:bottom w:val="single" w:sz="4" w:space="1" w:color="auto"/>
          <w:right w:val="single" w:sz="4" w:space="23" w:color="auto"/>
        </w:pBdr>
        <w:ind w:left="3119" w:right="3402"/>
        <w:jc w:val="center"/>
        <w:rPr>
          <w:rFonts w:ascii="Times New Roman" w:hAnsi="Times New Roman"/>
          <w:b/>
          <w:smallCaps/>
          <w:sz w:val="28"/>
          <w:szCs w:val="28"/>
        </w:rPr>
      </w:pPr>
      <w:bookmarkStart w:id="0" w:name="_GoBack"/>
      <w:bookmarkEnd w:id="0"/>
      <w:r>
        <w:rPr>
          <w:rFonts w:ascii="Times New Roman" w:hAnsi="Times New Roman"/>
          <w:b/>
          <w:smallCaps/>
          <w:sz w:val="28"/>
          <w:szCs w:val="28"/>
        </w:rPr>
        <w:t>Projet Serveur - Client</w:t>
      </w:r>
    </w:p>
    <w:p w14:paraId="7E41F572" w14:textId="77777777" w:rsidR="00202248" w:rsidRDefault="00202248" w:rsidP="009C7052">
      <w:pPr>
        <w:rPr>
          <w:rFonts w:ascii="Times New Roman" w:hAnsi="Times New Roman"/>
          <w:b/>
          <w:sz w:val="24"/>
          <w:u w:val="single"/>
        </w:rPr>
      </w:pPr>
    </w:p>
    <w:p w14:paraId="4372254D" w14:textId="77777777" w:rsidR="001629A8" w:rsidRPr="001629A8" w:rsidRDefault="001629A8" w:rsidP="001629A8">
      <w:pPr>
        <w:jc w:val="both"/>
        <w:rPr>
          <w:rFonts w:ascii="Times New Roman" w:hAnsi="Times New Roman"/>
          <w:b/>
          <w:sz w:val="28"/>
          <w:szCs w:val="28"/>
        </w:rPr>
      </w:pPr>
      <w:r w:rsidRPr="001629A8">
        <w:rPr>
          <w:rFonts w:ascii="Times New Roman" w:hAnsi="Times New Roman"/>
          <w:b/>
          <w:sz w:val="28"/>
          <w:szCs w:val="28"/>
        </w:rPr>
        <w:t>Description</w:t>
      </w:r>
      <w:r>
        <w:rPr>
          <w:rFonts w:ascii="Times New Roman" w:hAnsi="Times New Roman"/>
          <w:b/>
          <w:sz w:val="28"/>
          <w:szCs w:val="28"/>
        </w:rPr>
        <w:t> :</w:t>
      </w:r>
    </w:p>
    <w:p w14:paraId="0D0DE3CD" w14:textId="57C0574F" w:rsidR="001629A8" w:rsidRDefault="00FB2210" w:rsidP="00FB2210">
      <w:pPr>
        <w:ind w:firstLine="709"/>
        <w:jc w:val="both"/>
        <w:rPr>
          <w:rFonts w:ascii="Times New Roman" w:hAnsi="Times New Roman"/>
          <w:sz w:val="24"/>
        </w:rPr>
      </w:pPr>
      <w:r>
        <w:rPr>
          <w:rFonts w:ascii="Times New Roman" w:hAnsi="Times New Roman"/>
          <w:sz w:val="24"/>
        </w:rPr>
        <w:t>Il s’agit de réaliser une relation Serveur – Client en utilisant le switch de la salle E314</w:t>
      </w:r>
      <w:r w:rsidR="001629A8" w:rsidRPr="001629A8">
        <w:rPr>
          <w:rFonts w:ascii="Times New Roman" w:hAnsi="Times New Roman"/>
          <w:sz w:val="24"/>
        </w:rPr>
        <w:t>.</w:t>
      </w:r>
      <w:r w:rsidR="003F5F82">
        <w:rPr>
          <w:rFonts w:ascii="Times New Roman" w:hAnsi="Times New Roman"/>
          <w:sz w:val="24"/>
        </w:rPr>
        <w:t xml:space="preserve"> Le but de ce projet est de réaliser un « tchat » à deux.</w:t>
      </w:r>
    </w:p>
    <w:p w14:paraId="68E8E75E" w14:textId="52F0E961" w:rsidR="001629A8" w:rsidRDefault="00FB2210" w:rsidP="008E6CF9">
      <w:pPr>
        <w:jc w:val="center"/>
        <w:rPr>
          <w:rFonts w:ascii="Times New Roman" w:hAnsi="Times New Roman"/>
          <w:sz w:val="24"/>
        </w:rPr>
      </w:pPr>
      <w:r>
        <w:rPr>
          <w:noProof/>
        </w:rPr>
        <w:drawing>
          <wp:inline distT="0" distB="0" distL="0" distR="0" wp14:anchorId="61415A25" wp14:editId="678CE7EF">
            <wp:extent cx="3771900" cy="876300"/>
            <wp:effectExtent l="0" t="0" r="0" b="0"/>
            <wp:docPr id="3" name="Image 3" descr="HPE OfficeConnect 1820 48G Switch (J9981A) Switches - Anugrahpratam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OfficeConnect 1820 48G Switch (J9981A) Switches - Anugrahpratama.com"/>
                    <pic:cNvPicPr>
                      <a:picLocks noChangeAspect="1" noChangeArrowheads="1"/>
                    </pic:cNvPicPr>
                  </pic:nvPicPr>
                  <pic:blipFill rotWithShape="1">
                    <a:blip r:embed="rId8">
                      <a:extLst>
                        <a:ext uri="{28A0092B-C50C-407E-A947-70E740481C1C}">
                          <a14:useLocalDpi xmlns:a14="http://schemas.microsoft.com/office/drawing/2010/main" val="0"/>
                        </a:ext>
                      </a:extLst>
                    </a:blip>
                    <a:srcRect t="40500" r="1000" b="36500"/>
                    <a:stretch/>
                  </pic:blipFill>
                  <pic:spPr bwMode="auto">
                    <a:xfrm>
                      <a:off x="0" y="0"/>
                      <a:ext cx="377190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1AEEA5D1" w14:textId="67051362" w:rsidR="00BD4EB4" w:rsidRPr="00A032DB" w:rsidRDefault="00D01FEC" w:rsidP="00A032DB">
      <w:pPr>
        <w:jc w:val="center"/>
        <w:rPr>
          <w:rFonts w:ascii="Times New Roman" w:hAnsi="Times New Roman"/>
          <w:b/>
          <w:bCs/>
          <w:sz w:val="24"/>
        </w:rPr>
      </w:pPr>
      <w:r w:rsidRPr="00A032DB">
        <w:rPr>
          <w:rFonts w:ascii="Times New Roman" w:hAnsi="Times New Roman"/>
          <w:b/>
          <w:bCs/>
          <w:sz w:val="28"/>
          <w:szCs w:val="28"/>
        </w:rPr>
        <w:t xml:space="preserve">Le </w:t>
      </w:r>
      <w:r w:rsidR="00FD338C">
        <w:rPr>
          <w:rFonts w:ascii="Times New Roman" w:hAnsi="Times New Roman"/>
          <w:b/>
          <w:bCs/>
          <w:sz w:val="28"/>
          <w:szCs w:val="28"/>
        </w:rPr>
        <w:t>principe d’une relation Client – Serveur :</w:t>
      </w:r>
    </w:p>
    <w:p w14:paraId="4FD44ED2" w14:textId="2C271258" w:rsidR="00D01FEC" w:rsidRDefault="00D01FEC" w:rsidP="00BD4EB4">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01920" behindDoc="0" locked="0" layoutInCell="1" allowOverlap="1" wp14:anchorId="71F77F93" wp14:editId="7EE4DDD3">
                <wp:simplePos x="0" y="0"/>
                <wp:positionH relativeFrom="margin">
                  <wp:align>center</wp:align>
                </wp:positionH>
                <wp:positionV relativeFrom="paragraph">
                  <wp:posOffset>111760</wp:posOffset>
                </wp:positionV>
                <wp:extent cx="4829118" cy="1485900"/>
                <wp:effectExtent l="0" t="0" r="0" b="0"/>
                <wp:wrapNone/>
                <wp:docPr id="29" name="Groupe 29"/>
                <wp:cNvGraphicFramePr/>
                <a:graphic xmlns:a="http://schemas.openxmlformats.org/drawingml/2006/main">
                  <a:graphicData uri="http://schemas.microsoft.com/office/word/2010/wordprocessingGroup">
                    <wpg:wgp>
                      <wpg:cNvGrpSpPr/>
                      <wpg:grpSpPr>
                        <a:xfrm>
                          <a:off x="0" y="0"/>
                          <a:ext cx="4829118" cy="1485900"/>
                          <a:chOff x="0" y="0"/>
                          <a:chExt cx="4829118" cy="1485900"/>
                        </a:xfrm>
                      </wpg:grpSpPr>
                      <wps:wsp>
                        <wps:cNvPr id="27" name="Zone de texte 2"/>
                        <wps:cNvSpPr txBox="1">
                          <a:spLocks noChangeArrowheads="1"/>
                        </wps:cNvSpPr>
                        <wps:spPr bwMode="auto">
                          <a:xfrm>
                            <a:off x="1857375" y="466725"/>
                            <a:ext cx="1028700" cy="285750"/>
                          </a:xfrm>
                          <a:prstGeom prst="rect">
                            <a:avLst/>
                          </a:prstGeom>
                          <a:solidFill>
                            <a:srgbClr val="FFFFFF"/>
                          </a:solidFill>
                          <a:ln w="9525">
                            <a:noFill/>
                            <a:miter lim="800000"/>
                            <a:headEnd/>
                            <a:tailEnd/>
                          </a:ln>
                        </wps:spPr>
                        <wps:txbx>
                          <w:txbxContent>
                            <w:p w14:paraId="69C21685" w14:textId="0BD60AF7" w:rsidR="00D01FEC" w:rsidRPr="00D01FEC" w:rsidRDefault="00D01FEC" w:rsidP="00D01FEC">
                              <w:pPr>
                                <w:jc w:val="center"/>
                                <w:rPr>
                                  <w:rFonts w:ascii="Times New Roman" w:hAnsi="Times New Roman"/>
                                  <w:sz w:val="24"/>
                                  <w:szCs w:val="28"/>
                                </w:rPr>
                              </w:pPr>
                              <w:r>
                                <w:rPr>
                                  <w:rFonts w:ascii="Times New Roman" w:hAnsi="Times New Roman"/>
                                  <w:sz w:val="24"/>
                                  <w:szCs w:val="28"/>
                                </w:rPr>
                                <w:t>Réponse</w:t>
                              </w:r>
                            </w:p>
                          </w:txbxContent>
                        </wps:txbx>
                        <wps:bodyPr rot="0" vert="horz" wrap="square" lIns="91440" tIns="45720" rIns="91440" bIns="45720" anchor="t" anchorCtr="0">
                          <a:noAutofit/>
                        </wps:bodyPr>
                      </wps:wsp>
                      <wpg:grpSp>
                        <wpg:cNvPr id="28" name="Groupe 28"/>
                        <wpg:cNvGrpSpPr/>
                        <wpg:grpSpPr>
                          <a:xfrm>
                            <a:off x="0" y="0"/>
                            <a:ext cx="4829118" cy="1485900"/>
                            <a:chOff x="0" y="0"/>
                            <a:chExt cx="4829118" cy="1485900"/>
                          </a:xfrm>
                        </wpg:grpSpPr>
                        <wps:wsp>
                          <wps:cNvPr id="26" name="Zone de texte 2"/>
                          <wps:cNvSpPr txBox="1">
                            <a:spLocks noChangeArrowheads="1"/>
                          </wps:cNvSpPr>
                          <wps:spPr bwMode="auto">
                            <a:xfrm>
                              <a:off x="1828800" y="9525"/>
                              <a:ext cx="1028700" cy="285750"/>
                            </a:xfrm>
                            <a:prstGeom prst="rect">
                              <a:avLst/>
                            </a:prstGeom>
                            <a:solidFill>
                              <a:srgbClr val="FFFFFF"/>
                            </a:solidFill>
                            <a:ln w="9525">
                              <a:noFill/>
                              <a:miter lim="800000"/>
                              <a:headEnd/>
                              <a:tailEnd/>
                            </a:ln>
                          </wps:spPr>
                          <wps:txbx>
                            <w:txbxContent>
                              <w:p w14:paraId="559ACA77" w14:textId="2AA0C181" w:rsidR="00D01FEC" w:rsidRPr="00D01FEC" w:rsidRDefault="00D01FEC" w:rsidP="00D01FEC">
                                <w:pPr>
                                  <w:jc w:val="center"/>
                                  <w:rPr>
                                    <w:rFonts w:ascii="Times New Roman" w:hAnsi="Times New Roman"/>
                                    <w:sz w:val="24"/>
                                    <w:szCs w:val="28"/>
                                  </w:rPr>
                                </w:pPr>
                                <w:r>
                                  <w:rPr>
                                    <w:rFonts w:ascii="Times New Roman" w:hAnsi="Times New Roman"/>
                                    <w:sz w:val="24"/>
                                    <w:szCs w:val="28"/>
                                  </w:rPr>
                                  <w:t>Requête</w:t>
                                </w:r>
                              </w:p>
                            </w:txbxContent>
                          </wps:txbx>
                          <wps:bodyPr rot="0" vert="horz" wrap="square" lIns="91440" tIns="45720" rIns="91440" bIns="45720" anchor="t" anchorCtr="0">
                            <a:noAutofit/>
                          </wps:bodyPr>
                        </wps:wsp>
                        <wpg:grpSp>
                          <wpg:cNvPr id="25" name="Groupe 25"/>
                          <wpg:cNvGrpSpPr/>
                          <wpg:grpSpPr>
                            <a:xfrm>
                              <a:off x="0" y="0"/>
                              <a:ext cx="4829118" cy="1485900"/>
                              <a:chOff x="0" y="0"/>
                              <a:chExt cx="4829118" cy="1485900"/>
                            </a:xfrm>
                          </wpg:grpSpPr>
                          <wps:wsp>
                            <wps:cNvPr id="24" name="Zone de texte 2"/>
                            <wps:cNvSpPr txBox="1">
                              <a:spLocks noChangeArrowheads="1"/>
                            </wps:cNvSpPr>
                            <wps:spPr bwMode="auto">
                              <a:xfrm>
                                <a:off x="2886075" y="876300"/>
                                <a:ext cx="1943043" cy="600075"/>
                              </a:xfrm>
                              <a:prstGeom prst="rect">
                                <a:avLst/>
                              </a:prstGeom>
                              <a:solidFill>
                                <a:srgbClr val="FFFFFF"/>
                              </a:solidFill>
                              <a:ln w="9525">
                                <a:noFill/>
                                <a:miter lim="800000"/>
                                <a:headEnd/>
                                <a:tailEnd/>
                              </a:ln>
                            </wps:spPr>
                            <wps:txbx>
                              <w:txbxContent>
                                <w:p w14:paraId="15AF0928" w14:textId="61E9ABD9" w:rsidR="00D01FEC" w:rsidRDefault="00D01FEC" w:rsidP="00D01FEC">
                                  <w:pPr>
                                    <w:jc w:val="center"/>
                                    <w:rPr>
                                      <w:rFonts w:ascii="Times New Roman" w:hAnsi="Times New Roman"/>
                                      <w:sz w:val="24"/>
                                      <w:szCs w:val="28"/>
                                    </w:rPr>
                                  </w:pPr>
                                  <w:r>
                                    <w:rPr>
                                      <w:rFonts w:ascii="Times New Roman" w:hAnsi="Times New Roman"/>
                                      <w:sz w:val="24"/>
                                      <w:szCs w:val="28"/>
                                    </w:rPr>
                                    <w:t>Serveur</w:t>
                                  </w:r>
                                </w:p>
                                <w:p w14:paraId="76FF1041" w14:textId="2839A59A" w:rsidR="00D01FEC" w:rsidRPr="00D01FEC" w:rsidRDefault="00D01FEC" w:rsidP="00D01FEC">
                                  <w:pPr>
                                    <w:jc w:val="center"/>
                                    <w:rPr>
                                      <w:rFonts w:ascii="Times New Roman" w:hAnsi="Times New Roman"/>
                                      <w:sz w:val="24"/>
                                      <w:szCs w:val="28"/>
                                    </w:rPr>
                                  </w:pPr>
                                  <w:r>
                                    <w:rPr>
                                      <w:rFonts w:ascii="Times New Roman" w:hAnsi="Times New Roman"/>
                                      <w:sz w:val="24"/>
                                      <w:szCs w:val="28"/>
                                    </w:rPr>
                                    <w:t>(Fournit un service)</w:t>
                                  </w:r>
                                </w:p>
                              </w:txbxContent>
                            </wps:txbx>
                            <wps:bodyPr rot="0" vert="horz" wrap="square" lIns="91440" tIns="45720" rIns="91440" bIns="45720" anchor="t" anchorCtr="0">
                              <a:noAutofit/>
                            </wps:bodyPr>
                          </wps:wsp>
                          <wpg:grpSp>
                            <wpg:cNvPr id="23" name="Groupe 23"/>
                            <wpg:cNvGrpSpPr/>
                            <wpg:grpSpPr>
                              <a:xfrm>
                                <a:off x="0" y="0"/>
                                <a:ext cx="4271770" cy="1485900"/>
                                <a:chOff x="-9525" y="0"/>
                                <a:chExt cx="4271770" cy="1485900"/>
                              </a:xfrm>
                            </wpg:grpSpPr>
                            <wpg:grpSp>
                              <wpg:cNvPr id="22" name="Groupe 22"/>
                              <wpg:cNvGrpSpPr/>
                              <wpg:grpSpPr>
                                <a:xfrm>
                                  <a:off x="-9525" y="0"/>
                                  <a:ext cx="4271770" cy="1485900"/>
                                  <a:chOff x="-9525" y="0"/>
                                  <a:chExt cx="4271770" cy="1485900"/>
                                </a:xfrm>
                              </wpg:grpSpPr>
                              <wps:wsp>
                                <wps:cNvPr id="18" name="Rectangle : coins arrondis 18"/>
                                <wps:cNvSpPr/>
                                <wps:spPr>
                                  <a:xfrm>
                                    <a:off x="3362325"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9525" y="0"/>
                                    <a:ext cx="3615375" cy="1485900"/>
                                    <a:chOff x="-9525" y="0"/>
                                    <a:chExt cx="3615375" cy="1485900"/>
                                  </a:xfrm>
                                </wpg:grpSpPr>
                                <wps:wsp>
                                  <wps:cNvPr id="217" name="Zone de texte 2"/>
                                  <wps:cNvSpPr txBox="1">
                                    <a:spLocks noChangeArrowheads="1"/>
                                  </wps:cNvSpPr>
                                  <wps:spPr bwMode="auto">
                                    <a:xfrm>
                                      <a:off x="-9525" y="885825"/>
                                      <a:ext cx="1943100" cy="600075"/>
                                    </a:xfrm>
                                    <a:prstGeom prst="rect">
                                      <a:avLst/>
                                    </a:prstGeom>
                                    <a:solidFill>
                                      <a:srgbClr val="FFFFFF"/>
                                    </a:solidFill>
                                    <a:ln w="9525">
                                      <a:noFill/>
                                      <a:miter lim="800000"/>
                                      <a:headEnd/>
                                      <a:tailEnd/>
                                    </a:ln>
                                  </wps:spPr>
                                  <wps:txbx>
                                    <w:txbxContent>
                                      <w:p w14:paraId="4F5A0849" w14:textId="4F5BA38E" w:rsidR="00D01FEC" w:rsidRDefault="00D01FEC" w:rsidP="00D01FEC">
                                        <w:pPr>
                                          <w:jc w:val="center"/>
                                          <w:rPr>
                                            <w:rFonts w:ascii="Times New Roman" w:hAnsi="Times New Roman"/>
                                            <w:sz w:val="24"/>
                                            <w:szCs w:val="28"/>
                                          </w:rPr>
                                        </w:pPr>
                                        <w:r w:rsidRPr="00D01FEC">
                                          <w:rPr>
                                            <w:rFonts w:ascii="Times New Roman" w:hAnsi="Times New Roman"/>
                                            <w:sz w:val="24"/>
                                            <w:szCs w:val="28"/>
                                          </w:rPr>
                                          <w:t>Client</w:t>
                                        </w:r>
                                      </w:p>
                                      <w:p w14:paraId="099E6731" w14:textId="07802036" w:rsidR="00D01FEC" w:rsidRPr="00D01FEC" w:rsidRDefault="00D01FEC" w:rsidP="00D01FEC">
                                        <w:pPr>
                                          <w:jc w:val="center"/>
                                          <w:rPr>
                                            <w:rFonts w:ascii="Times New Roman" w:hAnsi="Times New Roman"/>
                                            <w:sz w:val="24"/>
                                            <w:szCs w:val="28"/>
                                          </w:rPr>
                                        </w:pPr>
                                        <w:r>
                                          <w:rPr>
                                            <w:rFonts w:ascii="Times New Roman" w:hAnsi="Times New Roman"/>
                                            <w:sz w:val="24"/>
                                            <w:szCs w:val="28"/>
                                          </w:rPr>
                                          <w:t>(Demande un service)</w:t>
                                        </w:r>
                                      </w:p>
                                    </w:txbxContent>
                                  </wps:txbx>
                                  <wps:bodyPr rot="0" vert="horz" wrap="square" lIns="91440" tIns="45720" rIns="91440" bIns="45720" anchor="t" anchorCtr="0">
                                    <a:noAutofit/>
                                  </wps:bodyPr>
                                </wps:wsp>
                                <wpg:grpSp>
                                  <wpg:cNvPr id="16" name="Groupe 16"/>
                                  <wpg:cNvGrpSpPr/>
                                  <wpg:grpSpPr>
                                    <a:xfrm>
                                      <a:off x="504825" y="0"/>
                                      <a:ext cx="3101025" cy="900000"/>
                                      <a:chOff x="0" y="0"/>
                                      <a:chExt cx="3101025" cy="900000"/>
                                    </a:xfrm>
                                  </wpg:grpSpPr>
                                  <wps:wsp>
                                    <wps:cNvPr id="4" name="Rectangle : coins arrondis 4"/>
                                    <wps:cNvSpPr/>
                                    <wps:spPr>
                                      <a:xfrm>
                                        <a:off x="0" y="0"/>
                                        <a:ext cx="900000" cy="90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eur droit avec flèche 12"/>
                                    <wps:cNvCnPr/>
                                    <wps:spPr>
                                      <a:xfrm>
                                        <a:off x="581025" y="285750"/>
                                        <a:ext cx="25200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flipV="1">
                                        <a:off x="581025" y="104775"/>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9" name="Connecteur droit 19"/>
                                <wps:cNvCnPr/>
                                <wps:spPr>
                                  <a:xfrm flipV="1">
                                    <a:off x="1085850" y="466725"/>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a:off x="1066800" y="466725"/>
                                    <a:ext cx="2519776" cy="0"/>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0" name="Connecteur droit 20"/>
                              <wps:cNvCnPr/>
                              <wps:spPr>
                                <a:xfrm flipV="1">
                                  <a:off x="3590925" y="285750"/>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xmlns:w16sdtdh="http://schemas.microsoft.com/office/word/2020/wordml/sdtdatahash" xmlns:w16="http://schemas.microsoft.com/office/word/2018/wordml" xmlns:w16cex="http://schemas.microsoft.com/office/word/2018/wordml/cex">
            <w:pict>
              <v:group w14:anchorId="71F77F93" id="Groupe 29" o:spid="_x0000_s1026" style="position:absolute;left:0;text-align:left;margin-left:0;margin-top:8.8pt;width:380.25pt;height:117pt;z-index:251601920;mso-position-horizontal:center;mso-position-horizontal-relative:margin" coordsize="4829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">
                <v:shapetype id="_x0000_t202" coordsize="21600,21600" o:spt="202" path="m,l,21600r21600,l21600,xe">
                  <v:stroke joinstyle="miter"/>
                  <v:path gradientshapeok="t" o:connecttype="rect"/>
                </v:shapetype>
                <v:shape id="Zone de texte 2" o:spid="_x0000_s1027" type="#_x0000_t202" style="position:absolute;left:18573;top:4667;width:10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9C21685" w14:textId="0BD60AF7" w:rsidR="00D01FEC" w:rsidRPr="00D01FEC" w:rsidRDefault="00D01FEC" w:rsidP="00D01FEC">
                        <w:pPr>
                          <w:jc w:val="center"/>
                          <w:rPr>
                            <w:rFonts w:ascii="Times New Roman" w:hAnsi="Times New Roman"/>
                            <w:sz w:val="24"/>
                            <w:szCs w:val="28"/>
                          </w:rPr>
                        </w:pPr>
                        <w:r>
                          <w:rPr>
                            <w:rFonts w:ascii="Times New Roman" w:hAnsi="Times New Roman"/>
                            <w:sz w:val="24"/>
                            <w:szCs w:val="28"/>
                          </w:rPr>
                          <w:t>Réponse</w:t>
                        </w:r>
                      </w:p>
                    </w:txbxContent>
                  </v:textbox>
                </v:shape>
                <v:group id="Groupe 28" o:spid="_x0000_s1028" style="position:absolute;width:48291;height:14859" coordsize="4829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Zone de texte 2" o:spid="_x0000_s1029" type="#_x0000_t202" style="position:absolute;left:18288;top:95;width:10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559ACA77" w14:textId="2AA0C181" w:rsidR="00D01FEC" w:rsidRPr="00D01FEC" w:rsidRDefault="00D01FEC" w:rsidP="00D01FEC">
                          <w:pPr>
                            <w:jc w:val="center"/>
                            <w:rPr>
                              <w:rFonts w:ascii="Times New Roman" w:hAnsi="Times New Roman"/>
                              <w:sz w:val="24"/>
                              <w:szCs w:val="28"/>
                            </w:rPr>
                          </w:pPr>
                          <w:r>
                            <w:rPr>
                              <w:rFonts w:ascii="Times New Roman" w:hAnsi="Times New Roman"/>
                              <w:sz w:val="24"/>
                              <w:szCs w:val="28"/>
                            </w:rPr>
                            <w:t>Requête</w:t>
                          </w:r>
                        </w:p>
                      </w:txbxContent>
                    </v:textbox>
                  </v:shape>
                  <v:group id="Groupe 25" o:spid="_x0000_s1030" style="position:absolute;width:48291;height:14859" coordsize="4829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Zone de texte 2" o:spid="_x0000_s1031" type="#_x0000_t202" style="position:absolute;left:28860;top:8763;width:19431;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5AF0928" w14:textId="61E9ABD9" w:rsidR="00D01FEC" w:rsidRDefault="00D01FEC" w:rsidP="00D01FEC">
                            <w:pPr>
                              <w:jc w:val="center"/>
                              <w:rPr>
                                <w:rFonts w:ascii="Times New Roman" w:hAnsi="Times New Roman"/>
                                <w:sz w:val="24"/>
                                <w:szCs w:val="28"/>
                              </w:rPr>
                            </w:pPr>
                            <w:r>
                              <w:rPr>
                                <w:rFonts w:ascii="Times New Roman" w:hAnsi="Times New Roman"/>
                                <w:sz w:val="24"/>
                                <w:szCs w:val="28"/>
                              </w:rPr>
                              <w:t>Serveur</w:t>
                            </w:r>
                          </w:p>
                          <w:p w14:paraId="76FF1041" w14:textId="2839A59A" w:rsidR="00D01FEC" w:rsidRPr="00D01FEC" w:rsidRDefault="00D01FEC" w:rsidP="00D01FEC">
                            <w:pPr>
                              <w:jc w:val="center"/>
                              <w:rPr>
                                <w:rFonts w:ascii="Times New Roman" w:hAnsi="Times New Roman"/>
                                <w:sz w:val="24"/>
                                <w:szCs w:val="28"/>
                              </w:rPr>
                            </w:pPr>
                            <w:r>
                              <w:rPr>
                                <w:rFonts w:ascii="Times New Roman" w:hAnsi="Times New Roman"/>
                                <w:sz w:val="24"/>
                                <w:szCs w:val="28"/>
                              </w:rPr>
                              <w:t>(Fournit un service)</w:t>
                            </w:r>
                          </w:p>
                        </w:txbxContent>
                      </v:textbox>
                    </v:shape>
                    <v:group id="Groupe 23" o:spid="_x0000_s1032" style="position:absolute;width:42717;height:14859" coordorigin="-95" coordsize="4271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e 22" o:spid="_x0000_s1033" style="position:absolute;left:-95;width:42717;height:14859" coordorigin="-95" coordsize="4271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 coins arrondis 18" o:spid="_x0000_s1034" style="position:absolute;left:3362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" fillcolor="#ffc000" strokecolor="#e36c0a [2409]" strokeweight="2pt"/>
                        <v:group id="Groupe 17" o:spid="_x0000_s1035" style="position:absolute;left:-95;width:36153;height:14859" coordorigin="-95" coordsize="36153,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Zone de texte 2" o:spid="_x0000_s1036" type="#_x0000_t202" style="position:absolute;left:-95;top:8858;width:19430;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F5A0849" w14:textId="4F5BA38E" w:rsidR="00D01FEC" w:rsidRDefault="00D01FEC" w:rsidP="00D01FEC">
                                  <w:pPr>
                                    <w:jc w:val="center"/>
                                    <w:rPr>
                                      <w:rFonts w:ascii="Times New Roman" w:hAnsi="Times New Roman"/>
                                      <w:sz w:val="24"/>
                                      <w:szCs w:val="28"/>
                                    </w:rPr>
                                  </w:pPr>
                                  <w:r w:rsidRPr="00D01FEC">
                                    <w:rPr>
                                      <w:rFonts w:ascii="Times New Roman" w:hAnsi="Times New Roman"/>
                                      <w:sz w:val="24"/>
                                      <w:szCs w:val="28"/>
                                    </w:rPr>
                                    <w:t>Client</w:t>
                                  </w:r>
                                </w:p>
                                <w:p w14:paraId="099E6731" w14:textId="07802036" w:rsidR="00D01FEC" w:rsidRPr="00D01FEC" w:rsidRDefault="00D01FEC" w:rsidP="00D01FEC">
                                  <w:pPr>
                                    <w:jc w:val="center"/>
                                    <w:rPr>
                                      <w:rFonts w:ascii="Times New Roman" w:hAnsi="Times New Roman"/>
                                      <w:sz w:val="24"/>
                                      <w:szCs w:val="28"/>
                                    </w:rPr>
                                  </w:pPr>
                                  <w:r>
                                    <w:rPr>
                                      <w:rFonts w:ascii="Times New Roman" w:hAnsi="Times New Roman"/>
                                      <w:sz w:val="24"/>
                                      <w:szCs w:val="28"/>
                                    </w:rPr>
                                    <w:t>(Demande un service)</w:t>
                                  </w:r>
                                </w:p>
                              </w:txbxContent>
                            </v:textbox>
                          </v:shape>
                          <v:group id="Groupe 16" o:spid="_x0000_s1037" style="position:absolute;left:5048;width:31010;height:9000" coordsize="31010,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 coins arrondis 4" o:spid="_x0000_s1038" style="position:absolute;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shapetype id="_x0000_t32" coordsize="21600,21600" o:spt="32" o:oned="t" path="m,l21600,21600e" filled="f">
                              <v:path arrowok="t" fillok="f" o:connecttype="none"/>
                              <o:lock v:ext="edit" shapetype="t"/>
                            </v:shapetype>
                            <v:shape id="Connecteur droit avec flèche 12" o:spid="_x0000_s1039" type="#_x0000_t32" style="position:absolute;left:5810;top:2857;width:25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" strokecolor="black [3213]" strokeweight="2.25pt">
                              <v:stroke endarrow="block"/>
                            </v:shape>
                            <v:line id="Connecteur droit 13" o:spid="_x0000_s1040" style="position:absolute;flip:y;visibility:visible;mso-wrap-style:square" from="5810,1047" to="5810,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" strokecolor="black [3213]" strokeweight="2.25pt"/>
                          </v:group>
                        </v:group>
                        <v:line id="Connecteur droit 19" o:spid="_x0000_s1041" style="position:absolute;flip:y;visibility:visible;mso-wrap-style:square" from="10858,4667" to="10858,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" strokecolor="black [3213]" strokeweight="2.25pt"/>
                        <v:shape id="Connecteur droit avec flèche 21" o:spid="_x0000_s1042" type="#_x0000_t32" style="position:absolute;left:10668;top:4667;width:25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" strokecolor="black [3213]" strokeweight="2.25pt">
                          <v:stroke startarrow="block"/>
                        </v:shape>
                      </v:group>
                      <v:line id="Connecteur droit 20" o:spid="_x0000_s1043" style="position:absolute;flip:y;visibility:visible;mso-wrap-style:square" from="35909,2857" to="35909,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" strokecolor="black [3213]" strokeweight="2.25pt"/>
                    </v:group>
                  </v:group>
                </v:group>
                <w10:wrap anchorx="margin"/>
              </v:group>
            </w:pict>
          </mc:Fallback>
        </mc:AlternateContent>
      </w:r>
    </w:p>
    <w:p w14:paraId="6775472C" w14:textId="6A829467" w:rsidR="00D01FEC" w:rsidRDefault="00D01FEC" w:rsidP="00BD4EB4">
      <w:pPr>
        <w:jc w:val="both"/>
        <w:rPr>
          <w:rFonts w:ascii="Times New Roman" w:hAnsi="Times New Roman"/>
          <w:sz w:val="24"/>
        </w:rPr>
      </w:pPr>
    </w:p>
    <w:p w14:paraId="225EE454" w14:textId="2C315D97" w:rsidR="00D01FEC" w:rsidRDefault="00D01FEC" w:rsidP="00BD4EB4">
      <w:pPr>
        <w:jc w:val="both"/>
        <w:rPr>
          <w:rFonts w:ascii="Times New Roman" w:hAnsi="Times New Roman"/>
          <w:sz w:val="24"/>
        </w:rPr>
      </w:pPr>
    </w:p>
    <w:p w14:paraId="5DC7EB85" w14:textId="47F8EB7C" w:rsidR="00D01FEC" w:rsidRDefault="00D01FEC" w:rsidP="00BD4EB4">
      <w:pPr>
        <w:jc w:val="both"/>
        <w:rPr>
          <w:rFonts w:ascii="Times New Roman" w:hAnsi="Times New Roman"/>
          <w:sz w:val="24"/>
        </w:rPr>
      </w:pPr>
    </w:p>
    <w:p w14:paraId="627862D5" w14:textId="3CB2402D" w:rsidR="00D01FEC" w:rsidRDefault="00D01FEC" w:rsidP="00BD4EB4">
      <w:pPr>
        <w:jc w:val="both"/>
        <w:rPr>
          <w:rFonts w:ascii="Times New Roman" w:hAnsi="Times New Roman"/>
          <w:sz w:val="24"/>
        </w:rPr>
      </w:pPr>
    </w:p>
    <w:p w14:paraId="7055C36A" w14:textId="66966929" w:rsidR="00D01FEC" w:rsidRDefault="00D01FEC" w:rsidP="00BD4EB4">
      <w:pPr>
        <w:jc w:val="both"/>
        <w:rPr>
          <w:rFonts w:ascii="Times New Roman" w:hAnsi="Times New Roman"/>
          <w:sz w:val="24"/>
        </w:rPr>
      </w:pPr>
    </w:p>
    <w:p w14:paraId="431B11FE" w14:textId="588238C1" w:rsidR="00D01FEC" w:rsidRDefault="00D01FEC" w:rsidP="00BD4EB4">
      <w:pPr>
        <w:jc w:val="both"/>
        <w:rPr>
          <w:rFonts w:ascii="Times New Roman" w:hAnsi="Times New Roman"/>
          <w:sz w:val="24"/>
        </w:rPr>
      </w:pPr>
    </w:p>
    <w:p w14:paraId="0C2D0E09" w14:textId="04603654" w:rsidR="00D01FEC" w:rsidRDefault="00D01FEC" w:rsidP="00BD4EB4">
      <w:pPr>
        <w:jc w:val="both"/>
        <w:rPr>
          <w:rFonts w:ascii="Times New Roman" w:hAnsi="Times New Roman"/>
          <w:sz w:val="24"/>
        </w:rPr>
      </w:pPr>
    </w:p>
    <w:p w14:paraId="7A10E597" w14:textId="77777777" w:rsidR="00475BEB" w:rsidRDefault="00475BEB" w:rsidP="00BD4EB4">
      <w:pPr>
        <w:jc w:val="both"/>
        <w:rPr>
          <w:rFonts w:ascii="Times New Roman" w:hAnsi="Times New Roman"/>
          <w:sz w:val="24"/>
        </w:rPr>
      </w:pPr>
    </w:p>
    <w:p w14:paraId="47DC00EA" w14:textId="5E1ED050" w:rsidR="00D01FEC" w:rsidRDefault="00475BEB" w:rsidP="00475BEB">
      <w:pPr>
        <w:ind w:firstLine="709"/>
        <w:jc w:val="both"/>
        <w:rPr>
          <w:rFonts w:ascii="Times New Roman" w:hAnsi="Times New Roman"/>
          <w:sz w:val="24"/>
        </w:rPr>
      </w:pPr>
      <w:r w:rsidRPr="00475BEB">
        <w:rPr>
          <w:rFonts w:ascii="Times New Roman" w:hAnsi="Times New Roman"/>
          <w:sz w:val="24"/>
        </w:rPr>
        <w:t>Le schéma client-serveur est un concept fondamental pour la programmation</w:t>
      </w:r>
      <w:r>
        <w:rPr>
          <w:rFonts w:ascii="Times New Roman" w:hAnsi="Times New Roman"/>
          <w:sz w:val="24"/>
        </w:rPr>
        <w:t xml:space="preserve"> </w:t>
      </w:r>
      <w:r w:rsidRPr="00475BEB">
        <w:rPr>
          <w:rFonts w:ascii="Times New Roman" w:hAnsi="Times New Roman"/>
          <w:sz w:val="24"/>
        </w:rPr>
        <w:t>d’applications réparties (communication entre deux processus s’exécutant sur</w:t>
      </w:r>
      <w:r>
        <w:rPr>
          <w:rFonts w:ascii="Times New Roman" w:hAnsi="Times New Roman"/>
          <w:sz w:val="24"/>
        </w:rPr>
        <w:t xml:space="preserve"> </w:t>
      </w:r>
      <w:r w:rsidRPr="00475BEB">
        <w:rPr>
          <w:rFonts w:ascii="Times New Roman" w:hAnsi="Times New Roman"/>
          <w:sz w:val="24"/>
        </w:rPr>
        <w:t>des machines distinctes, reliées par un réseau).</w:t>
      </w:r>
    </w:p>
    <w:p w14:paraId="5F2A7416" w14:textId="4F0A6692" w:rsidR="00475BEB" w:rsidRDefault="00475BEB" w:rsidP="00475BEB">
      <w:pPr>
        <w:ind w:firstLine="709"/>
        <w:jc w:val="both"/>
        <w:rPr>
          <w:rFonts w:ascii="Times New Roman" w:hAnsi="Times New Roman"/>
          <w:sz w:val="24"/>
        </w:rPr>
      </w:pPr>
      <w:r w:rsidRPr="00475BEB">
        <w:rPr>
          <w:rFonts w:ascii="Times New Roman" w:hAnsi="Times New Roman"/>
          <w:sz w:val="24"/>
        </w:rPr>
        <w:t>Pour le client, un service est souvent désigné par un nom symbolique.</w:t>
      </w:r>
      <w:r>
        <w:rPr>
          <w:rFonts w:ascii="Times New Roman" w:hAnsi="Times New Roman"/>
          <w:sz w:val="24"/>
        </w:rPr>
        <w:t xml:space="preserve"> </w:t>
      </w:r>
      <w:r w:rsidRPr="00475BEB">
        <w:rPr>
          <w:rFonts w:ascii="Times New Roman" w:hAnsi="Times New Roman"/>
          <w:sz w:val="24"/>
        </w:rPr>
        <w:t>Ce nom doit être converti en une adresse interprétable par les protocoles du</w:t>
      </w:r>
      <w:r>
        <w:rPr>
          <w:rFonts w:ascii="Times New Roman" w:hAnsi="Times New Roman"/>
          <w:sz w:val="24"/>
        </w:rPr>
        <w:t xml:space="preserve"> </w:t>
      </w:r>
      <w:r w:rsidRPr="00475BEB">
        <w:rPr>
          <w:rFonts w:ascii="Times New Roman" w:hAnsi="Times New Roman"/>
          <w:sz w:val="24"/>
        </w:rPr>
        <w:t>réseau.</w:t>
      </w:r>
      <w:r>
        <w:rPr>
          <w:rFonts w:ascii="Times New Roman" w:hAnsi="Times New Roman"/>
          <w:sz w:val="24"/>
        </w:rPr>
        <w:t xml:space="preserve"> </w:t>
      </w:r>
      <w:r w:rsidRPr="00475BEB">
        <w:rPr>
          <w:rFonts w:ascii="Times New Roman" w:hAnsi="Times New Roman"/>
          <w:sz w:val="24"/>
        </w:rPr>
        <w:t>La conversion d’un nom symbolique (par ex</w:t>
      </w:r>
      <w:r>
        <w:rPr>
          <w:rFonts w:ascii="Times New Roman" w:hAnsi="Times New Roman"/>
          <w:sz w:val="24"/>
        </w:rPr>
        <w:t>emple</w:t>
      </w:r>
      <w:r w:rsidRPr="00475BEB">
        <w:rPr>
          <w:rFonts w:ascii="Times New Roman" w:hAnsi="Times New Roman"/>
          <w:sz w:val="24"/>
        </w:rPr>
        <w:t xml:space="preserve"> www.google.com) en une</w:t>
      </w:r>
      <w:r>
        <w:rPr>
          <w:rFonts w:ascii="Times New Roman" w:hAnsi="Times New Roman"/>
          <w:sz w:val="24"/>
        </w:rPr>
        <w:t xml:space="preserve"> </w:t>
      </w:r>
      <w:r w:rsidRPr="00475BEB">
        <w:rPr>
          <w:rFonts w:ascii="Times New Roman" w:hAnsi="Times New Roman"/>
          <w:sz w:val="24"/>
        </w:rPr>
        <w:t>adresse IP (216.239.39.99) est à la charge du service DNS</w:t>
      </w:r>
      <w:r>
        <w:rPr>
          <w:rFonts w:ascii="Times New Roman" w:hAnsi="Times New Roman"/>
          <w:sz w:val="24"/>
        </w:rPr>
        <w:t>.</w:t>
      </w:r>
    </w:p>
    <w:p w14:paraId="5659B04F" w14:textId="7E983BC5" w:rsidR="00475BEB" w:rsidRPr="00475BEB" w:rsidRDefault="00475BEB" w:rsidP="00475BEB">
      <w:pPr>
        <w:ind w:firstLine="709"/>
        <w:jc w:val="both"/>
        <w:rPr>
          <w:rFonts w:ascii="Times New Roman" w:hAnsi="Times New Roman"/>
          <w:sz w:val="24"/>
        </w:rPr>
      </w:pPr>
      <w:r w:rsidRPr="00475BEB">
        <w:rPr>
          <w:rFonts w:ascii="Times New Roman" w:hAnsi="Times New Roman"/>
          <w:sz w:val="24"/>
        </w:rPr>
        <w:t>En fait, l’adresse IP du serveur ne suffit pas, car le serveur (machine physique) peut comporter</w:t>
      </w:r>
      <w:r>
        <w:rPr>
          <w:rFonts w:ascii="Times New Roman" w:hAnsi="Times New Roman"/>
          <w:sz w:val="24"/>
        </w:rPr>
        <w:t xml:space="preserve"> </w:t>
      </w:r>
      <w:r w:rsidRPr="00475BEB">
        <w:rPr>
          <w:rFonts w:ascii="Times New Roman" w:hAnsi="Times New Roman"/>
          <w:sz w:val="24"/>
        </w:rPr>
        <w:t>différents services</w:t>
      </w:r>
      <w:r>
        <w:rPr>
          <w:rFonts w:ascii="Times New Roman" w:hAnsi="Times New Roman"/>
          <w:sz w:val="24"/>
        </w:rPr>
        <w:t xml:space="preserve"> </w:t>
      </w:r>
      <w:r w:rsidRPr="00475BEB">
        <w:rPr>
          <w:rFonts w:ascii="Times New Roman" w:hAnsi="Times New Roman"/>
          <w:sz w:val="24"/>
        </w:rPr>
        <w:t>; il faut préciser le service demandé au moyen d’un numéro de port, qui permet</w:t>
      </w:r>
      <w:r>
        <w:rPr>
          <w:rFonts w:ascii="Times New Roman" w:hAnsi="Times New Roman"/>
          <w:sz w:val="24"/>
        </w:rPr>
        <w:t xml:space="preserve"> </w:t>
      </w:r>
      <w:r w:rsidRPr="00475BEB">
        <w:rPr>
          <w:rFonts w:ascii="Times New Roman" w:hAnsi="Times New Roman"/>
          <w:sz w:val="24"/>
        </w:rPr>
        <w:t>d’atteindre un processus particulier sur la machine serveur.</w:t>
      </w:r>
      <w:r>
        <w:rPr>
          <w:rFonts w:ascii="Times New Roman" w:hAnsi="Times New Roman"/>
          <w:sz w:val="24"/>
        </w:rPr>
        <w:t xml:space="preserve"> </w:t>
      </w:r>
      <w:r w:rsidRPr="00475BEB">
        <w:rPr>
          <w:rFonts w:ascii="Times New Roman" w:hAnsi="Times New Roman"/>
          <w:sz w:val="24"/>
        </w:rPr>
        <w:t>Un numéro de port comprend 16 bits (0 à 65 535) et est associé à un protocole de transport</w:t>
      </w:r>
      <w:r>
        <w:rPr>
          <w:rFonts w:ascii="Times New Roman" w:hAnsi="Times New Roman"/>
          <w:sz w:val="24"/>
        </w:rPr>
        <w:t xml:space="preserve"> </w:t>
      </w:r>
      <w:r w:rsidRPr="00475BEB">
        <w:rPr>
          <w:rFonts w:ascii="Times New Roman" w:hAnsi="Times New Roman"/>
          <w:sz w:val="24"/>
        </w:rPr>
        <w:t>donné (le port TCP numéro x et le port UDP numéro x désignent des objets distincts).</w:t>
      </w:r>
    </w:p>
    <w:p w14:paraId="5D0DD431" w14:textId="386C37EC" w:rsidR="00475BEB" w:rsidRDefault="00475BEB" w:rsidP="00475BEB">
      <w:pPr>
        <w:ind w:firstLine="709"/>
        <w:jc w:val="both"/>
        <w:rPr>
          <w:rFonts w:ascii="Times New Roman" w:hAnsi="Times New Roman"/>
          <w:sz w:val="24"/>
        </w:rPr>
      </w:pPr>
      <w:r w:rsidRPr="00475BEB">
        <w:rPr>
          <w:rFonts w:ascii="Times New Roman" w:hAnsi="Times New Roman"/>
          <w:sz w:val="24"/>
        </w:rPr>
        <w:t>Les numéros de 0 à 1</w:t>
      </w:r>
      <w:r>
        <w:rPr>
          <w:rFonts w:ascii="Times New Roman" w:hAnsi="Times New Roman"/>
          <w:sz w:val="24"/>
        </w:rPr>
        <w:t xml:space="preserve"> </w:t>
      </w:r>
      <w:r w:rsidRPr="00475BEB">
        <w:rPr>
          <w:rFonts w:ascii="Times New Roman" w:hAnsi="Times New Roman"/>
          <w:sz w:val="24"/>
        </w:rPr>
        <w:t>023 sont réservés, par convention, à des services spécifiques.</w:t>
      </w:r>
    </w:p>
    <w:p w14:paraId="3A797E82" w14:textId="2AAA37AC" w:rsidR="00475BEB" w:rsidRDefault="00DF5A73" w:rsidP="00475BEB">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09088" behindDoc="0" locked="0" layoutInCell="1" allowOverlap="1" wp14:anchorId="38681D6A" wp14:editId="2D1ED98B">
                <wp:simplePos x="0" y="0"/>
                <wp:positionH relativeFrom="margin">
                  <wp:align>center</wp:align>
                </wp:positionH>
                <wp:positionV relativeFrom="paragraph">
                  <wp:posOffset>29845</wp:posOffset>
                </wp:positionV>
                <wp:extent cx="4828540" cy="1686560"/>
                <wp:effectExtent l="0" t="0" r="0" b="8890"/>
                <wp:wrapNone/>
                <wp:docPr id="211" name="Groupe 211"/>
                <wp:cNvGraphicFramePr/>
                <a:graphic xmlns:a="http://schemas.openxmlformats.org/drawingml/2006/main">
                  <a:graphicData uri="http://schemas.microsoft.com/office/word/2010/wordprocessingGroup">
                    <wpg:wgp>
                      <wpg:cNvGrpSpPr/>
                      <wpg:grpSpPr>
                        <a:xfrm>
                          <a:off x="0" y="0"/>
                          <a:ext cx="4828540" cy="1686560"/>
                          <a:chOff x="0" y="-38100"/>
                          <a:chExt cx="4829118" cy="1686900"/>
                        </a:xfrm>
                      </wpg:grpSpPr>
                      <wps:wsp>
                        <wps:cNvPr id="210" name="Zone de texte 2"/>
                        <wps:cNvSpPr txBox="1">
                          <a:spLocks noChangeArrowheads="1"/>
                        </wps:cNvSpPr>
                        <wps:spPr bwMode="auto">
                          <a:xfrm>
                            <a:off x="2381250" y="-38100"/>
                            <a:ext cx="1352203" cy="285685"/>
                          </a:xfrm>
                          <a:prstGeom prst="rect">
                            <a:avLst/>
                          </a:prstGeom>
                          <a:solidFill>
                            <a:srgbClr val="FFFFFF"/>
                          </a:solidFill>
                          <a:ln w="9525">
                            <a:noFill/>
                            <a:miter lim="800000"/>
                            <a:headEnd/>
                            <a:tailEnd/>
                          </a:ln>
                        </wps:spPr>
                        <wps:txbx>
                          <w:txbxContent>
                            <w:p w14:paraId="43EBC247" w14:textId="6D8758A5" w:rsidR="00043705" w:rsidRPr="00043705" w:rsidRDefault="00043705" w:rsidP="00043705">
                              <w:pPr>
                                <w:jc w:val="center"/>
                                <w:rPr>
                                  <w:rFonts w:ascii="Times New Roman" w:hAnsi="Times New Roman"/>
                                  <w:b/>
                                  <w:bCs/>
                                  <w:color w:val="FF0000"/>
                                  <w:sz w:val="24"/>
                                  <w:szCs w:val="28"/>
                                </w:rPr>
                              </w:pPr>
                              <w:r w:rsidRPr="00043705">
                                <w:rPr>
                                  <w:rFonts w:ascii="Times New Roman" w:hAnsi="Times New Roman"/>
                                  <w:b/>
                                  <w:bCs/>
                                  <w:color w:val="FF0000"/>
                                  <w:sz w:val="24"/>
                                  <w:szCs w:val="28"/>
                                </w:rPr>
                                <w:t>Port 50000</w:t>
                              </w:r>
                            </w:p>
                          </w:txbxContent>
                        </wps:txbx>
                        <wps:bodyPr rot="0" vert="horz" wrap="square" lIns="91440" tIns="45720" rIns="91440" bIns="45720" anchor="t" anchorCtr="0">
                          <a:noAutofit/>
                        </wps:bodyPr>
                      </wps:wsp>
                      <wpg:grpSp>
                        <wpg:cNvPr id="209" name="Groupe 209"/>
                        <wpg:cNvGrpSpPr/>
                        <wpg:grpSpPr>
                          <a:xfrm>
                            <a:off x="0" y="161925"/>
                            <a:ext cx="4829118" cy="1486875"/>
                            <a:chOff x="0" y="0"/>
                            <a:chExt cx="4829118" cy="1486875"/>
                          </a:xfrm>
                        </wpg:grpSpPr>
                        <wpg:grpSp>
                          <wpg:cNvPr id="30" name="Groupe 30"/>
                          <wpg:cNvGrpSpPr/>
                          <wpg:grpSpPr>
                            <a:xfrm>
                              <a:off x="0" y="0"/>
                              <a:ext cx="4829118" cy="1486875"/>
                              <a:chOff x="0" y="-975"/>
                              <a:chExt cx="4829118" cy="1486875"/>
                            </a:xfrm>
                          </wpg:grpSpPr>
                          <wps:wsp>
                            <wps:cNvPr id="31" name="Zone de texte 2"/>
                            <wps:cNvSpPr txBox="1">
                              <a:spLocks noChangeArrowheads="1"/>
                            </wps:cNvSpPr>
                            <wps:spPr bwMode="auto">
                              <a:xfrm>
                                <a:off x="2376877" y="495199"/>
                                <a:ext cx="1028700" cy="523007"/>
                              </a:xfrm>
                              <a:prstGeom prst="rect">
                                <a:avLst/>
                              </a:prstGeom>
                              <a:solidFill>
                                <a:srgbClr val="FFFFFF"/>
                              </a:solidFill>
                              <a:ln w="9525">
                                <a:noFill/>
                                <a:miter lim="800000"/>
                                <a:headEnd/>
                                <a:tailEnd/>
                              </a:ln>
                            </wps:spPr>
                            <wps:txbx>
                              <w:txbxContent>
                                <w:p w14:paraId="27F3E6EE" w14:textId="33BFC807" w:rsidR="00475BEB" w:rsidRDefault="00475BEB" w:rsidP="00475BEB">
                                  <w:pPr>
                                    <w:jc w:val="center"/>
                                    <w:rPr>
                                      <w:rFonts w:ascii="Times New Roman" w:hAnsi="Times New Roman"/>
                                      <w:sz w:val="24"/>
                                      <w:szCs w:val="28"/>
                                    </w:rPr>
                                  </w:pPr>
                                  <w:r>
                                    <w:rPr>
                                      <w:rFonts w:ascii="Times New Roman" w:hAnsi="Times New Roman"/>
                                      <w:sz w:val="24"/>
                                      <w:szCs w:val="28"/>
                                    </w:rPr>
                                    <w:t>Adresse IP :</w:t>
                                  </w:r>
                                </w:p>
                                <w:p w14:paraId="5F6977FA" w14:textId="52860A83" w:rsidR="00475BEB" w:rsidRPr="00D01FEC" w:rsidRDefault="00475BEB" w:rsidP="00475BEB">
                                  <w:pPr>
                                    <w:jc w:val="center"/>
                                    <w:rPr>
                                      <w:rFonts w:ascii="Times New Roman" w:hAnsi="Times New Roman"/>
                                      <w:sz w:val="24"/>
                                      <w:szCs w:val="28"/>
                                    </w:rPr>
                                  </w:pPr>
                                  <w:r>
                                    <w:rPr>
                                      <w:rFonts w:ascii="Times New Roman" w:hAnsi="Times New Roman"/>
                                      <w:sz w:val="24"/>
                                      <w:szCs w:val="28"/>
                                    </w:rPr>
                                    <w:t>192.168.1.11</w:t>
                                  </w:r>
                                </w:p>
                              </w:txbxContent>
                            </wps:txbx>
                            <wps:bodyPr rot="0" vert="horz" wrap="square" lIns="91440" tIns="45720" rIns="91440" bIns="45720" anchor="t" anchorCtr="0">
                              <a:noAutofit/>
                            </wps:bodyPr>
                          </wps:wsp>
                          <wpg:grpSp>
                            <wpg:cNvPr id="192" name="Groupe 192"/>
                            <wpg:cNvGrpSpPr/>
                            <wpg:grpSpPr>
                              <a:xfrm>
                                <a:off x="0" y="-975"/>
                                <a:ext cx="4829118" cy="1486875"/>
                                <a:chOff x="0" y="-975"/>
                                <a:chExt cx="4829118" cy="1486875"/>
                              </a:xfrm>
                            </wpg:grpSpPr>
                            <wps:wsp>
                              <wps:cNvPr id="193" name="Zone de texte 2"/>
                              <wps:cNvSpPr txBox="1">
                                <a:spLocks noChangeArrowheads="1"/>
                              </wps:cNvSpPr>
                              <wps:spPr bwMode="auto">
                                <a:xfrm>
                                  <a:off x="1447581" y="-975"/>
                                  <a:ext cx="1352365" cy="285750"/>
                                </a:xfrm>
                                <a:prstGeom prst="rect">
                                  <a:avLst/>
                                </a:prstGeom>
                                <a:solidFill>
                                  <a:srgbClr val="FFFFFF"/>
                                </a:solidFill>
                                <a:ln w="9525">
                                  <a:noFill/>
                                  <a:miter lim="800000"/>
                                  <a:headEnd/>
                                  <a:tailEnd/>
                                </a:ln>
                              </wps:spPr>
                              <wps:txbx>
                                <w:txbxContent>
                                  <w:p w14:paraId="37B5101F" w14:textId="4B6988DB" w:rsidR="00475BEB" w:rsidRPr="00D01FEC" w:rsidRDefault="00475BEB" w:rsidP="00475BEB">
                                    <w:pPr>
                                      <w:jc w:val="center"/>
                                      <w:rPr>
                                        <w:rFonts w:ascii="Times New Roman" w:hAnsi="Times New Roman"/>
                                        <w:sz w:val="24"/>
                                        <w:szCs w:val="28"/>
                                      </w:rPr>
                                    </w:pPr>
                                    <w:r>
                                      <w:rPr>
                                        <w:rFonts w:ascii="Times New Roman" w:hAnsi="Times New Roman"/>
                                        <w:sz w:val="24"/>
                                        <w:szCs w:val="28"/>
                                      </w:rPr>
                                      <w:t>Connexion TCP</w:t>
                                    </w:r>
                                  </w:p>
                                </w:txbxContent>
                              </wps:txbx>
                              <wps:bodyPr rot="0" vert="horz" wrap="square" lIns="91440" tIns="45720" rIns="91440" bIns="45720" anchor="t" anchorCtr="0">
                                <a:noAutofit/>
                              </wps:bodyPr>
                            </wps:wsp>
                            <wpg:grpSp>
                              <wpg:cNvPr id="194" name="Groupe 194"/>
                              <wpg:cNvGrpSpPr/>
                              <wpg:grpSpPr>
                                <a:xfrm>
                                  <a:off x="0" y="0"/>
                                  <a:ext cx="4829118" cy="1485900"/>
                                  <a:chOff x="0" y="0"/>
                                  <a:chExt cx="4829118" cy="1485900"/>
                                </a:xfrm>
                              </wpg:grpSpPr>
                              <wps:wsp>
                                <wps:cNvPr id="195" name="Zone de texte 2"/>
                                <wps:cNvSpPr txBox="1">
                                  <a:spLocks noChangeArrowheads="1"/>
                                </wps:cNvSpPr>
                                <wps:spPr bwMode="auto">
                                  <a:xfrm>
                                    <a:off x="2886075" y="876300"/>
                                    <a:ext cx="1943043" cy="600075"/>
                                  </a:xfrm>
                                  <a:prstGeom prst="rect">
                                    <a:avLst/>
                                  </a:prstGeom>
                                  <a:solidFill>
                                    <a:srgbClr val="FFFFFF"/>
                                  </a:solidFill>
                                  <a:ln w="9525">
                                    <a:noFill/>
                                    <a:miter lim="800000"/>
                                    <a:headEnd/>
                                    <a:tailEnd/>
                                  </a:ln>
                                </wps:spPr>
                                <wps:txbx>
                                  <w:txbxContent>
                                    <w:p w14:paraId="61765EAE" w14:textId="77777777" w:rsidR="00475BEB" w:rsidRDefault="00475BEB" w:rsidP="00475BEB">
                                      <w:pPr>
                                        <w:jc w:val="center"/>
                                        <w:rPr>
                                          <w:rFonts w:ascii="Times New Roman" w:hAnsi="Times New Roman"/>
                                          <w:sz w:val="24"/>
                                          <w:szCs w:val="28"/>
                                        </w:rPr>
                                      </w:pPr>
                                      <w:r>
                                        <w:rPr>
                                          <w:rFonts w:ascii="Times New Roman" w:hAnsi="Times New Roman"/>
                                          <w:sz w:val="24"/>
                                          <w:szCs w:val="28"/>
                                        </w:rPr>
                                        <w:t>Serveur</w:t>
                                      </w:r>
                                    </w:p>
                                    <w:p w14:paraId="151B15AD" w14:textId="77777777" w:rsidR="00475BEB" w:rsidRPr="00D01FEC" w:rsidRDefault="00475BEB" w:rsidP="00475BEB">
                                      <w:pPr>
                                        <w:jc w:val="center"/>
                                        <w:rPr>
                                          <w:rFonts w:ascii="Times New Roman" w:hAnsi="Times New Roman"/>
                                          <w:sz w:val="24"/>
                                          <w:szCs w:val="28"/>
                                        </w:rPr>
                                      </w:pPr>
                                      <w:r>
                                        <w:rPr>
                                          <w:rFonts w:ascii="Times New Roman" w:hAnsi="Times New Roman"/>
                                          <w:sz w:val="24"/>
                                          <w:szCs w:val="28"/>
                                        </w:rPr>
                                        <w:t>(Fournit un service)</w:t>
                                      </w:r>
                                    </w:p>
                                  </w:txbxContent>
                                </wps:txbx>
                                <wps:bodyPr rot="0" vert="horz" wrap="square" lIns="91440" tIns="45720" rIns="91440" bIns="45720" anchor="t" anchorCtr="0">
                                  <a:noAutofit/>
                                </wps:bodyPr>
                              </wps:wsp>
                              <wpg:grpSp>
                                <wpg:cNvPr id="196" name="Groupe 196"/>
                                <wpg:cNvGrpSpPr/>
                                <wpg:grpSpPr>
                                  <a:xfrm>
                                    <a:off x="0" y="0"/>
                                    <a:ext cx="4271770" cy="1485900"/>
                                    <a:chOff x="-9525" y="0"/>
                                    <a:chExt cx="4271770" cy="1485900"/>
                                  </a:xfrm>
                                </wpg:grpSpPr>
                                <wpg:grpSp>
                                  <wpg:cNvPr id="197" name="Groupe 197"/>
                                  <wpg:cNvGrpSpPr/>
                                  <wpg:grpSpPr>
                                    <a:xfrm>
                                      <a:off x="-9525" y="0"/>
                                      <a:ext cx="4271770" cy="1485900"/>
                                      <a:chOff x="-9525" y="0"/>
                                      <a:chExt cx="4271770" cy="1485900"/>
                                    </a:xfrm>
                                  </wpg:grpSpPr>
                                  <wps:wsp>
                                    <wps:cNvPr id="198" name="Rectangle : coins arrondis 198"/>
                                    <wps:cNvSpPr/>
                                    <wps:spPr>
                                      <a:xfrm>
                                        <a:off x="3362325"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Groupe 199"/>
                                    <wpg:cNvGrpSpPr/>
                                    <wpg:grpSpPr>
                                      <a:xfrm>
                                        <a:off x="-9525" y="0"/>
                                        <a:ext cx="3615375" cy="1485900"/>
                                        <a:chOff x="-9525" y="0"/>
                                        <a:chExt cx="3615375" cy="1485900"/>
                                      </a:xfrm>
                                    </wpg:grpSpPr>
                                    <wps:wsp>
                                      <wps:cNvPr id="200" name="Zone de texte 2"/>
                                      <wps:cNvSpPr txBox="1">
                                        <a:spLocks noChangeArrowheads="1"/>
                                      </wps:cNvSpPr>
                                      <wps:spPr bwMode="auto">
                                        <a:xfrm>
                                          <a:off x="-9525" y="885825"/>
                                          <a:ext cx="1943100" cy="600075"/>
                                        </a:xfrm>
                                        <a:prstGeom prst="rect">
                                          <a:avLst/>
                                        </a:prstGeom>
                                        <a:solidFill>
                                          <a:srgbClr val="FFFFFF"/>
                                        </a:solidFill>
                                        <a:ln w="9525">
                                          <a:noFill/>
                                          <a:miter lim="800000"/>
                                          <a:headEnd/>
                                          <a:tailEnd/>
                                        </a:ln>
                                      </wps:spPr>
                                      <wps:txbx>
                                        <w:txbxContent>
                                          <w:p w14:paraId="707A9540" w14:textId="77777777" w:rsidR="00475BEB" w:rsidRDefault="00475BEB" w:rsidP="00475BEB">
                                            <w:pPr>
                                              <w:jc w:val="center"/>
                                              <w:rPr>
                                                <w:rFonts w:ascii="Times New Roman" w:hAnsi="Times New Roman"/>
                                                <w:sz w:val="24"/>
                                                <w:szCs w:val="28"/>
                                              </w:rPr>
                                            </w:pPr>
                                            <w:r w:rsidRPr="00D01FEC">
                                              <w:rPr>
                                                <w:rFonts w:ascii="Times New Roman" w:hAnsi="Times New Roman"/>
                                                <w:sz w:val="24"/>
                                                <w:szCs w:val="28"/>
                                              </w:rPr>
                                              <w:t>Client</w:t>
                                            </w:r>
                                          </w:p>
                                          <w:p w14:paraId="29BCB9F4" w14:textId="77777777" w:rsidR="00475BEB" w:rsidRPr="00D01FEC" w:rsidRDefault="00475BEB" w:rsidP="00475BEB">
                                            <w:pPr>
                                              <w:jc w:val="center"/>
                                              <w:rPr>
                                                <w:rFonts w:ascii="Times New Roman" w:hAnsi="Times New Roman"/>
                                                <w:sz w:val="24"/>
                                                <w:szCs w:val="28"/>
                                              </w:rPr>
                                            </w:pPr>
                                            <w:r>
                                              <w:rPr>
                                                <w:rFonts w:ascii="Times New Roman" w:hAnsi="Times New Roman"/>
                                                <w:sz w:val="24"/>
                                                <w:szCs w:val="28"/>
                                              </w:rPr>
                                              <w:t>(Demande un service)</w:t>
                                            </w:r>
                                          </w:p>
                                        </w:txbxContent>
                                      </wps:txbx>
                                      <wps:bodyPr rot="0" vert="horz" wrap="square" lIns="91440" tIns="45720" rIns="91440" bIns="45720" anchor="t" anchorCtr="0">
                                        <a:noAutofit/>
                                      </wps:bodyPr>
                                    </wps:wsp>
                                    <wpg:grpSp>
                                      <wpg:cNvPr id="201" name="Groupe 201"/>
                                      <wpg:cNvGrpSpPr/>
                                      <wpg:grpSpPr>
                                        <a:xfrm>
                                          <a:off x="504825" y="0"/>
                                          <a:ext cx="3101025" cy="900000"/>
                                          <a:chOff x="0" y="0"/>
                                          <a:chExt cx="3101025" cy="900000"/>
                                        </a:xfrm>
                                      </wpg:grpSpPr>
                                      <wps:wsp>
                                        <wps:cNvPr id="202" name="Rectangle : coins arrondis 202"/>
                                        <wps:cNvSpPr/>
                                        <wps:spPr>
                                          <a:xfrm>
                                            <a:off x="0" y="0"/>
                                            <a:ext cx="900000" cy="90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necteur droit avec flèche 203"/>
                                        <wps:cNvCnPr/>
                                        <wps:spPr>
                                          <a:xfrm>
                                            <a:off x="581025" y="285750"/>
                                            <a:ext cx="25200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necteur droit 204"/>
                                        <wps:cNvCnPr/>
                                        <wps:spPr>
                                          <a:xfrm flipV="1">
                                            <a:off x="581025" y="104775"/>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05" name="Connecteur droit 205"/>
                                    <wps:cNvCnPr/>
                                    <wps:spPr>
                                      <a:xfrm flipV="1">
                                        <a:off x="1085850" y="466725"/>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206"/>
                                    <wps:cNvCnPr/>
                                    <wps:spPr>
                                      <a:xfrm>
                                        <a:off x="1066800" y="466725"/>
                                        <a:ext cx="2519776" cy="0"/>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07" name="Connecteur droit 207"/>
                                  <wps:cNvCnPr/>
                                  <wps:spPr>
                                    <a:xfrm flipV="1">
                                      <a:off x="3590925" y="285750"/>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208" name="Connecteur droit avec flèche 208"/>
                          <wps:cNvCnPr/>
                          <wps:spPr>
                            <a:xfrm>
                              <a:off x="2638425" y="133350"/>
                              <a:ext cx="647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38681D6A" id="Groupe 211" o:spid="_x0000_s1044" style="position:absolute;left:0;text-align:left;margin-left:0;margin-top:2.35pt;width:380.2pt;height:132.8pt;z-index:251609088;mso-position-horizontal:center;mso-position-horizontal-relative:margin;mso-height-relative:margin" coordorigin=",-381" coordsize="48291,1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">
                <v:shape id="Zone de texte 2" o:spid="_x0000_s1045" type="#_x0000_t202" style="position:absolute;left:23812;top:-381;width:13522;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43EBC247" w14:textId="6D8758A5" w:rsidR="00043705" w:rsidRPr="00043705" w:rsidRDefault="00043705" w:rsidP="00043705">
                        <w:pPr>
                          <w:jc w:val="center"/>
                          <w:rPr>
                            <w:rFonts w:ascii="Times New Roman" w:hAnsi="Times New Roman"/>
                            <w:b/>
                            <w:bCs/>
                            <w:color w:val="FF0000"/>
                            <w:sz w:val="24"/>
                            <w:szCs w:val="28"/>
                          </w:rPr>
                        </w:pPr>
                        <w:r w:rsidRPr="00043705">
                          <w:rPr>
                            <w:rFonts w:ascii="Times New Roman" w:hAnsi="Times New Roman"/>
                            <w:b/>
                            <w:bCs/>
                            <w:color w:val="FF0000"/>
                            <w:sz w:val="24"/>
                            <w:szCs w:val="28"/>
                          </w:rPr>
                          <w:t>Port 50000</w:t>
                        </w:r>
                      </w:p>
                    </w:txbxContent>
                  </v:textbox>
                </v:shape>
                <v:group id="Groupe 209" o:spid="_x0000_s1046" style="position:absolute;top:1619;width:48291;height:14869" coordsize="48291,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e 30" o:spid="_x0000_s1047" style="position:absolute;width:48291;height:14868" coordorigin=",-9" coordsize="48291,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Zone de texte 2" o:spid="_x0000_s1048" type="#_x0000_t202" style="position:absolute;left:23768;top:4951;width:10287;height:5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F3E6EE" w14:textId="33BFC807" w:rsidR="00475BEB" w:rsidRDefault="00475BEB" w:rsidP="00475BEB">
                            <w:pPr>
                              <w:jc w:val="center"/>
                              <w:rPr>
                                <w:rFonts w:ascii="Times New Roman" w:hAnsi="Times New Roman"/>
                                <w:sz w:val="24"/>
                                <w:szCs w:val="28"/>
                              </w:rPr>
                            </w:pPr>
                            <w:r>
                              <w:rPr>
                                <w:rFonts w:ascii="Times New Roman" w:hAnsi="Times New Roman"/>
                                <w:sz w:val="24"/>
                                <w:szCs w:val="28"/>
                              </w:rPr>
                              <w:t>Adresse IP :</w:t>
                            </w:r>
                          </w:p>
                          <w:p w14:paraId="5F6977FA" w14:textId="52860A83" w:rsidR="00475BEB" w:rsidRPr="00D01FEC" w:rsidRDefault="00475BEB" w:rsidP="00475BEB">
                            <w:pPr>
                              <w:jc w:val="center"/>
                              <w:rPr>
                                <w:rFonts w:ascii="Times New Roman" w:hAnsi="Times New Roman"/>
                                <w:sz w:val="24"/>
                                <w:szCs w:val="28"/>
                              </w:rPr>
                            </w:pPr>
                            <w:r>
                              <w:rPr>
                                <w:rFonts w:ascii="Times New Roman" w:hAnsi="Times New Roman"/>
                                <w:sz w:val="24"/>
                                <w:szCs w:val="28"/>
                              </w:rPr>
                              <w:t>192.168.1.11</w:t>
                            </w:r>
                          </w:p>
                        </w:txbxContent>
                      </v:textbox>
                    </v:shape>
                    <v:group id="Groupe 192" o:spid="_x0000_s1049" style="position:absolute;top:-9;width:48291;height:14868" coordorigin=",-9" coordsize="48291,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Zone de texte 2" o:spid="_x0000_s1050" type="#_x0000_t202" style="position:absolute;left:14475;top:-9;width:13524;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37B5101F" w14:textId="4B6988DB" w:rsidR="00475BEB" w:rsidRPr="00D01FEC" w:rsidRDefault="00475BEB" w:rsidP="00475BEB">
                              <w:pPr>
                                <w:jc w:val="center"/>
                                <w:rPr>
                                  <w:rFonts w:ascii="Times New Roman" w:hAnsi="Times New Roman"/>
                                  <w:sz w:val="24"/>
                                  <w:szCs w:val="28"/>
                                </w:rPr>
                              </w:pPr>
                              <w:r>
                                <w:rPr>
                                  <w:rFonts w:ascii="Times New Roman" w:hAnsi="Times New Roman"/>
                                  <w:sz w:val="24"/>
                                  <w:szCs w:val="28"/>
                                </w:rPr>
                                <w:t>Connexion TCP</w:t>
                              </w:r>
                            </w:p>
                          </w:txbxContent>
                        </v:textbox>
                      </v:shape>
                      <v:group id="Groupe 194" o:spid="_x0000_s1051" style="position:absolute;width:48291;height:14859" coordsize="4829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Zone de texte 2" o:spid="_x0000_s1052" type="#_x0000_t202" style="position:absolute;left:28860;top:8763;width:19431;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14:paraId="61765EAE" w14:textId="77777777" w:rsidR="00475BEB" w:rsidRDefault="00475BEB" w:rsidP="00475BEB">
                                <w:pPr>
                                  <w:jc w:val="center"/>
                                  <w:rPr>
                                    <w:rFonts w:ascii="Times New Roman" w:hAnsi="Times New Roman"/>
                                    <w:sz w:val="24"/>
                                    <w:szCs w:val="28"/>
                                  </w:rPr>
                                </w:pPr>
                                <w:r>
                                  <w:rPr>
                                    <w:rFonts w:ascii="Times New Roman" w:hAnsi="Times New Roman"/>
                                    <w:sz w:val="24"/>
                                    <w:szCs w:val="28"/>
                                  </w:rPr>
                                  <w:t>Serveur</w:t>
                                </w:r>
                              </w:p>
                              <w:p w14:paraId="151B15AD" w14:textId="77777777" w:rsidR="00475BEB" w:rsidRPr="00D01FEC" w:rsidRDefault="00475BEB" w:rsidP="00475BEB">
                                <w:pPr>
                                  <w:jc w:val="center"/>
                                  <w:rPr>
                                    <w:rFonts w:ascii="Times New Roman" w:hAnsi="Times New Roman"/>
                                    <w:sz w:val="24"/>
                                    <w:szCs w:val="28"/>
                                  </w:rPr>
                                </w:pPr>
                                <w:r>
                                  <w:rPr>
                                    <w:rFonts w:ascii="Times New Roman" w:hAnsi="Times New Roman"/>
                                    <w:sz w:val="24"/>
                                    <w:szCs w:val="28"/>
                                  </w:rPr>
                                  <w:t>(Fournit un service)</w:t>
                                </w:r>
                              </w:p>
                            </w:txbxContent>
                          </v:textbox>
                        </v:shape>
                        <v:group id="Groupe 196" o:spid="_x0000_s1053" style="position:absolute;width:42717;height:14859" coordorigin="-95" coordsize="4271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e 197" o:spid="_x0000_s1054" style="position:absolute;left:-95;width:42717;height:14859" coordorigin="-95" coordsize="4271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oundrect id="Rectangle : coins arrondis 198" o:spid="_x0000_s1055" style="position:absolute;left:3362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" fillcolor="#ffc000" strokecolor="#e36c0a [2409]" strokeweight="2pt"/>
                            <v:group id="Groupe 199" o:spid="_x0000_s1056" style="position:absolute;left:-95;width:36153;height:14859" coordorigin="-95" coordsize="36153,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Zone de texte 2" o:spid="_x0000_s1057" type="#_x0000_t202" style="position:absolute;left:-95;top:8858;width:19430;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707A9540" w14:textId="77777777" w:rsidR="00475BEB" w:rsidRDefault="00475BEB" w:rsidP="00475BEB">
                                      <w:pPr>
                                        <w:jc w:val="center"/>
                                        <w:rPr>
                                          <w:rFonts w:ascii="Times New Roman" w:hAnsi="Times New Roman"/>
                                          <w:sz w:val="24"/>
                                          <w:szCs w:val="28"/>
                                        </w:rPr>
                                      </w:pPr>
                                      <w:r w:rsidRPr="00D01FEC">
                                        <w:rPr>
                                          <w:rFonts w:ascii="Times New Roman" w:hAnsi="Times New Roman"/>
                                          <w:sz w:val="24"/>
                                          <w:szCs w:val="28"/>
                                        </w:rPr>
                                        <w:t>Client</w:t>
                                      </w:r>
                                    </w:p>
                                    <w:p w14:paraId="29BCB9F4" w14:textId="77777777" w:rsidR="00475BEB" w:rsidRPr="00D01FEC" w:rsidRDefault="00475BEB" w:rsidP="00475BEB">
                                      <w:pPr>
                                        <w:jc w:val="center"/>
                                        <w:rPr>
                                          <w:rFonts w:ascii="Times New Roman" w:hAnsi="Times New Roman"/>
                                          <w:sz w:val="24"/>
                                          <w:szCs w:val="28"/>
                                        </w:rPr>
                                      </w:pPr>
                                      <w:r>
                                        <w:rPr>
                                          <w:rFonts w:ascii="Times New Roman" w:hAnsi="Times New Roman"/>
                                          <w:sz w:val="24"/>
                                          <w:szCs w:val="28"/>
                                        </w:rPr>
                                        <w:t>(Demande un service)</w:t>
                                      </w:r>
                                    </w:p>
                                  </w:txbxContent>
                                </v:textbox>
                              </v:shape>
                              <v:group id="Groupe 201" o:spid="_x0000_s1058" style="position:absolute;left:5048;width:31010;height:9000" coordsize="31010,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oundrect id="Rectangle : coins arrondis 202" o:spid="_x0000_s1059" style="position:absolute;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" fillcolor="#4f81bd [3204]" strokecolor="#243f60 [1604]" strokeweight="2pt"/>
                                <v:shape id="Connecteur droit avec flèche 203" o:spid="_x0000_s1060" type="#_x0000_t32" style="position:absolute;left:5810;top:2857;width:25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" strokecolor="black [3213]" strokeweight="2.25pt">
                                  <v:stroke endarrow="block"/>
                                </v:shape>
                                <v:line id="Connecteur droit 204" o:spid="_x0000_s1061" style="position:absolute;flip:y;visibility:visible;mso-wrap-style:square" from="5810,1047" to="5810,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" strokecolor="black [3213]" strokeweight="2.25pt"/>
                              </v:group>
                            </v:group>
                            <v:line id="Connecteur droit 205" o:spid="_x0000_s1062" style="position:absolute;flip:y;visibility:visible;mso-wrap-style:square" from="10858,4667" to="10858,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" strokecolor="black [3213]" strokeweight="2.25pt"/>
                            <v:shape id="Connecteur droit avec flèche 206" o:spid="_x0000_s1063" type="#_x0000_t32" style="position:absolute;left:10668;top:4667;width:25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" strokecolor="black [3213]" strokeweight="2.25pt">
                              <v:stroke startarrow="block"/>
                            </v:shape>
                          </v:group>
                          <v:line id="Connecteur droit 207" o:spid="_x0000_s1064" style="position:absolute;flip:y;visibility:visible;mso-wrap-style:square" from="35909,2857" to="35909,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" strokecolor="black [3213]" strokeweight="2.25pt"/>
                        </v:group>
                      </v:group>
                    </v:group>
                  </v:group>
                  <v:shape id="Connecteur droit avec flèche 208" o:spid="_x0000_s1065" type="#_x0000_t32" style="position:absolute;left:26384;top:1333;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" strokecolor="black [3213]">
                    <v:stroke endarrow="block"/>
                  </v:shape>
                </v:group>
                <w10:wrap anchorx="margin"/>
              </v:group>
            </w:pict>
          </mc:Fallback>
        </mc:AlternateContent>
      </w:r>
    </w:p>
    <w:p w14:paraId="5EACD4FF" w14:textId="6DFA9959" w:rsidR="00475BEB" w:rsidRDefault="00475BEB" w:rsidP="00475BEB">
      <w:pPr>
        <w:jc w:val="both"/>
        <w:rPr>
          <w:rFonts w:ascii="Times New Roman" w:hAnsi="Times New Roman"/>
          <w:sz w:val="24"/>
        </w:rPr>
      </w:pPr>
    </w:p>
    <w:p w14:paraId="2C92AEDD" w14:textId="7DEFC3CA" w:rsidR="00475BEB" w:rsidRDefault="00475BEB" w:rsidP="00475BEB">
      <w:pPr>
        <w:jc w:val="both"/>
        <w:rPr>
          <w:rFonts w:ascii="Times New Roman" w:hAnsi="Times New Roman"/>
          <w:sz w:val="24"/>
        </w:rPr>
      </w:pPr>
    </w:p>
    <w:p w14:paraId="282A17D1" w14:textId="4B32631A" w:rsidR="00475BEB" w:rsidRDefault="00475BEB" w:rsidP="00475BEB">
      <w:pPr>
        <w:jc w:val="both"/>
        <w:rPr>
          <w:rFonts w:ascii="Times New Roman" w:hAnsi="Times New Roman"/>
          <w:sz w:val="24"/>
        </w:rPr>
      </w:pPr>
    </w:p>
    <w:p w14:paraId="4B295B32" w14:textId="6E6A4728" w:rsidR="00475BEB" w:rsidRDefault="00475BEB" w:rsidP="00475BEB">
      <w:pPr>
        <w:jc w:val="both"/>
        <w:rPr>
          <w:rFonts w:ascii="Times New Roman" w:hAnsi="Times New Roman"/>
          <w:sz w:val="24"/>
        </w:rPr>
      </w:pPr>
    </w:p>
    <w:p w14:paraId="6A1F40E4" w14:textId="2CBC54CF" w:rsidR="00475BEB" w:rsidRDefault="00475BEB" w:rsidP="00475BEB">
      <w:pPr>
        <w:jc w:val="both"/>
        <w:rPr>
          <w:rFonts w:ascii="Times New Roman" w:hAnsi="Times New Roman"/>
          <w:sz w:val="24"/>
        </w:rPr>
      </w:pPr>
    </w:p>
    <w:p w14:paraId="1E39BC27" w14:textId="2F1796AF" w:rsidR="00475BEB" w:rsidRDefault="00475BEB" w:rsidP="00475BEB">
      <w:pPr>
        <w:jc w:val="both"/>
        <w:rPr>
          <w:rFonts w:ascii="Times New Roman" w:hAnsi="Times New Roman"/>
          <w:sz w:val="24"/>
        </w:rPr>
      </w:pPr>
    </w:p>
    <w:p w14:paraId="65DF99B4" w14:textId="2A8D18F5" w:rsidR="00475BEB" w:rsidRDefault="00475BEB" w:rsidP="00475BEB">
      <w:pPr>
        <w:jc w:val="both"/>
        <w:rPr>
          <w:rFonts w:ascii="Times New Roman" w:hAnsi="Times New Roman"/>
          <w:sz w:val="24"/>
        </w:rPr>
      </w:pPr>
    </w:p>
    <w:p w14:paraId="1E851602" w14:textId="255DEB71" w:rsidR="00475BEB" w:rsidRDefault="00475BEB" w:rsidP="00475BEB">
      <w:pPr>
        <w:jc w:val="both"/>
        <w:rPr>
          <w:rFonts w:ascii="Times New Roman" w:hAnsi="Times New Roman"/>
          <w:sz w:val="24"/>
        </w:rPr>
      </w:pPr>
    </w:p>
    <w:p w14:paraId="2FDC5CB1" w14:textId="77777777" w:rsidR="00043705" w:rsidRDefault="00043705" w:rsidP="00475BEB">
      <w:pPr>
        <w:jc w:val="both"/>
        <w:rPr>
          <w:rFonts w:ascii="Times New Roman" w:hAnsi="Times New Roman"/>
          <w:sz w:val="24"/>
        </w:rPr>
      </w:pPr>
    </w:p>
    <w:p w14:paraId="22F0AA43" w14:textId="7BC46B34" w:rsidR="00043705" w:rsidRPr="00043705" w:rsidRDefault="00043705" w:rsidP="00043705">
      <w:pPr>
        <w:jc w:val="both"/>
        <w:rPr>
          <w:rFonts w:ascii="Times New Roman" w:hAnsi="Times New Roman"/>
          <w:sz w:val="24"/>
        </w:rPr>
      </w:pPr>
      <w:r w:rsidRPr="00043705">
        <w:rPr>
          <w:rFonts w:ascii="Times New Roman" w:hAnsi="Times New Roman"/>
          <w:sz w:val="24"/>
        </w:rPr>
        <w:t>Pour programmer une application client-serveur, il est commode d’utiliser les</w:t>
      </w:r>
      <w:r>
        <w:rPr>
          <w:rFonts w:ascii="Times New Roman" w:hAnsi="Times New Roman"/>
          <w:sz w:val="24"/>
        </w:rPr>
        <w:t xml:space="preserve"> </w:t>
      </w:r>
      <w:r w:rsidRPr="00043705">
        <w:rPr>
          <w:rFonts w:ascii="Times New Roman" w:hAnsi="Times New Roman"/>
          <w:sz w:val="24"/>
        </w:rPr>
        <w:t>sockets. Les sockets fournissent une interface qui permet d’utiliser facilement les</w:t>
      </w:r>
      <w:r>
        <w:rPr>
          <w:rFonts w:ascii="Times New Roman" w:hAnsi="Times New Roman"/>
          <w:sz w:val="24"/>
        </w:rPr>
        <w:t xml:space="preserve"> </w:t>
      </w:r>
      <w:r w:rsidRPr="00043705">
        <w:rPr>
          <w:rFonts w:ascii="Times New Roman" w:hAnsi="Times New Roman"/>
          <w:sz w:val="24"/>
        </w:rPr>
        <w:t>protocoles de transport tels que TCP et UDP.</w:t>
      </w:r>
    </w:p>
    <w:p w14:paraId="7DA70154" w14:textId="02C43CC1" w:rsidR="00043705" w:rsidRDefault="00043705" w:rsidP="00043705">
      <w:pPr>
        <w:jc w:val="both"/>
        <w:rPr>
          <w:rFonts w:ascii="Times New Roman" w:hAnsi="Times New Roman"/>
          <w:sz w:val="24"/>
        </w:rPr>
      </w:pPr>
      <w:r w:rsidRPr="00043705">
        <w:rPr>
          <w:rFonts w:ascii="Times New Roman" w:hAnsi="Times New Roman"/>
          <w:sz w:val="24"/>
        </w:rPr>
        <w:t>Un socket est simplement un moyen de désigner l’extrémité d’un canal de</w:t>
      </w:r>
      <w:r>
        <w:rPr>
          <w:rFonts w:ascii="Times New Roman" w:hAnsi="Times New Roman"/>
          <w:sz w:val="24"/>
        </w:rPr>
        <w:t xml:space="preserve"> </w:t>
      </w:r>
      <w:r w:rsidRPr="00043705">
        <w:rPr>
          <w:rFonts w:ascii="Times New Roman" w:hAnsi="Times New Roman"/>
          <w:sz w:val="24"/>
        </w:rPr>
        <w:t>communication bidirectionnel, côté client ou serveur, en l’associant à un port.</w:t>
      </w:r>
    </w:p>
    <w:p w14:paraId="4A8649D0" w14:textId="10799E82" w:rsidR="00043705" w:rsidRDefault="004168B7" w:rsidP="00043705">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33664" behindDoc="0" locked="0" layoutInCell="1" allowOverlap="1" wp14:anchorId="24C2881E" wp14:editId="138C86EF">
                <wp:simplePos x="0" y="0"/>
                <wp:positionH relativeFrom="margin">
                  <wp:align>center</wp:align>
                </wp:positionH>
                <wp:positionV relativeFrom="paragraph">
                  <wp:posOffset>120015</wp:posOffset>
                </wp:positionV>
                <wp:extent cx="5485823" cy="1591310"/>
                <wp:effectExtent l="0" t="0" r="635" b="8890"/>
                <wp:wrapNone/>
                <wp:docPr id="248" name="Groupe 248"/>
                <wp:cNvGraphicFramePr/>
                <a:graphic xmlns:a="http://schemas.openxmlformats.org/drawingml/2006/main">
                  <a:graphicData uri="http://schemas.microsoft.com/office/word/2010/wordprocessingGroup">
                    <wpg:wgp>
                      <wpg:cNvGrpSpPr/>
                      <wpg:grpSpPr>
                        <a:xfrm>
                          <a:off x="0" y="0"/>
                          <a:ext cx="5485823" cy="1591310"/>
                          <a:chOff x="0" y="0"/>
                          <a:chExt cx="5485823" cy="1591310"/>
                        </a:xfrm>
                      </wpg:grpSpPr>
                      <wpg:grpSp>
                        <wpg:cNvPr id="247" name="Groupe 247"/>
                        <wpg:cNvGrpSpPr/>
                        <wpg:grpSpPr>
                          <a:xfrm>
                            <a:off x="0" y="0"/>
                            <a:ext cx="5485823" cy="1591310"/>
                            <a:chOff x="0" y="0"/>
                            <a:chExt cx="5485823" cy="1591310"/>
                          </a:xfrm>
                        </wpg:grpSpPr>
                        <wpg:grpSp>
                          <wpg:cNvPr id="244" name="Groupe 244"/>
                          <wpg:cNvGrpSpPr/>
                          <wpg:grpSpPr>
                            <a:xfrm>
                              <a:off x="0" y="0"/>
                              <a:ext cx="5485823" cy="1591310"/>
                              <a:chOff x="0" y="-105746"/>
                              <a:chExt cx="5485823" cy="1591346"/>
                            </a:xfrm>
                          </wpg:grpSpPr>
                          <wpg:grpSp>
                            <wpg:cNvPr id="242" name="Groupe 242"/>
                            <wpg:cNvGrpSpPr/>
                            <wpg:grpSpPr>
                              <a:xfrm>
                                <a:off x="0" y="-105746"/>
                                <a:ext cx="5485823" cy="1591346"/>
                                <a:chOff x="0" y="-105746"/>
                                <a:chExt cx="5485823" cy="1591346"/>
                              </a:xfrm>
                            </wpg:grpSpPr>
                            <wpg:grpSp>
                              <wpg:cNvPr id="240" name="Groupe 240"/>
                              <wpg:cNvGrpSpPr/>
                              <wpg:grpSpPr>
                                <a:xfrm>
                                  <a:off x="0" y="-105746"/>
                                  <a:ext cx="5485823" cy="1591346"/>
                                  <a:chOff x="0" y="-104771"/>
                                  <a:chExt cx="5485823" cy="1591346"/>
                                </a:xfrm>
                              </wpg:grpSpPr>
                              <wpg:grpSp>
                                <wpg:cNvPr id="238" name="Groupe 238"/>
                                <wpg:cNvGrpSpPr/>
                                <wpg:grpSpPr>
                                  <a:xfrm>
                                    <a:off x="0" y="-104771"/>
                                    <a:ext cx="5485823" cy="1591346"/>
                                    <a:chOff x="0" y="-104771"/>
                                    <a:chExt cx="5485823" cy="1591346"/>
                                  </a:xfrm>
                                </wpg:grpSpPr>
                                <wpg:grpSp>
                                  <wpg:cNvPr id="236" name="Groupe 236"/>
                                  <wpg:cNvGrpSpPr/>
                                  <wpg:grpSpPr>
                                    <a:xfrm>
                                      <a:off x="0" y="-104771"/>
                                      <a:ext cx="5485823" cy="1591346"/>
                                      <a:chOff x="0" y="-104771"/>
                                      <a:chExt cx="5485823" cy="1591346"/>
                                    </a:xfrm>
                                  </wpg:grpSpPr>
                                  <wpg:grpSp>
                                    <wpg:cNvPr id="215" name="Groupe 215"/>
                                    <wpg:cNvGrpSpPr/>
                                    <wpg:grpSpPr>
                                      <a:xfrm>
                                        <a:off x="0" y="-104771"/>
                                        <a:ext cx="5485823" cy="1591346"/>
                                        <a:chOff x="0" y="-105767"/>
                                        <a:chExt cx="5486480" cy="1591667"/>
                                      </a:xfrm>
                                    </wpg:grpSpPr>
                                    <wps:wsp>
                                      <wps:cNvPr id="216" name="Zone de texte 2"/>
                                      <wps:cNvSpPr txBox="1">
                                        <a:spLocks noChangeArrowheads="1"/>
                                      </wps:cNvSpPr>
                                      <wps:spPr bwMode="auto">
                                        <a:xfrm>
                                          <a:off x="2609917" y="561775"/>
                                          <a:ext cx="1562519" cy="523007"/>
                                        </a:xfrm>
                                        <a:prstGeom prst="rect">
                                          <a:avLst/>
                                        </a:prstGeom>
                                        <a:solidFill>
                                          <a:srgbClr val="FFFFFF"/>
                                        </a:solidFill>
                                        <a:ln w="9525">
                                          <a:noFill/>
                                          <a:miter lim="800000"/>
                                          <a:headEnd/>
                                          <a:tailEnd/>
                                        </a:ln>
                                      </wps:spPr>
                                      <wps:txbx>
                                        <w:txbxContent>
                                          <w:p w14:paraId="1870F0C0" w14:textId="23034B7D" w:rsidR="00043705" w:rsidRPr="004168B7" w:rsidRDefault="00043705" w:rsidP="00043705">
                                            <w:pPr>
                                              <w:jc w:val="center"/>
                                              <w:rPr>
                                                <w:rFonts w:ascii="Times New Roman" w:hAnsi="Times New Roman"/>
                                                <w:color w:val="E36C0A" w:themeColor="accent6" w:themeShade="BF"/>
                                                <w:sz w:val="24"/>
                                                <w:szCs w:val="28"/>
                                              </w:rPr>
                                            </w:pPr>
                                            <w:r w:rsidRPr="004168B7">
                                              <w:rPr>
                                                <w:rFonts w:ascii="Times New Roman" w:hAnsi="Times New Roman"/>
                                                <w:color w:val="E36C0A" w:themeColor="accent6" w:themeShade="BF"/>
                                                <w:sz w:val="24"/>
                                                <w:szCs w:val="28"/>
                                              </w:rPr>
                                              <w:t>192.168.1.11</w:t>
                                            </w:r>
                                            <w:r w:rsidR="004168B7" w:rsidRPr="004168B7">
                                              <w:rPr>
                                                <w:rFonts w:ascii="Times New Roman" w:hAnsi="Times New Roman"/>
                                                <w:color w:val="E36C0A" w:themeColor="accent6" w:themeShade="BF"/>
                                                <w:sz w:val="24"/>
                                                <w:szCs w:val="28"/>
                                              </w:rPr>
                                              <w:t> : 50000</w:t>
                                            </w:r>
                                          </w:p>
                                        </w:txbxContent>
                                      </wps:txbx>
                                      <wps:bodyPr rot="0" vert="horz" wrap="square" lIns="91440" tIns="45720" rIns="91440" bIns="45720" anchor="t" anchorCtr="0">
                                        <a:noAutofit/>
                                      </wps:bodyPr>
                                    </wps:wsp>
                                    <wpg:grpSp>
                                      <wpg:cNvPr id="218" name="Groupe 218"/>
                                      <wpg:cNvGrpSpPr/>
                                      <wpg:grpSpPr>
                                        <a:xfrm>
                                          <a:off x="0" y="-105767"/>
                                          <a:ext cx="5486480" cy="1591667"/>
                                          <a:chOff x="0" y="-105767"/>
                                          <a:chExt cx="5486480" cy="1591667"/>
                                        </a:xfrm>
                                      </wpg:grpSpPr>
                                      <wps:wsp>
                                        <wps:cNvPr id="219" name="Zone de texte 2"/>
                                        <wps:cNvSpPr txBox="1">
                                          <a:spLocks noChangeArrowheads="1"/>
                                        </wps:cNvSpPr>
                                        <wps:spPr bwMode="auto">
                                          <a:xfrm>
                                            <a:off x="1228874" y="-105767"/>
                                            <a:ext cx="1695651" cy="285750"/>
                                          </a:xfrm>
                                          <a:prstGeom prst="rect">
                                            <a:avLst/>
                                          </a:prstGeom>
                                          <a:solidFill>
                                            <a:srgbClr val="FFFFFF"/>
                                          </a:solidFill>
                                          <a:ln w="9525">
                                            <a:noFill/>
                                            <a:miter lim="800000"/>
                                            <a:headEnd/>
                                            <a:tailEnd/>
                                          </a:ln>
                                        </wps:spPr>
                                        <wps:txbx>
                                          <w:txbxContent>
                                            <w:p w14:paraId="42101238" w14:textId="6E12FC10" w:rsidR="00043705" w:rsidRPr="004168B7" w:rsidRDefault="004168B7" w:rsidP="00043705">
                                              <w:pPr>
                                                <w:jc w:val="center"/>
                                                <w:rPr>
                                                  <w:rFonts w:ascii="Times New Roman" w:hAnsi="Times New Roman"/>
                                                  <w:color w:val="0070C0"/>
                                                  <w:sz w:val="24"/>
                                                  <w:szCs w:val="28"/>
                                                </w:rPr>
                                              </w:pPr>
                                              <w:r w:rsidRPr="004168B7">
                                                <w:rPr>
                                                  <w:rFonts w:ascii="Times New Roman" w:hAnsi="Times New Roman"/>
                                                  <w:color w:val="0070C0"/>
                                                  <w:sz w:val="24"/>
                                                  <w:szCs w:val="28"/>
                                                </w:rPr>
                                                <w:t>192.168.1.12 : 45000</w:t>
                                              </w:r>
                                            </w:p>
                                          </w:txbxContent>
                                        </wps:txbx>
                                        <wps:bodyPr rot="0" vert="horz" wrap="square" lIns="91440" tIns="45720" rIns="91440" bIns="45720" anchor="t" anchorCtr="0">
                                          <a:noAutofit/>
                                        </wps:bodyPr>
                                      </wps:wsp>
                                      <wpg:grpSp>
                                        <wpg:cNvPr id="220" name="Groupe 220"/>
                                        <wpg:cNvGrpSpPr/>
                                        <wpg:grpSpPr>
                                          <a:xfrm>
                                            <a:off x="0" y="0"/>
                                            <a:ext cx="5486480" cy="1485900"/>
                                            <a:chOff x="0" y="0"/>
                                            <a:chExt cx="5486480" cy="1485900"/>
                                          </a:xfrm>
                                        </wpg:grpSpPr>
                                        <wps:wsp>
                                          <wps:cNvPr id="221" name="Zone de texte 2"/>
                                          <wps:cNvSpPr txBox="1">
                                            <a:spLocks noChangeArrowheads="1"/>
                                          </wps:cNvSpPr>
                                          <wps:spPr bwMode="auto">
                                            <a:xfrm>
                                              <a:off x="3543437" y="876300"/>
                                              <a:ext cx="1943043" cy="600075"/>
                                            </a:xfrm>
                                            <a:prstGeom prst="rect">
                                              <a:avLst/>
                                            </a:prstGeom>
                                            <a:solidFill>
                                              <a:srgbClr val="FFFFFF"/>
                                            </a:solidFill>
                                            <a:ln w="9525">
                                              <a:noFill/>
                                              <a:miter lim="800000"/>
                                              <a:headEnd/>
                                              <a:tailEnd/>
                                            </a:ln>
                                          </wps:spPr>
                                          <wps:txbx>
                                            <w:txbxContent>
                                              <w:p w14:paraId="411E794F" w14:textId="77777777" w:rsidR="00043705" w:rsidRDefault="00043705" w:rsidP="00043705">
                                                <w:pPr>
                                                  <w:jc w:val="center"/>
                                                  <w:rPr>
                                                    <w:rFonts w:ascii="Times New Roman" w:hAnsi="Times New Roman"/>
                                                    <w:sz w:val="24"/>
                                                    <w:szCs w:val="28"/>
                                                  </w:rPr>
                                                </w:pPr>
                                                <w:r>
                                                  <w:rPr>
                                                    <w:rFonts w:ascii="Times New Roman" w:hAnsi="Times New Roman"/>
                                                    <w:sz w:val="24"/>
                                                    <w:szCs w:val="28"/>
                                                  </w:rPr>
                                                  <w:t>Serveur</w:t>
                                                </w:r>
                                              </w:p>
                                              <w:p w14:paraId="4920A83C" w14:textId="77777777" w:rsidR="00043705" w:rsidRPr="00D01FEC" w:rsidRDefault="00043705" w:rsidP="00043705">
                                                <w:pPr>
                                                  <w:jc w:val="center"/>
                                                  <w:rPr>
                                                    <w:rFonts w:ascii="Times New Roman" w:hAnsi="Times New Roman"/>
                                                    <w:sz w:val="24"/>
                                                    <w:szCs w:val="28"/>
                                                  </w:rPr>
                                                </w:pPr>
                                                <w:r>
                                                  <w:rPr>
                                                    <w:rFonts w:ascii="Times New Roman" w:hAnsi="Times New Roman"/>
                                                    <w:sz w:val="24"/>
                                                    <w:szCs w:val="28"/>
                                                  </w:rPr>
                                                  <w:t>(Fournit un service)</w:t>
                                                </w:r>
                                              </w:p>
                                            </w:txbxContent>
                                          </wps:txbx>
                                          <wps:bodyPr rot="0" vert="horz" wrap="square" lIns="91440" tIns="45720" rIns="91440" bIns="45720" anchor="t" anchorCtr="0">
                                            <a:noAutofit/>
                                          </wps:bodyPr>
                                        </wps:wsp>
                                        <wpg:grpSp>
                                          <wpg:cNvPr id="222" name="Groupe 222"/>
                                          <wpg:cNvGrpSpPr/>
                                          <wpg:grpSpPr>
                                            <a:xfrm>
                                              <a:off x="0" y="0"/>
                                              <a:ext cx="4986231" cy="1485900"/>
                                              <a:chOff x="-9525" y="0"/>
                                              <a:chExt cx="4986231" cy="1485900"/>
                                            </a:xfrm>
                                          </wpg:grpSpPr>
                                          <wpg:grpSp>
                                            <wpg:cNvPr id="223" name="Groupe 223"/>
                                            <wpg:cNvGrpSpPr/>
                                            <wpg:grpSpPr>
                                              <a:xfrm>
                                                <a:off x="-9525" y="0"/>
                                                <a:ext cx="4986231" cy="1485900"/>
                                                <a:chOff x="-9525" y="0"/>
                                                <a:chExt cx="4986231" cy="1485900"/>
                                              </a:xfrm>
                                            </wpg:grpSpPr>
                                            <wps:wsp>
                                              <wps:cNvPr id="224" name="Rectangle : coins arrondis 224"/>
                                              <wps:cNvSpPr/>
                                              <wps:spPr>
                                                <a:xfrm>
                                                  <a:off x="4076786"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e 225"/>
                                              <wpg:cNvGrpSpPr/>
                                              <wpg:grpSpPr>
                                                <a:xfrm>
                                                  <a:off x="-9525" y="0"/>
                                                  <a:ext cx="1943100" cy="1485900"/>
                                                  <a:chOff x="-9525" y="0"/>
                                                  <a:chExt cx="1943100" cy="1485900"/>
                                                </a:xfrm>
                                              </wpg:grpSpPr>
                                              <wps:wsp>
                                                <wps:cNvPr id="226" name="Zone de texte 2"/>
                                                <wps:cNvSpPr txBox="1">
                                                  <a:spLocks noChangeArrowheads="1"/>
                                                </wps:cNvSpPr>
                                                <wps:spPr bwMode="auto">
                                                  <a:xfrm>
                                                    <a:off x="-9525" y="885825"/>
                                                    <a:ext cx="1943100" cy="600075"/>
                                                  </a:xfrm>
                                                  <a:prstGeom prst="rect">
                                                    <a:avLst/>
                                                  </a:prstGeom>
                                                  <a:solidFill>
                                                    <a:srgbClr val="FFFFFF"/>
                                                  </a:solidFill>
                                                  <a:ln w="9525">
                                                    <a:noFill/>
                                                    <a:miter lim="800000"/>
                                                    <a:headEnd/>
                                                    <a:tailEnd/>
                                                  </a:ln>
                                                </wps:spPr>
                                                <wps:txbx>
                                                  <w:txbxContent>
                                                    <w:p w14:paraId="108A4C4B" w14:textId="77777777" w:rsidR="00043705" w:rsidRDefault="00043705" w:rsidP="00043705">
                                                      <w:pPr>
                                                        <w:jc w:val="center"/>
                                                        <w:rPr>
                                                          <w:rFonts w:ascii="Times New Roman" w:hAnsi="Times New Roman"/>
                                                          <w:sz w:val="24"/>
                                                          <w:szCs w:val="28"/>
                                                        </w:rPr>
                                                      </w:pPr>
                                                      <w:r w:rsidRPr="00D01FEC">
                                                        <w:rPr>
                                                          <w:rFonts w:ascii="Times New Roman" w:hAnsi="Times New Roman"/>
                                                          <w:sz w:val="24"/>
                                                          <w:szCs w:val="28"/>
                                                        </w:rPr>
                                                        <w:t>Client</w:t>
                                                      </w:r>
                                                    </w:p>
                                                    <w:p w14:paraId="249D8E99" w14:textId="77777777" w:rsidR="00043705" w:rsidRPr="00D01FEC" w:rsidRDefault="00043705" w:rsidP="00043705">
                                                      <w:pPr>
                                                        <w:jc w:val="center"/>
                                                        <w:rPr>
                                                          <w:rFonts w:ascii="Times New Roman" w:hAnsi="Times New Roman"/>
                                                          <w:sz w:val="24"/>
                                                          <w:szCs w:val="28"/>
                                                        </w:rPr>
                                                      </w:pPr>
                                                      <w:r>
                                                        <w:rPr>
                                                          <w:rFonts w:ascii="Times New Roman" w:hAnsi="Times New Roman"/>
                                                          <w:sz w:val="24"/>
                                                          <w:szCs w:val="28"/>
                                                        </w:rPr>
                                                        <w:t>(Demande un service)</w:t>
                                                      </w:r>
                                                    </w:p>
                                                  </w:txbxContent>
                                                </wps:txbx>
                                                <wps:bodyPr rot="0" vert="horz" wrap="square" lIns="91440" tIns="45720" rIns="91440" bIns="45720" anchor="t" anchorCtr="0">
                                                  <a:noAutofit/>
                                                </wps:bodyPr>
                                              </wps:wsp>
                                              <wpg:grpSp>
                                                <wpg:cNvPr id="227" name="Groupe 227"/>
                                                <wpg:cNvGrpSpPr/>
                                                <wpg:grpSpPr>
                                                  <a:xfrm>
                                                    <a:off x="504825" y="0"/>
                                                    <a:ext cx="900000" cy="900000"/>
                                                    <a:chOff x="0" y="0"/>
                                                    <a:chExt cx="900000" cy="900000"/>
                                                  </a:xfrm>
                                                </wpg:grpSpPr>
                                                <wps:wsp>
                                                  <wps:cNvPr id="228" name="Rectangle : coins arrondis 228"/>
                                                  <wps:cNvSpPr/>
                                                  <wps:spPr>
                                                    <a:xfrm>
                                                      <a:off x="0" y="0"/>
                                                      <a:ext cx="900000" cy="90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onnecteur droit avec flèche 229"/>
                                                  <wps:cNvCnPr>
                                                    <a:endCxn id="241" idx="2"/>
                                                  </wps:cNvCnPr>
                                                  <wps:spPr>
                                                    <a:xfrm>
                                                      <a:off x="419080" y="255884"/>
                                                      <a:ext cx="409755" cy="19710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Connecteur droit 230"/>
                                                  <wps:cNvCnPr/>
                                                  <wps:spPr>
                                                    <a:xfrm flipV="1">
                                                      <a:off x="419080" y="56186"/>
                                                      <a:ext cx="0" cy="20000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31" name="Connecteur droit 231"/>
                                              <wps:cNvCnPr/>
                                              <wps:spPr>
                                                <a:xfrm flipV="1">
                                                  <a:off x="942827" y="600102"/>
                                                  <a:ext cx="0" cy="18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Connecteur droit avec flèche 232"/>
                                              <wps:cNvCnPr>
                                                <a:endCxn id="241" idx="2"/>
                                              </wps:cNvCnPr>
                                              <wps:spPr>
                                                <a:xfrm flipV="1">
                                                  <a:off x="923906" y="452989"/>
                                                  <a:ext cx="409755" cy="146962"/>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33" name="Connecteur droit 233"/>
                                            <wps:cNvCnPr/>
                                            <wps:spPr>
                                              <a:xfrm flipH="1" flipV="1">
                                                <a:off x="4639194" y="179983"/>
                                                <a:ext cx="9957" cy="38108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235" name="Connecteur droit avec flèche 235"/>
                                    <wps:cNvCnPr/>
                                    <wps:spPr>
                                      <a:xfrm flipV="1">
                                        <a:off x="4182600" y="171389"/>
                                        <a:ext cx="465600" cy="23484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7" name="Connecteur droit avec flèche 237"/>
                                  <wps:cNvCnPr>
                                    <a:stCxn id="243" idx="6"/>
                                  </wps:cNvCnPr>
                                  <wps:spPr>
                                    <a:xfrm>
                                      <a:off x="4173075" y="444331"/>
                                      <a:ext cx="475125" cy="136561"/>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39" name="Connecteur droit avec flèche 239"/>
                                <wps:cNvCnPr>
                                  <a:stCxn id="241" idx="6"/>
                                  <a:endCxn id="243" idx="2"/>
                                </wps:cNvCnPr>
                                <wps:spPr>
                                  <a:xfrm flipV="1">
                                    <a:off x="1487025" y="444434"/>
                                    <a:ext cx="2542050" cy="9541"/>
                                  </a:xfrm>
                                  <a:prstGeom prst="straightConnector1">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41" name="Ellipse 241"/>
                              <wps:cNvSpPr/>
                              <wps:spPr>
                                <a:xfrm>
                                  <a:off x="1343025" y="381000"/>
                                  <a:ext cx="144000" cy="14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 name="Ellipse 243"/>
                            <wps:cNvSpPr/>
                            <wps:spPr>
                              <a:xfrm>
                                <a:off x="4029075" y="371475"/>
                                <a:ext cx="144000" cy="143968"/>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Zone de texte 2"/>
                          <wps:cNvSpPr txBox="1">
                            <a:spLocks noChangeArrowheads="1"/>
                          </wps:cNvSpPr>
                          <wps:spPr bwMode="auto">
                            <a:xfrm>
                              <a:off x="3248025" y="0"/>
                              <a:ext cx="781050" cy="450850"/>
                            </a:xfrm>
                            <a:prstGeom prst="rect">
                              <a:avLst/>
                            </a:prstGeom>
                            <a:solidFill>
                              <a:srgbClr val="FFFFFF"/>
                            </a:solidFill>
                            <a:ln w="9525">
                              <a:noFill/>
                              <a:miter lim="800000"/>
                              <a:headEnd/>
                              <a:tailEnd/>
                            </a:ln>
                          </wps:spPr>
                          <wps:txbx>
                            <w:txbxContent>
                              <w:p w14:paraId="51136CD0" w14:textId="77777777" w:rsidR="004168B7" w:rsidRPr="004168B7" w:rsidRDefault="004168B7" w:rsidP="004168B7">
                                <w:pPr>
                                  <w:rPr>
                                    <w:rFonts w:ascii="Times New Roman" w:hAnsi="Times New Roman"/>
                                    <w:sz w:val="24"/>
                                    <w:szCs w:val="28"/>
                                  </w:rPr>
                                </w:pPr>
                                <w:r w:rsidRPr="004168B7">
                                  <w:rPr>
                                    <w:rFonts w:ascii="Times New Roman" w:hAnsi="Times New Roman"/>
                                    <w:sz w:val="24"/>
                                    <w:szCs w:val="28"/>
                                  </w:rPr>
                                  <w:t>Socket</w:t>
                                </w:r>
                              </w:p>
                              <w:p w14:paraId="71424C7D" w14:textId="6AF4E909" w:rsidR="004168B7" w:rsidRPr="004168B7" w:rsidRDefault="004168B7" w:rsidP="004168B7">
                                <w:pPr>
                                  <w:rPr>
                                    <w:rFonts w:ascii="Times New Roman" w:hAnsi="Times New Roman"/>
                                    <w:sz w:val="24"/>
                                    <w:szCs w:val="28"/>
                                  </w:rPr>
                                </w:pPr>
                                <w:r>
                                  <w:rPr>
                                    <w:rFonts w:ascii="Times New Roman" w:hAnsi="Times New Roman"/>
                                    <w:sz w:val="24"/>
                                    <w:szCs w:val="28"/>
                                  </w:rPr>
                                  <w:t>Serveur</w:t>
                                </w:r>
                              </w:p>
                            </w:txbxContent>
                          </wps:txbx>
                          <wps:bodyPr rot="0" vert="horz" wrap="square" lIns="91440" tIns="45720" rIns="91440" bIns="45720" anchor="t" anchorCtr="0">
                            <a:spAutoFit/>
                          </wps:bodyPr>
                        </wps:wsp>
                      </wpg:grpSp>
                      <wps:wsp>
                        <wps:cNvPr id="245" name="Zone de texte 2"/>
                        <wps:cNvSpPr txBox="1">
                          <a:spLocks noChangeArrowheads="1"/>
                        </wps:cNvSpPr>
                        <wps:spPr bwMode="auto">
                          <a:xfrm>
                            <a:off x="1571625" y="628650"/>
                            <a:ext cx="647700" cy="450850"/>
                          </a:xfrm>
                          <a:prstGeom prst="rect">
                            <a:avLst/>
                          </a:prstGeom>
                          <a:solidFill>
                            <a:srgbClr val="FFFFFF"/>
                          </a:solidFill>
                          <a:ln w="9525">
                            <a:noFill/>
                            <a:miter lim="800000"/>
                            <a:headEnd/>
                            <a:tailEnd/>
                          </a:ln>
                        </wps:spPr>
                        <wps:txbx>
                          <w:txbxContent>
                            <w:p w14:paraId="36CBEDA4" w14:textId="5F05B1A0" w:rsidR="004168B7" w:rsidRPr="004168B7" w:rsidRDefault="004168B7">
                              <w:pPr>
                                <w:rPr>
                                  <w:rFonts w:ascii="Times New Roman" w:hAnsi="Times New Roman"/>
                                  <w:sz w:val="24"/>
                                  <w:szCs w:val="28"/>
                                </w:rPr>
                              </w:pPr>
                              <w:r w:rsidRPr="004168B7">
                                <w:rPr>
                                  <w:rFonts w:ascii="Times New Roman" w:hAnsi="Times New Roman"/>
                                  <w:sz w:val="24"/>
                                  <w:szCs w:val="28"/>
                                </w:rPr>
                                <w:t>Socket</w:t>
                              </w:r>
                            </w:p>
                            <w:p w14:paraId="787C3976" w14:textId="7D303A3D" w:rsidR="004168B7" w:rsidRPr="004168B7" w:rsidRDefault="004168B7">
                              <w:pPr>
                                <w:rPr>
                                  <w:rFonts w:ascii="Times New Roman" w:hAnsi="Times New Roman"/>
                                  <w:sz w:val="24"/>
                                  <w:szCs w:val="28"/>
                                </w:rPr>
                              </w:pPr>
                              <w:r w:rsidRPr="004168B7">
                                <w:rPr>
                                  <w:rFonts w:ascii="Times New Roman" w:hAnsi="Times New Roman"/>
                                  <w:sz w:val="24"/>
                                  <w:szCs w:val="28"/>
                                </w:rPr>
                                <w:t>Client</w:t>
                              </w:r>
                            </w:p>
                          </w:txbxContent>
                        </wps:txbx>
                        <wps:bodyPr rot="0" vert="horz" wrap="square" lIns="91440" tIns="45720" rIns="91440" bIns="45720" anchor="t" anchorCtr="0">
                          <a:spAutoFit/>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24C2881E" id="Groupe 248" o:spid="_x0000_s1066" style="position:absolute;left:0;text-align:left;margin-left:0;margin-top:9.45pt;width:431.95pt;height:125.3pt;z-index:251633664;mso-position-horizontal:center;mso-position-horizontal-relative:margin" coordsize="54858,1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">
                <v:group id="Groupe 247" o:spid="_x0000_s1067" style="position:absolute;width:54858;height:15913"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e 244" o:spid="_x0000_s1068" style="position:absolute;width:54858;height:15913" coordorigin=",-1057"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e 242" o:spid="_x0000_s1069" style="position:absolute;top:-1057;width:54858;height:15913" coordorigin=",-1057"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e 240" o:spid="_x0000_s1070" style="position:absolute;top:-1057;width:54858;height:15913" coordorigin=",-1047"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e 238" o:spid="_x0000_s1071" style="position:absolute;top:-1047;width:54858;height:15912" coordorigin=",-1047"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e 236" o:spid="_x0000_s1072" style="position:absolute;top:-1047;width:54858;height:15912" coordorigin=",-1047" coordsize="54858,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e 215" o:spid="_x0000_s1073" style="position:absolute;top:-1047;width:54858;height:15912" coordorigin=",-1057" coordsize="54864,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Zone de texte 2" o:spid="_x0000_s1074" type="#_x0000_t202" style="position:absolute;left:26099;top:5617;width:15625;height:5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14:paraId="1870F0C0" w14:textId="23034B7D" w:rsidR="00043705" w:rsidRPr="004168B7" w:rsidRDefault="00043705" w:rsidP="00043705">
                                      <w:pPr>
                                        <w:jc w:val="center"/>
                                        <w:rPr>
                                          <w:rFonts w:ascii="Times New Roman" w:hAnsi="Times New Roman"/>
                                          <w:color w:val="E36C0A" w:themeColor="accent6" w:themeShade="BF"/>
                                          <w:sz w:val="24"/>
                                          <w:szCs w:val="28"/>
                                        </w:rPr>
                                      </w:pPr>
                                      <w:r w:rsidRPr="004168B7">
                                        <w:rPr>
                                          <w:rFonts w:ascii="Times New Roman" w:hAnsi="Times New Roman"/>
                                          <w:color w:val="E36C0A" w:themeColor="accent6" w:themeShade="BF"/>
                                          <w:sz w:val="24"/>
                                          <w:szCs w:val="28"/>
                                        </w:rPr>
                                        <w:t>192.168.1.11</w:t>
                                      </w:r>
                                      <w:r w:rsidR="004168B7" w:rsidRPr="004168B7">
                                        <w:rPr>
                                          <w:rFonts w:ascii="Times New Roman" w:hAnsi="Times New Roman"/>
                                          <w:color w:val="E36C0A" w:themeColor="accent6" w:themeShade="BF"/>
                                          <w:sz w:val="24"/>
                                          <w:szCs w:val="28"/>
                                        </w:rPr>
                                        <w:t> : 50000</w:t>
                                      </w:r>
                                    </w:p>
                                  </w:txbxContent>
                                </v:textbox>
                              </v:shape>
                              <v:group id="Groupe 218" o:spid="_x0000_s1075" style="position:absolute;top:-1057;width:54864;height:15916" coordorigin=",-1057" coordsize="54864,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Zone de texte 2" o:spid="_x0000_s1076" type="#_x0000_t202" style="position:absolute;left:12288;top:-1057;width:16957;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42101238" w14:textId="6E12FC10" w:rsidR="00043705" w:rsidRPr="004168B7" w:rsidRDefault="004168B7" w:rsidP="00043705">
                                        <w:pPr>
                                          <w:jc w:val="center"/>
                                          <w:rPr>
                                            <w:rFonts w:ascii="Times New Roman" w:hAnsi="Times New Roman"/>
                                            <w:color w:val="0070C0"/>
                                            <w:sz w:val="24"/>
                                            <w:szCs w:val="28"/>
                                          </w:rPr>
                                        </w:pPr>
                                        <w:r w:rsidRPr="004168B7">
                                          <w:rPr>
                                            <w:rFonts w:ascii="Times New Roman" w:hAnsi="Times New Roman"/>
                                            <w:color w:val="0070C0"/>
                                            <w:sz w:val="24"/>
                                            <w:szCs w:val="28"/>
                                          </w:rPr>
                                          <w:t>192.168.1.12 : 45000</w:t>
                                        </w:r>
                                      </w:p>
                                    </w:txbxContent>
                                  </v:textbox>
                                </v:shape>
                                <v:group id="Groupe 220" o:spid="_x0000_s1077" style="position:absolute;width:54864;height:14859" coordsize="5486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Zone de texte 2" o:spid="_x0000_s1078" type="#_x0000_t202" style="position:absolute;left:35434;top:8763;width:19430;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411E794F" w14:textId="77777777" w:rsidR="00043705" w:rsidRDefault="00043705" w:rsidP="00043705">
                                          <w:pPr>
                                            <w:jc w:val="center"/>
                                            <w:rPr>
                                              <w:rFonts w:ascii="Times New Roman" w:hAnsi="Times New Roman"/>
                                              <w:sz w:val="24"/>
                                              <w:szCs w:val="28"/>
                                            </w:rPr>
                                          </w:pPr>
                                          <w:r>
                                            <w:rPr>
                                              <w:rFonts w:ascii="Times New Roman" w:hAnsi="Times New Roman"/>
                                              <w:sz w:val="24"/>
                                              <w:szCs w:val="28"/>
                                            </w:rPr>
                                            <w:t>Serveur</w:t>
                                          </w:r>
                                        </w:p>
                                        <w:p w14:paraId="4920A83C" w14:textId="77777777" w:rsidR="00043705" w:rsidRPr="00D01FEC" w:rsidRDefault="00043705" w:rsidP="00043705">
                                          <w:pPr>
                                            <w:jc w:val="center"/>
                                            <w:rPr>
                                              <w:rFonts w:ascii="Times New Roman" w:hAnsi="Times New Roman"/>
                                              <w:sz w:val="24"/>
                                              <w:szCs w:val="28"/>
                                            </w:rPr>
                                          </w:pPr>
                                          <w:r>
                                            <w:rPr>
                                              <w:rFonts w:ascii="Times New Roman" w:hAnsi="Times New Roman"/>
                                              <w:sz w:val="24"/>
                                              <w:szCs w:val="28"/>
                                            </w:rPr>
                                            <w:t>(Fournit un service)</w:t>
                                          </w:r>
                                        </w:p>
                                      </w:txbxContent>
                                    </v:textbox>
                                  </v:shape>
                                  <v:group id="Groupe 222" o:spid="_x0000_s1079" style="position:absolute;width:49862;height:14859" coordorigin="-95" coordsize="4986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e 223" o:spid="_x0000_s1080" style="position:absolute;left:-95;width:49862;height:14859" coordorigin="-95" coordsize="4986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Rectangle : coins arrondis 224" o:spid="_x0000_s1081" style="position:absolute;left:40767;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" fillcolor="#ffc000" strokecolor="#e36c0a [2409]" strokeweight="2pt"/>
                                      <v:group id="Groupe 225" o:spid="_x0000_s1082" style="position:absolute;left:-95;width:19430;height:14859" coordorigin="-95" coordsize="1943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Zone de texte 2" o:spid="_x0000_s1083" type="#_x0000_t202" style="position:absolute;left:-95;top:8858;width:19430;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14:paraId="108A4C4B" w14:textId="77777777" w:rsidR="00043705" w:rsidRDefault="00043705" w:rsidP="00043705">
                                                <w:pPr>
                                                  <w:jc w:val="center"/>
                                                  <w:rPr>
                                                    <w:rFonts w:ascii="Times New Roman" w:hAnsi="Times New Roman"/>
                                                    <w:sz w:val="24"/>
                                                    <w:szCs w:val="28"/>
                                                  </w:rPr>
                                                </w:pPr>
                                                <w:r w:rsidRPr="00D01FEC">
                                                  <w:rPr>
                                                    <w:rFonts w:ascii="Times New Roman" w:hAnsi="Times New Roman"/>
                                                    <w:sz w:val="24"/>
                                                    <w:szCs w:val="28"/>
                                                  </w:rPr>
                                                  <w:t>Client</w:t>
                                                </w:r>
                                              </w:p>
                                              <w:p w14:paraId="249D8E99" w14:textId="77777777" w:rsidR="00043705" w:rsidRPr="00D01FEC" w:rsidRDefault="00043705" w:rsidP="00043705">
                                                <w:pPr>
                                                  <w:jc w:val="center"/>
                                                  <w:rPr>
                                                    <w:rFonts w:ascii="Times New Roman" w:hAnsi="Times New Roman"/>
                                                    <w:sz w:val="24"/>
                                                    <w:szCs w:val="28"/>
                                                  </w:rPr>
                                                </w:pPr>
                                                <w:r>
                                                  <w:rPr>
                                                    <w:rFonts w:ascii="Times New Roman" w:hAnsi="Times New Roman"/>
                                                    <w:sz w:val="24"/>
                                                    <w:szCs w:val="28"/>
                                                  </w:rPr>
                                                  <w:t>(Demande un service)</w:t>
                                                </w:r>
                                              </w:p>
                                            </w:txbxContent>
                                          </v:textbox>
                                        </v:shape>
                                        <v:group id="Groupe 227" o:spid="_x0000_s1084" style="position:absolute;left:5048;width:9000;height:9000" coordsize="9000,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Rectangle : coins arrondis 228" o:spid="_x0000_s1085" style="position:absolute;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" fillcolor="#4f81bd [3204]" strokecolor="#243f60 [1604]" strokeweight="2pt"/>
                                          <v:shape id="Connecteur droit avec flèche 229" o:spid="_x0000_s1086" type="#_x0000_t32" style="position:absolute;left:4190;top:2558;width:4098;height:1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" strokecolor="black [3213]" strokeweight="2.25pt">
                                            <v:stroke endarrow="block"/>
                                          </v:shape>
                                          <v:line id="Connecteur droit 230" o:spid="_x0000_s1087" style="position:absolute;flip:y;visibility:visible;mso-wrap-style:square" from="4190,561" to="4190,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" strokecolor="black [3213]" strokeweight="2.25pt"/>
                                        </v:group>
                                      </v:group>
                                      <v:line id="Connecteur droit 231" o:spid="_x0000_s1088" style="position:absolute;flip:y;visibility:visible;mso-wrap-style:square" from="9428,6001" to="9428,7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" strokecolor="black [3213]" strokeweight="2.25pt"/>
                                      <v:shape id="Connecteur droit avec flèche 232" o:spid="_x0000_s1089" type="#_x0000_t32" style="position:absolute;left:9239;top:4529;width:4097;height:1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" strokecolor="black [3213]" strokeweight="2.25pt">
                                        <v:stroke startarrow="block"/>
                                      </v:shape>
                                    </v:group>
                                    <v:line id="Connecteur droit 233" o:spid="_x0000_s1090" style="position:absolute;flip:x y;visibility:visible;mso-wrap-style:square" from="46391,1799" to="46491,5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" strokecolor="black [3213]" strokeweight="2.25pt"/>
                                  </v:group>
                                </v:group>
                              </v:group>
                            </v:group>
                            <v:shape id="Connecteur droit avec flèche 235" o:spid="_x0000_s1091" type="#_x0000_t32" style="position:absolute;left:41826;top:1713;width:4656;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" strokecolor="black [3213]" strokeweight="2.25pt">
                              <v:stroke endarrow="block"/>
                            </v:shape>
                          </v:group>
                          <v:shape id="Connecteur droit avec flèche 237" o:spid="_x0000_s1092" type="#_x0000_t32" style="position:absolute;left:41730;top:4443;width:4752;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" strokecolor="black [3213]" strokeweight="2.25pt">
                            <v:stroke startarrow="block"/>
                          </v:shape>
                        </v:group>
                        <v:shape id="Connecteur droit avec flèche 239" o:spid="_x0000_s1093" type="#_x0000_t32" style="position:absolute;left:14870;top:4444;width:2542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" strokecolor="black [3213]" strokeweight="2.25pt">
                          <v:stroke startarrow="block" endarrow="block"/>
                        </v:shape>
                      </v:group>
                      <v:oval id="Ellipse 241" o:spid="_x0000_s1094" style="position:absolute;left:13430;top:381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" fillcolor="#7030a0" strokecolor="#243f60 [1604]" strokeweight="2pt"/>
                    </v:group>
                    <v:oval id="Ellipse 243" o:spid="_x0000_s1095" style="position:absolute;left:40290;top:371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" fillcolor="#7030a0" strokecolor="#243f60 [1604]" strokeweight="2pt"/>
                  </v:group>
                  <v:shape id="Zone de texte 2" o:spid="_x0000_s1096" type="#_x0000_t202" style="position:absolute;left:32480;width:7810;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" stroked="f">
                    <v:textbox style="mso-fit-shape-to-text:t">
                      <w:txbxContent>
                        <w:p w14:paraId="51136CD0" w14:textId="77777777" w:rsidR="004168B7" w:rsidRPr="004168B7" w:rsidRDefault="004168B7" w:rsidP="004168B7">
                          <w:pPr>
                            <w:rPr>
                              <w:rFonts w:ascii="Times New Roman" w:hAnsi="Times New Roman"/>
                              <w:sz w:val="24"/>
                              <w:szCs w:val="28"/>
                            </w:rPr>
                          </w:pPr>
                          <w:r w:rsidRPr="004168B7">
                            <w:rPr>
                              <w:rFonts w:ascii="Times New Roman" w:hAnsi="Times New Roman"/>
                              <w:sz w:val="24"/>
                              <w:szCs w:val="28"/>
                            </w:rPr>
                            <w:t>Socket</w:t>
                          </w:r>
                        </w:p>
                        <w:p w14:paraId="71424C7D" w14:textId="6AF4E909" w:rsidR="004168B7" w:rsidRPr="004168B7" w:rsidRDefault="004168B7" w:rsidP="004168B7">
                          <w:pPr>
                            <w:rPr>
                              <w:rFonts w:ascii="Times New Roman" w:hAnsi="Times New Roman"/>
                              <w:sz w:val="24"/>
                              <w:szCs w:val="28"/>
                            </w:rPr>
                          </w:pPr>
                          <w:r>
                            <w:rPr>
                              <w:rFonts w:ascii="Times New Roman" w:hAnsi="Times New Roman"/>
                              <w:sz w:val="24"/>
                              <w:szCs w:val="28"/>
                            </w:rPr>
                            <w:t>Serveur</w:t>
                          </w:r>
                        </w:p>
                      </w:txbxContent>
                    </v:textbox>
                  </v:shape>
                </v:group>
                <v:shape id="Zone de texte 2" o:spid="_x0000_s1097" type="#_x0000_t202" style="position:absolute;left:15716;top:6286;width:647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" stroked="f">
                  <v:textbox style="mso-fit-shape-to-text:t">
                    <w:txbxContent>
                      <w:p w14:paraId="36CBEDA4" w14:textId="5F05B1A0" w:rsidR="004168B7" w:rsidRPr="004168B7" w:rsidRDefault="004168B7">
                        <w:pPr>
                          <w:rPr>
                            <w:rFonts w:ascii="Times New Roman" w:hAnsi="Times New Roman"/>
                            <w:sz w:val="24"/>
                            <w:szCs w:val="28"/>
                          </w:rPr>
                        </w:pPr>
                        <w:r w:rsidRPr="004168B7">
                          <w:rPr>
                            <w:rFonts w:ascii="Times New Roman" w:hAnsi="Times New Roman"/>
                            <w:sz w:val="24"/>
                            <w:szCs w:val="28"/>
                          </w:rPr>
                          <w:t>Socket</w:t>
                        </w:r>
                      </w:p>
                      <w:p w14:paraId="787C3976" w14:textId="7D303A3D" w:rsidR="004168B7" w:rsidRPr="004168B7" w:rsidRDefault="004168B7">
                        <w:pPr>
                          <w:rPr>
                            <w:rFonts w:ascii="Times New Roman" w:hAnsi="Times New Roman"/>
                            <w:sz w:val="24"/>
                            <w:szCs w:val="28"/>
                          </w:rPr>
                        </w:pPr>
                        <w:r w:rsidRPr="004168B7">
                          <w:rPr>
                            <w:rFonts w:ascii="Times New Roman" w:hAnsi="Times New Roman"/>
                            <w:sz w:val="24"/>
                            <w:szCs w:val="28"/>
                          </w:rPr>
                          <w:t>Client</w:t>
                        </w:r>
                      </w:p>
                    </w:txbxContent>
                  </v:textbox>
                </v:shape>
                <w10:wrap anchorx="margin"/>
              </v:group>
            </w:pict>
          </mc:Fallback>
        </mc:AlternateContent>
      </w:r>
    </w:p>
    <w:p w14:paraId="2403A25F" w14:textId="174E9747" w:rsidR="00043705" w:rsidRDefault="00043705" w:rsidP="00043705">
      <w:pPr>
        <w:jc w:val="both"/>
        <w:rPr>
          <w:rFonts w:ascii="Times New Roman" w:hAnsi="Times New Roman"/>
          <w:sz w:val="24"/>
        </w:rPr>
      </w:pPr>
    </w:p>
    <w:p w14:paraId="4B92AAE9" w14:textId="3E7BEA35" w:rsidR="00043705" w:rsidRDefault="00043705" w:rsidP="00043705">
      <w:pPr>
        <w:jc w:val="both"/>
        <w:rPr>
          <w:rFonts w:ascii="Times New Roman" w:hAnsi="Times New Roman"/>
          <w:sz w:val="24"/>
        </w:rPr>
      </w:pPr>
    </w:p>
    <w:p w14:paraId="0893D9B1" w14:textId="2950B853" w:rsidR="00043705" w:rsidRDefault="00043705" w:rsidP="00043705">
      <w:pPr>
        <w:jc w:val="both"/>
        <w:rPr>
          <w:rFonts w:ascii="Times New Roman" w:hAnsi="Times New Roman"/>
          <w:sz w:val="24"/>
        </w:rPr>
      </w:pPr>
    </w:p>
    <w:p w14:paraId="18413667" w14:textId="1CCF9C05" w:rsidR="00043705" w:rsidRDefault="00043705" w:rsidP="00043705">
      <w:pPr>
        <w:jc w:val="both"/>
        <w:rPr>
          <w:rFonts w:ascii="Times New Roman" w:hAnsi="Times New Roman"/>
          <w:sz w:val="24"/>
        </w:rPr>
      </w:pPr>
    </w:p>
    <w:p w14:paraId="1E172540" w14:textId="542E96C5" w:rsidR="00043705" w:rsidRDefault="00043705" w:rsidP="00043705">
      <w:pPr>
        <w:jc w:val="both"/>
        <w:rPr>
          <w:rFonts w:ascii="Times New Roman" w:hAnsi="Times New Roman"/>
          <w:sz w:val="24"/>
        </w:rPr>
      </w:pPr>
    </w:p>
    <w:p w14:paraId="7DF1896A" w14:textId="46B3456A" w:rsidR="00475BEB" w:rsidRPr="001629A8" w:rsidRDefault="00475BEB" w:rsidP="00475BEB">
      <w:pPr>
        <w:jc w:val="both"/>
        <w:rPr>
          <w:rFonts w:ascii="Times New Roman" w:hAnsi="Times New Roman"/>
          <w:sz w:val="24"/>
        </w:rPr>
      </w:pPr>
    </w:p>
    <w:p w14:paraId="0F99D76C" w14:textId="009CDFD4" w:rsidR="00A032DB" w:rsidRDefault="00A032DB" w:rsidP="000612A5">
      <w:pPr>
        <w:jc w:val="both"/>
        <w:rPr>
          <w:rFonts w:ascii="Times New Roman" w:hAnsi="Times New Roman"/>
          <w:b/>
          <w:sz w:val="28"/>
          <w:szCs w:val="28"/>
        </w:rPr>
      </w:pPr>
      <w:r w:rsidRPr="00A032DB">
        <w:rPr>
          <w:rFonts w:ascii="Times New Roman" w:hAnsi="Times New Roman"/>
          <w:b/>
          <w:sz w:val="28"/>
          <w:szCs w:val="28"/>
        </w:rPr>
        <w:lastRenderedPageBreak/>
        <w:t xml:space="preserve">Sockets TCP côté </w:t>
      </w:r>
      <w:r w:rsidR="00335825">
        <w:rPr>
          <w:rFonts w:ascii="Times New Roman" w:hAnsi="Times New Roman"/>
          <w:b/>
          <w:sz w:val="28"/>
          <w:szCs w:val="28"/>
        </w:rPr>
        <w:t>serveur</w:t>
      </w:r>
      <w:r w:rsidRPr="00A032DB">
        <w:rPr>
          <w:rFonts w:ascii="Times New Roman" w:hAnsi="Times New Roman"/>
          <w:b/>
          <w:sz w:val="28"/>
          <w:szCs w:val="28"/>
        </w:rPr>
        <w:t xml:space="preserve"> (1)</w:t>
      </w:r>
      <w:r>
        <w:rPr>
          <w:rFonts w:ascii="Times New Roman" w:hAnsi="Times New Roman"/>
          <w:b/>
          <w:sz w:val="28"/>
          <w:szCs w:val="28"/>
        </w:rPr>
        <w:t> :</w:t>
      </w:r>
    </w:p>
    <w:p w14:paraId="610CC3D7" w14:textId="498E2E00" w:rsidR="00E727CC" w:rsidRPr="00E727CC" w:rsidRDefault="00E727CC" w:rsidP="00E727CC">
      <w:pPr>
        <w:ind w:firstLine="709"/>
        <w:jc w:val="both"/>
        <w:rPr>
          <w:rFonts w:ascii="Times New Roman" w:hAnsi="Times New Roman"/>
          <w:sz w:val="24"/>
        </w:rPr>
      </w:pPr>
      <w:r w:rsidRPr="00E727CC">
        <w:rPr>
          <w:rFonts w:ascii="Times New Roman" w:hAnsi="Times New Roman"/>
          <w:sz w:val="24"/>
        </w:rPr>
        <w:t>Un serveur en mode connecté doit attendre une nouvelle demande de connexion de</w:t>
      </w:r>
      <w:r>
        <w:rPr>
          <w:rFonts w:ascii="Times New Roman" w:hAnsi="Times New Roman"/>
          <w:sz w:val="24"/>
        </w:rPr>
        <w:t xml:space="preserve"> </w:t>
      </w:r>
      <w:r w:rsidRPr="00E727CC">
        <w:rPr>
          <w:rFonts w:ascii="Times New Roman" w:hAnsi="Times New Roman"/>
          <w:sz w:val="24"/>
        </w:rPr>
        <w:t>la part d’un client, puis traiter la (ou les requêtes) envoyée(s) sur cette connexion par</w:t>
      </w:r>
      <w:r>
        <w:rPr>
          <w:rFonts w:ascii="Times New Roman" w:hAnsi="Times New Roman"/>
          <w:sz w:val="24"/>
        </w:rPr>
        <w:t xml:space="preserve"> </w:t>
      </w:r>
      <w:r w:rsidRPr="00E727CC">
        <w:rPr>
          <w:rFonts w:ascii="Times New Roman" w:hAnsi="Times New Roman"/>
          <w:sz w:val="24"/>
        </w:rPr>
        <w:t>le client.</w:t>
      </w:r>
    </w:p>
    <w:p w14:paraId="0DF0D0C9" w14:textId="43AF0100" w:rsidR="00E727CC" w:rsidRDefault="00E727CC" w:rsidP="00E727CC">
      <w:pPr>
        <w:ind w:firstLine="709"/>
        <w:jc w:val="both"/>
        <w:rPr>
          <w:rFonts w:ascii="Times New Roman" w:hAnsi="Times New Roman"/>
          <w:sz w:val="24"/>
        </w:rPr>
      </w:pPr>
      <w:r w:rsidRPr="00E727CC">
        <w:rPr>
          <w:rFonts w:ascii="Times New Roman" w:hAnsi="Times New Roman"/>
          <w:sz w:val="24"/>
        </w:rPr>
        <w:t>Les fonctions d’attente et de traitement sont séparées, pour permettre au serveur</w:t>
      </w:r>
      <w:r>
        <w:rPr>
          <w:rFonts w:ascii="Times New Roman" w:hAnsi="Times New Roman"/>
          <w:sz w:val="24"/>
        </w:rPr>
        <w:t xml:space="preserve"> </w:t>
      </w:r>
      <w:r w:rsidRPr="00E727CC">
        <w:rPr>
          <w:rFonts w:ascii="Times New Roman" w:hAnsi="Times New Roman"/>
          <w:sz w:val="24"/>
        </w:rPr>
        <w:t>d’attendre de nouvelles demandes de connexion pendant qu’il traite des requêtes en</w:t>
      </w:r>
      <w:r>
        <w:rPr>
          <w:rFonts w:ascii="Times New Roman" w:hAnsi="Times New Roman"/>
          <w:sz w:val="24"/>
        </w:rPr>
        <w:t xml:space="preserve"> </w:t>
      </w:r>
      <w:r w:rsidRPr="00E727CC">
        <w:rPr>
          <w:rFonts w:ascii="Times New Roman" w:hAnsi="Times New Roman"/>
          <w:sz w:val="24"/>
        </w:rPr>
        <w:t>cours.</w:t>
      </w:r>
    </w:p>
    <w:p w14:paraId="4015F877" w14:textId="506C7C41" w:rsidR="00E727CC" w:rsidRDefault="00E727CC" w:rsidP="00A032DB">
      <w:pPr>
        <w:ind w:firstLine="709"/>
        <w:jc w:val="both"/>
        <w:rPr>
          <w:rFonts w:ascii="Times New Roman" w:hAnsi="Times New Roman"/>
          <w:sz w:val="24"/>
        </w:rPr>
      </w:pPr>
    </w:p>
    <w:p w14:paraId="13B218C9" w14:textId="1868323D" w:rsidR="00E727CC" w:rsidRDefault="00E727CC" w:rsidP="00A032DB">
      <w:pPr>
        <w:ind w:firstLine="709"/>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778048" behindDoc="0" locked="0" layoutInCell="1" allowOverlap="1" wp14:anchorId="705C08C0" wp14:editId="112145B6">
                <wp:simplePos x="0" y="0"/>
                <wp:positionH relativeFrom="column">
                  <wp:posOffset>2221230</wp:posOffset>
                </wp:positionH>
                <wp:positionV relativeFrom="paragraph">
                  <wp:posOffset>83820</wp:posOffset>
                </wp:positionV>
                <wp:extent cx="4561400" cy="1213485"/>
                <wp:effectExtent l="0" t="0" r="0" b="24765"/>
                <wp:wrapNone/>
                <wp:docPr id="327" name="Groupe 327"/>
                <wp:cNvGraphicFramePr/>
                <a:graphic xmlns:a="http://schemas.openxmlformats.org/drawingml/2006/main">
                  <a:graphicData uri="http://schemas.microsoft.com/office/word/2010/wordprocessingGroup">
                    <wpg:wgp>
                      <wpg:cNvGrpSpPr/>
                      <wpg:grpSpPr>
                        <a:xfrm>
                          <a:off x="0" y="0"/>
                          <a:ext cx="4561400" cy="1213485"/>
                          <a:chOff x="104775" y="76200"/>
                          <a:chExt cx="4561400" cy="1213485"/>
                        </a:xfrm>
                      </wpg:grpSpPr>
                      <wpg:grpSp>
                        <wpg:cNvPr id="8" name="Groupe 8"/>
                        <wpg:cNvGrpSpPr/>
                        <wpg:grpSpPr>
                          <a:xfrm>
                            <a:off x="104775" y="76200"/>
                            <a:ext cx="2589945" cy="1213485"/>
                            <a:chOff x="1923660" y="76225"/>
                            <a:chExt cx="2590113" cy="1213878"/>
                          </a:xfrm>
                        </wpg:grpSpPr>
                        <wpg:grpSp>
                          <wpg:cNvPr id="11" name="Groupe 11"/>
                          <wpg:cNvGrpSpPr/>
                          <wpg:grpSpPr>
                            <a:xfrm>
                              <a:off x="1923660" y="76225"/>
                              <a:ext cx="2590113" cy="1213878"/>
                              <a:chOff x="1923667" y="-303792"/>
                              <a:chExt cx="2590122" cy="1214084"/>
                            </a:xfrm>
                          </wpg:grpSpPr>
                          <wpg:grpSp>
                            <wpg:cNvPr id="14" name="Groupe 14"/>
                            <wpg:cNvGrpSpPr/>
                            <wpg:grpSpPr>
                              <a:xfrm>
                                <a:off x="1923667" y="-303792"/>
                                <a:ext cx="2547678" cy="1214084"/>
                                <a:chOff x="2437956" y="-314293"/>
                                <a:chExt cx="2547678" cy="1214111"/>
                              </a:xfrm>
                            </wpg:grpSpPr>
                            <wpg:grpSp>
                              <wpg:cNvPr id="254" name="Groupe 254"/>
                              <wpg:cNvGrpSpPr/>
                              <wpg:grpSpPr>
                                <a:xfrm>
                                  <a:off x="2437956" y="-314293"/>
                                  <a:ext cx="2547678" cy="1214111"/>
                                  <a:chOff x="2437956" y="-313318"/>
                                  <a:chExt cx="2547678" cy="1214111"/>
                                </a:xfrm>
                              </wpg:grpSpPr>
                              <wpg:grpSp>
                                <wpg:cNvPr id="259" name="Groupe 259"/>
                                <wpg:cNvGrpSpPr/>
                                <wpg:grpSpPr>
                                  <a:xfrm>
                                    <a:off x="2437956" y="-313318"/>
                                    <a:ext cx="2547678" cy="1214111"/>
                                    <a:chOff x="2438248" y="-314357"/>
                                    <a:chExt cx="2547983" cy="1214357"/>
                                  </a:xfrm>
                                </wpg:grpSpPr>
                                <wps:wsp>
                                  <wps:cNvPr id="260" name="Zone de texte 2"/>
                                  <wps:cNvSpPr txBox="1">
                                    <a:spLocks noChangeArrowheads="1"/>
                                  </wps:cNvSpPr>
                                  <wps:spPr bwMode="auto">
                                    <a:xfrm>
                                      <a:off x="3028267" y="-314357"/>
                                      <a:ext cx="1105316" cy="332480"/>
                                    </a:xfrm>
                                    <a:prstGeom prst="rect">
                                      <a:avLst/>
                                    </a:prstGeom>
                                    <a:solidFill>
                                      <a:srgbClr val="FFFFFF"/>
                                    </a:solidFill>
                                    <a:ln w="9525">
                                      <a:noFill/>
                                      <a:miter lim="800000"/>
                                      <a:headEnd/>
                                      <a:tailEnd/>
                                    </a:ln>
                                  </wps:spPr>
                                  <wps:txbx>
                                    <w:txbxContent>
                                      <w:p w14:paraId="7FEA568A" w14:textId="77777777" w:rsidR="00E727CC" w:rsidRPr="004168B7" w:rsidRDefault="00E727CC" w:rsidP="00E727CC">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g:grpSp>
                                  <wpg:cNvPr id="264" name="Groupe 264"/>
                                  <wpg:cNvGrpSpPr/>
                                  <wpg:grpSpPr>
                                    <a:xfrm>
                                      <a:off x="2438248" y="0"/>
                                      <a:ext cx="2547983" cy="900000"/>
                                      <a:chOff x="2438248" y="0"/>
                                      <a:chExt cx="2547983" cy="900000"/>
                                    </a:xfrm>
                                  </wpg:grpSpPr>
                                  <wps:wsp>
                                    <wps:cNvPr id="265" name="Zone de texte 2"/>
                                    <wps:cNvSpPr txBox="1">
                                      <a:spLocks noChangeArrowheads="1"/>
                                    </wps:cNvSpPr>
                                    <wps:spPr bwMode="auto">
                                      <a:xfrm>
                                        <a:off x="2438248" y="267701"/>
                                        <a:ext cx="1571921" cy="262700"/>
                                      </a:xfrm>
                                      <a:prstGeom prst="rect">
                                        <a:avLst/>
                                      </a:prstGeom>
                                      <a:solidFill>
                                        <a:srgbClr val="FFFFFF"/>
                                      </a:solidFill>
                                      <a:ln w="9525">
                                        <a:noFill/>
                                        <a:miter lim="800000"/>
                                        <a:headEnd/>
                                        <a:tailEnd/>
                                      </a:ln>
                                    </wps:spPr>
                                    <wps:txbx>
                                      <w:txbxContent>
                                        <w:p w14:paraId="7A47D602" w14:textId="60B7608C" w:rsidR="00E727CC" w:rsidRPr="00D01FEC" w:rsidRDefault="00E727CC" w:rsidP="00E727CC">
                                          <w:pPr>
                                            <w:jc w:val="center"/>
                                            <w:rPr>
                                              <w:rFonts w:ascii="Times New Roman" w:hAnsi="Times New Roman"/>
                                              <w:sz w:val="24"/>
                                              <w:szCs w:val="28"/>
                                            </w:rPr>
                                          </w:pPr>
                                          <w:r>
                                            <w:rPr>
                                              <w:rFonts w:ascii="Times New Roman" w:hAnsi="Times New Roman"/>
                                              <w:sz w:val="24"/>
                                              <w:szCs w:val="28"/>
                                            </w:rPr>
                                            <w:t>En attente</w:t>
                                          </w:r>
                                        </w:p>
                                      </w:txbxContent>
                                    </wps:txbx>
                                    <wps:bodyPr rot="0" vert="horz" wrap="square" lIns="91440" tIns="45720" rIns="91440" bIns="45720" anchor="t" anchorCtr="0">
                                      <a:noAutofit/>
                                    </wps:bodyPr>
                                  </wps:wsp>
                                  <wps:wsp>
                                    <wps:cNvPr id="269" name="Rectangle : coins arrondis 269"/>
                                    <wps:cNvSpPr/>
                                    <wps:spPr>
                                      <a:xfrm>
                                        <a:off x="4086311"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0" name="Connecteur droit avec flèche 310"/>
                                <wps:cNvCnPr/>
                                <wps:spPr>
                                  <a:xfrm>
                                    <a:off x="3647814" y="-57145"/>
                                    <a:ext cx="402300" cy="1459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2" name="Ellipse 312"/>
                              <wps:cNvSpPr/>
                              <wps:spPr>
                                <a:xfrm>
                                  <a:off x="4029025" y="628783"/>
                                  <a:ext cx="144000" cy="143968"/>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Zone de texte 2"/>
                            <wps:cNvSpPr txBox="1">
                              <a:spLocks noChangeArrowheads="1"/>
                            </wps:cNvSpPr>
                            <wps:spPr bwMode="auto">
                              <a:xfrm>
                                <a:off x="3732739" y="248595"/>
                                <a:ext cx="781050" cy="371994"/>
                              </a:xfrm>
                              <a:prstGeom prst="rect">
                                <a:avLst/>
                              </a:prstGeom>
                              <a:noFill/>
                              <a:ln w="9525">
                                <a:noFill/>
                                <a:miter lim="800000"/>
                                <a:headEnd/>
                                <a:tailEnd/>
                              </a:ln>
                            </wps:spPr>
                            <wps:txbx>
                              <w:txbxContent>
                                <w:p w14:paraId="63A88DDC" w14:textId="77777777" w:rsidR="00E727CC" w:rsidRPr="00447639" w:rsidRDefault="00E727CC" w:rsidP="00E727CC">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grpSp>
                        <wps:wsp>
                          <wps:cNvPr id="315" name="Ellipse 315"/>
                          <wps:cNvSpPr/>
                          <wps:spPr>
                            <a:xfrm>
                              <a:off x="3514725" y="457200"/>
                              <a:ext cx="144000" cy="144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Zone de texte 2"/>
                        <wps:cNvSpPr txBox="1">
                          <a:spLocks noChangeArrowheads="1"/>
                        </wps:cNvSpPr>
                        <wps:spPr bwMode="auto">
                          <a:xfrm>
                            <a:off x="2723877" y="438150"/>
                            <a:ext cx="1942298" cy="704850"/>
                          </a:xfrm>
                          <a:prstGeom prst="rect">
                            <a:avLst/>
                          </a:prstGeom>
                          <a:solidFill>
                            <a:srgbClr val="FFFFFF"/>
                          </a:solidFill>
                          <a:ln w="9525">
                            <a:noFill/>
                            <a:miter lim="800000"/>
                            <a:headEnd/>
                            <a:tailEnd/>
                          </a:ln>
                        </wps:spPr>
                        <wps:txbx>
                          <w:txbxContent>
                            <w:p w14:paraId="0CB82C31" w14:textId="7738E3DD" w:rsidR="00E727CC" w:rsidRPr="00D01FEC" w:rsidRDefault="00E727CC" w:rsidP="00E727CC">
                              <w:pPr>
                                <w:rPr>
                                  <w:rFonts w:ascii="Times New Roman" w:hAnsi="Times New Roman"/>
                                  <w:sz w:val="24"/>
                                  <w:szCs w:val="28"/>
                                </w:rPr>
                              </w:pPr>
                              <w:r>
                                <w:rPr>
                                  <w:rFonts w:ascii="Times New Roman" w:hAnsi="Times New Roman"/>
                                  <w:sz w:val="24"/>
                                  <w:szCs w:val="28"/>
                                </w:rPr>
                                <w:t>Le</w:t>
                              </w:r>
                              <w:r w:rsidRPr="00E727CC">
                                <w:rPr>
                                  <w:rFonts w:ascii="Times New Roman" w:hAnsi="Times New Roman"/>
                                  <w:sz w:val="24"/>
                                  <w:szCs w:val="28"/>
                                </w:rPr>
                                <w:t xml:space="preserve"> socket serveur est</w:t>
                              </w:r>
                              <w:r>
                                <w:rPr>
                                  <w:rFonts w:ascii="Times New Roman" w:hAnsi="Times New Roman"/>
                                  <w:sz w:val="24"/>
                                  <w:szCs w:val="28"/>
                                </w:rPr>
                                <w:t xml:space="preserve"> </w:t>
                              </w:r>
                              <w:r w:rsidRPr="00E727CC">
                                <w:rPr>
                                  <w:rFonts w:ascii="Times New Roman" w:hAnsi="Times New Roman"/>
                                  <w:sz w:val="24"/>
                                  <w:szCs w:val="28"/>
                                </w:rPr>
                                <w:t>associé à un port connu</w:t>
                              </w:r>
                              <w:r>
                                <w:rPr>
                                  <w:rFonts w:ascii="Times New Roman" w:hAnsi="Times New Roman"/>
                                  <w:sz w:val="24"/>
                                  <w:szCs w:val="28"/>
                                </w:rPr>
                                <w:t xml:space="preserve"> </w:t>
                              </w:r>
                              <w:r w:rsidRPr="00E727CC">
                                <w:rPr>
                                  <w:rFonts w:ascii="Times New Roman" w:hAnsi="Times New Roman"/>
                                  <w:sz w:val="24"/>
                                  <w:szCs w:val="28"/>
                                </w:rPr>
                                <w:t>des clients</w:t>
                              </w:r>
                              <w:r>
                                <w:rPr>
                                  <w:rFonts w:ascii="Times New Roman" w:hAnsi="Times New Roman"/>
                                  <w:sz w:val="24"/>
                                  <w:szCs w:val="28"/>
                                </w:rPr>
                                <w:t> : par exemple 50000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705C08C0" id="Groupe 327" o:spid="_x0000_s1098" style="position:absolute;left:0;text-align:left;margin-left:174.9pt;margin-top:6.6pt;width:359.15pt;height:95.55pt;z-index:251778048;mso-width-relative:margin;mso-height-relative:margin" coordorigin="1047,762" coordsize="45614,1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">
                <v:group id="Groupe 8" o:spid="_x0000_s1099" style="position:absolute;left:1047;top:762;width:25900;height:12134" coordorigin="19236,762" coordsize="25901,1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11" o:spid="_x0000_s1100" style="position:absolute;left:19236;top:762;width:25901;height:12139" coordorigin="19236,-3037" coordsize="25901,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14" o:spid="_x0000_s1101" style="position:absolute;left:19236;top:-3037;width:25477;height:12139" coordorigin="24379,-3142" coordsize="25476,1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e 254" o:spid="_x0000_s1102" style="position:absolute;left:24379;top:-3142;width:25477;height:12140" coordorigin="24379,-3133" coordsize="25476,1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e 259" o:spid="_x0000_s1103" style="position:absolute;left:24379;top:-3133;width:25477;height:12140" coordorigin="24382,-3143" coordsize="25479,1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Zone de texte 2" o:spid="_x0000_s1104" type="#_x0000_t202" style="position:absolute;left:30282;top:-3143;width:11053;height:3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7FEA568A" w14:textId="77777777" w:rsidR="00E727CC" w:rsidRPr="004168B7" w:rsidRDefault="00E727CC" w:rsidP="00E727CC">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group id="Groupe 264" o:spid="_x0000_s1105" style="position:absolute;left:24382;width:25480;height:9000" coordorigin="24382" coordsize="2547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Zone de texte 2" o:spid="_x0000_s1106" type="#_x0000_t202" style="position:absolute;left:24382;top:2677;width:15719;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14:paraId="7A47D602" w14:textId="60B7608C" w:rsidR="00E727CC" w:rsidRPr="00D01FEC" w:rsidRDefault="00E727CC" w:rsidP="00E727CC">
                                    <w:pPr>
                                      <w:jc w:val="center"/>
                                      <w:rPr>
                                        <w:rFonts w:ascii="Times New Roman" w:hAnsi="Times New Roman"/>
                                        <w:sz w:val="24"/>
                                        <w:szCs w:val="28"/>
                                      </w:rPr>
                                    </w:pPr>
                                    <w:r>
                                      <w:rPr>
                                        <w:rFonts w:ascii="Times New Roman" w:hAnsi="Times New Roman"/>
                                        <w:sz w:val="24"/>
                                        <w:szCs w:val="28"/>
                                      </w:rPr>
                                      <w:t>En attente</w:t>
                                    </w:r>
                                  </w:p>
                                </w:txbxContent>
                              </v:textbox>
                            </v:shape>
                            <v:roundrect id="Rectangle : coins arrondis 269" o:spid="_x0000_s1107" style="position:absolute;left:4086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" fillcolor="#ffc000" strokecolor="#e36c0a [2409]" strokeweight="2pt"/>
                          </v:group>
                        </v:group>
                        <v:shape id="Connecteur droit avec flèche 310" o:spid="_x0000_s1108" type="#_x0000_t32" style="position:absolute;left:36478;top:-571;width:4023;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" strokecolor="black [3213]" strokeweight="1pt">
                          <v:stroke endarrow="block"/>
                        </v:shape>
                      </v:group>
                      <v:oval id="Ellipse 312" o:spid="_x0000_s1109" style="position:absolute;left:40290;top:6287;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" fillcolor="#7030a0" strokecolor="#243f60 [1604]" strokeweight="2pt"/>
                    </v:group>
                    <v:shape id="Zone de texte 2" o:spid="_x0000_s1110" type="#_x0000_t202" style="position:absolute;left:37327;top:2485;width:781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14:paraId="63A88DDC" w14:textId="77777777" w:rsidR="00E727CC" w:rsidRPr="00447639" w:rsidRDefault="00E727CC" w:rsidP="00E727CC">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v:group>
                  <v:oval id="Ellipse 315" o:spid="_x0000_s1111" style="position:absolute;left:35147;top:45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" fillcolor="red" strokecolor="#243f60 [1604]" strokeweight="2pt"/>
                </v:group>
                <v:shape id="Zone de texte 2" o:spid="_x0000_s1112" type="#_x0000_t202" style="position:absolute;left:27238;top:4381;width:19423;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0CB82C31" w14:textId="7738E3DD" w:rsidR="00E727CC" w:rsidRPr="00D01FEC" w:rsidRDefault="00E727CC" w:rsidP="00E727CC">
                        <w:pPr>
                          <w:rPr>
                            <w:rFonts w:ascii="Times New Roman" w:hAnsi="Times New Roman"/>
                            <w:sz w:val="24"/>
                            <w:szCs w:val="28"/>
                          </w:rPr>
                        </w:pPr>
                        <w:r>
                          <w:rPr>
                            <w:rFonts w:ascii="Times New Roman" w:hAnsi="Times New Roman"/>
                            <w:sz w:val="24"/>
                            <w:szCs w:val="28"/>
                          </w:rPr>
                          <w:t>Le</w:t>
                        </w:r>
                        <w:r w:rsidRPr="00E727CC">
                          <w:rPr>
                            <w:rFonts w:ascii="Times New Roman" w:hAnsi="Times New Roman"/>
                            <w:sz w:val="24"/>
                            <w:szCs w:val="28"/>
                          </w:rPr>
                          <w:t xml:space="preserve"> socket serveur est</w:t>
                        </w:r>
                        <w:r>
                          <w:rPr>
                            <w:rFonts w:ascii="Times New Roman" w:hAnsi="Times New Roman"/>
                            <w:sz w:val="24"/>
                            <w:szCs w:val="28"/>
                          </w:rPr>
                          <w:t xml:space="preserve"> </w:t>
                        </w:r>
                        <w:r w:rsidRPr="00E727CC">
                          <w:rPr>
                            <w:rFonts w:ascii="Times New Roman" w:hAnsi="Times New Roman"/>
                            <w:sz w:val="24"/>
                            <w:szCs w:val="28"/>
                          </w:rPr>
                          <w:t>associé à un port connu</w:t>
                        </w:r>
                        <w:r>
                          <w:rPr>
                            <w:rFonts w:ascii="Times New Roman" w:hAnsi="Times New Roman"/>
                            <w:sz w:val="24"/>
                            <w:szCs w:val="28"/>
                          </w:rPr>
                          <w:t xml:space="preserve"> </w:t>
                        </w:r>
                        <w:r w:rsidRPr="00E727CC">
                          <w:rPr>
                            <w:rFonts w:ascii="Times New Roman" w:hAnsi="Times New Roman"/>
                            <w:sz w:val="24"/>
                            <w:szCs w:val="28"/>
                          </w:rPr>
                          <w:t>des clients</w:t>
                        </w:r>
                        <w:r>
                          <w:rPr>
                            <w:rFonts w:ascii="Times New Roman" w:hAnsi="Times New Roman"/>
                            <w:sz w:val="24"/>
                            <w:szCs w:val="28"/>
                          </w:rPr>
                          <w:t> : par exemple 50000</w:t>
                        </w:r>
                      </w:p>
                    </w:txbxContent>
                  </v:textbox>
                </v:shape>
              </v:group>
            </w:pict>
          </mc:Fallback>
        </mc:AlternateContent>
      </w:r>
    </w:p>
    <w:p w14:paraId="417ECE04" w14:textId="09E90FF9" w:rsidR="00E727CC" w:rsidRDefault="00E727CC" w:rsidP="00A032DB">
      <w:pPr>
        <w:ind w:firstLine="709"/>
        <w:jc w:val="both"/>
        <w:rPr>
          <w:rFonts w:ascii="Times New Roman" w:hAnsi="Times New Roman"/>
          <w:sz w:val="24"/>
        </w:rPr>
      </w:pPr>
    </w:p>
    <w:p w14:paraId="2A08FB8D" w14:textId="5D81A750" w:rsidR="00E727CC" w:rsidRDefault="00E727CC" w:rsidP="00A032DB">
      <w:pPr>
        <w:ind w:firstLine="709"/>
        <w:jc w:val="both"/>
        <w:rPr>
          <w:rFonts w:ascii="Times New Roman" w:hAnsi="Times New Roman"/>
          <w:sz w:val="24"/>
        </w:rPr>
      </w:pPr>
    </w:p>
    <w:p w14:paraId="6525C61A" w14:textId="2773C14C" w:rsidR="00E727CC" w:rsidRDefault="00E727CC" w:rsidP="00A032DB">
      <w:pPr>
        <w:ind w:firstLine="709"/>
        <w:jc w:val="both"/>
        <w:rPr>
          <w:rFonts w:ascii="Times New Roman" w:hAnsi="Times New Roman"/>
          <w:sz w:val="24"/>
        </w:rPr>
      </w:pPr>
    </w:p>
    <w:p w14:paraId="74A577F5" w14:textId="28E71232" w:rsidR="00E727CC" w:rsidRDefault="00E727CC" w:rsidP="00A032DB">
      <w:pPr>
        <w:ind w:firstLine="709"/>
        <w:jc w:val="both"/>
        <w:rPr>
          <w:rFonts w:ascii="Times New Roman" w:hAnsi="Times New Roman"/>
          <w:sz w:val="24"/>
        </w:rPr>
      </w:pPr>
    </w:p>
    <w:p w14:paraId="61145B0A" w14:textId="449F7D9D" w:rsidR="00E727CC" w:rsidRDefault="00E727CC" w:rsidP="00A032DB">
      <w:pPr>
        <w:ind w:firstLine="709"/>
        <w:jc w:val="both"/>
        <w:rPr>
          <w:rFonts w:ascii="Times New Roman" w:hAnsi="Times New Roman"/>
          <w:sz w:val="24"/>
        </w:rPr>
      </w:pPr>
    </w:p>
    <w:p w14:paraId="38144058" w14:textId="13A8EB4A" w:rsidR="00E727CC" w:rsidRDefault="00E727CC" w:rsidP="00A032DB">
      <w:pPr>
        <w:ind w:firstLine="709"/>
        <w:jc w:val="both"/>
        <w:rPr>
          <w:rFonts w:ascii="Times New Roman" w:hAnsi="Times New Roman"/>
          <w:sz w:val="24"/>
        </w:rPr>
      </w:pPr>
    </w:p>
    <w:p w14:paraId="0837E8C0" w14:textId="5A8FF141" w:rsidR="00E727CC" w:rsidRDefault="00E727CC" w:rsidP="00A032DB">
      <w:pPr>
        <w:ind w:firstLine="709"/>
        <w:jc w:val="both"/>
        <w:rPr>
          <w:rFonts w:ascii="Times New Roman" w:hAnsi="Times New Roman"/>
          <w:sz w:val="24"/>
        </w:rPr>
      </w:pPr>
    </w:p>
    <w:p w14:paraId="74D08E27" w14:textId="0FB63786" w:rsidR="00E727CC" w:rsidRDefault="00FD338C" w:rsidP="00A032DB">
      <w:pPr>
        <w:ind w:firstLine="709"/>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783168" behindDoc="0" locked="0" layoutInCell="1" allowOverlap="1" wp14:anchorId="5C7CCE78" wp14:editId="447C0426">
                <wp:simplePos x="0" y="0"/>
                <wp:positionH relativeFrom="column">
                  <wp:posOffset>201930</wp:posOffset>
                </wp:positionH>
                <wp:positionV relativeFrom="paragraph">
                  <wp:posOffset>120015</wp:posOffset>
                </wp:positionV>
                <wp:extent cx="6819900" cy="1387455"/>
                <wp:effectExtent l="0" t="0" r="0" b="3810"/>
                <wp:wrapNone/>
                <wp:docPr id="435" name="Groupe 435"/>
                <wp:cNvGraphicFramePr/>
                <a:graphic xmlns:a="http://schemas.openxmlformats.org/drawingml/2006/main">
                  <a:graphicData uri="http://schemas.microsoft.com/office/word/2010/wordprocessingGroup">
                    <wpg:wgp>
                      <wpg:cNvGrpSpPr/>
                      <wpg:grpSpPr>
                        <a:xfrm>
                          <a:off x="0" y="0"/>
                          <a:ext cx="6819900" cy="1387455"/>
                          <a:chOff x="0" y="0"/>
                          <a:chExt cx="6819900" cy="1387455"/>
                        </a:xfrm>
                      </wpg:grpSpPr>
                      <wpg:grpSp>
                        <wpg:cNvPr id="329" name="Groupe 329"/>
                        <wpg:cNvGrpSpPr/>
                        <wpg:grpSpPr>
                          <a:xfrm>
                            <a:off x="0" y="0"/>
                            <a:ext cx="4609945" cy="1387455"/>
                            <a:chOff x="-104714" y="76200"/>
                            <a:chExt cx="4609945" cy="1387455"/>
                          </a:xfrm>
                        </wpg:grpSpPr>
                        <wpg:grpSp>
                          <wpg:cNvPr id="330" name="Groupe 330"/>
                          <wpg:cNvGrpSpPr/>
                          <wpg:grpSpPr>
                            <a:xfrm>
                              <a:off x="-104714" y="76200"/>
                              <a:ext cx="4609945" cy="1387455"/>
                              <a:chOff x="-104714" y="76200"/>
                              <a:chExt cx="4609945" cy="1387455"/>
                            </a:xfrm>
                          </wpg:grpSpPr>
                          <wpg:grpSp>
                            <wpg:cNvPr id="331" name="Groupe 331"/>
                            <wpg:cNvGrpSpPr/>
                            <wpg:grpSpPr>
                              <a:xfrm>
                                <a:off x="-104714" y="76200"/>
                                <a:ext cx="4609945" cy="1387455"/>
                                <a:chOff x="-104714" y="76200"/>
                                <a:chExt cx="4609945" cy="1387455"/>
                              </a:xfrm>
                            </wpg:grpSpPr>
                            <wpg:grpSp>
                              <wpg:cNvPr id="333" name="Groupe 333"/>
                              <wpg:cNvGrpSpPr/>
                              <wpg:grpSpPr>
                                <a:xfrm>
                                  <a:off x="-104714" y="76200"/>
                                  <a:ext cx="4609945" cy="1387455"/>
                                  <a:chOff x="-104714" y="76200"/>
                                  <a:chExt cx="4609945" cy="1387455"/>
                                </a:xfrm>
                              </wpg:grpSpPr>
                              <wpg:grpSp>
                                <wpg:cNvPr id="408" name="Groupe 408"/>
                                <wpg:cNvGrpSpPr/>
                                <wpg:grpSpPr>
                                  <a:xfrm>
                                    <a:off x="-104714" y="76200"/>
                                    <a:ext cx="4609945" cy="1387455"/>
                                    <a:chOff x="-104715" y="-303817"/>
                                    <a:chExt cx="4609962" cy="1387690"/>
                                  </a:xfrm>
                                </wpg:grpSpPr>
                                <wpg:grpSp>
                                  <wpg:cNvPr id="409" name="Groupe 409"/>
                                  <wpg:cNvGrpSpPr/>
                                  <wpg:grpSpPr>
                                    <a:xfrm>
                                      <a:off x="-104715" y="-303817"/>
                                      <a:ext cx="4576060" cy="1387690"/>
                                      <a:chOff x="409574" y="-314318"/>
                                      <a:chExt cx="4576060" cy="1387721"/>
                                    </a:xfrm>
                                  </wpg:grpSpPr>
                                  <wpg:grpSp>
                                    <wpg:cNvPr id="411" name="Groupe 411"/>
                                    <wpg:cNvGrpSpPr/>
                                    <wpg:grpSpPr>
                                      <a:xfrm>
                                        <a:off x="409574" y="-314318"/>
                                        <a:ext cx="4576060" cy="1387721"/>
                                        <a:chOff x="409574" y="-313343"/>
                                        <a:chExt cx="4576060" cy="1387721"/>
                                      </a:xfrm>
                                    </wpg:grpSpPr>
                                    <wpg:grpSp>
                                      <wpg:cNvPr id="412" name="Groupe 412"/>
                                      <wpg:cNvGrpSpPr/>
                                      <wpg:grpSpPr>
                                        <a:xfrm>
                                          <a:off x="409574" y="-313343"/>
                                          <a:ext cx="4576060" cy="1387721"/>
                                          <a:chOff x="409623" y="-314382"/>
                                          <a:chExt cx="4576608" cy="1388002"/>
                                        </a:xfrm>
                                      </wpg:grpSpPr>
                                      <wps:wsp>
                                        <wps:cNvPr id="413" name="Zone de texte 2"/>
                                        <wps:cNvSpPr txBox="1">
                                          <a:spLocks noChangeArrowheads="1"/>
                                        </wps:cNvSpPr>
                                        <wps:spPr bwMode="auto">
                                          <a:xfrm>
                                            <a:off x="2990805" y="-314382"/>
                                            <a:ext cx="1105316" cy="332480"/>
                                          </a:xfrm>
                                          <a:prstGeom prst="rect">
                                            <a:avLst/>
                                          </a:prstGeom>
                                          <a:solidFill>
                                            <a:srgbClr val="FFFFFF"/>
                                          </a:solidFill>
                                          <a:ln w="9525">
                                            <a:noFill/>
                                            <a:miter lim="800000"/>
                                            <a:headEnd/>
                                            <a:tailEnd/>
                                          </a:ln>
                                        </wps:spPr>
                                        <wps:txbx>
                                          <w:txbxContent>
                                            <w:p w14:paraId="4E1430A3" w14:textId="77777777" w:rsidR="00E727CC" w:rsidRPr="004168B7" w:rsidRDefault="00E727CC" w:rsidP="00E727CC">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g:grpSp>
                                        <wpg:cNvPr id="416" name="Groupe 416"/>
                                        <wpg:cNvGrpSpPr/>
                                        <wpg:grpSpPr>
                                          <a:xfrm>
                                            <a:off x="409623" y="-93854"/>
                                            <a:ext cx="4576608" cy="1167474"/>
                                            <a:chOff x="409623" y="-93854"/>
                                            <a:chExt cx="4576608" cy="1167474"/>
                                          </a:xfrm>
                                        </wpg:grpSpPr>
                                        <wps:wsp>
                                          <wps:cNvPr id="417" name="Zone de texte 2"/>
                                          <wps:cNvSpPr txBox="1">
                                            <a:spLocks noChangeArrowheads="1"/>
                                          </wps:cNvSpPr>
                                          <wps:spPr bwMode="auto">
                                            <a:xfrm>
                                              <a:off x="1657592" y="810920"/>
                                              <a:ext cx="1943043" cy="262700"/>
                                            </a:xfrm>
                                            <a:prstGeom prst="rect">
                                              <a:avLst/>
                                            </a:prstGeom>
                                            <a:solidFill>
                                              <a:srgbClr val="FFFFFF"/>
                                            </a:solidFill>
                                            <a:ln w="9525">
                                              <a:noFill/>
                                              <a:miter lim="800000"/>
                                              <a:headEnd/>
                                              <a:tailEnd/>
                                            </a:ln>
                                          </wps:spPr>
                                          <wps:txbx>
                                            <w:txbxContent>
                                              <w:p w14:paraId="046211CA" w14:textId="786A0F7B" w:rsidR="00E727CC" w:rsidRPr="00D01FEC" w:rsidRDefault="00E727CC" w:rsidP="00E727CC">
                                                <w:pPr>
                                                  <w:jc w:val="center"/>
                                                  <w:rPr>
                                                    <w:rFonts w:ascii="Times New Roman" w:hAnsi="Times New Roman"/>
                                                    <w:sz w:val="24"/>
                                                    <w:szCs w:val="28"/>
                                                  </w:rPr>
                                                </w:pPr>
                                                <w:r>
                                                  <w:rPr>
                                                    <w:rFonts w:ascii="Times New Roman" w:hAnsi="Times New Roman"/>
                                                    <w:sz w:val="24"/>
                                                    <w:szCs w:val="28"/>
                                                  </w:rPr>
                                                  <w:t>Socket de communication</w:t>
                                                </w:r>
                                              </w:p>
                                            </w:txbxContent>
                                          </wps:txbx>
                                          <wps:bodyPr rot="0" vert="horz" wrap="square" lIns="91440" tIns="45720" rIns="91440" bIns="45720" anchor="t" anchorCtr="0">
                                            <a:noAutofit/>
                                          </wps:bodyPr>
                                        </wps:wsp>
                                        <wpg:grpSp>
                                          <wpg:cNvPr id="418" name="Groupe 418"/>
                                          <wpg:cNvGrpSpPr/>
                                          <wpg:grpSpPr>
                                            <a:xfrm>
                                              <a:off x="409623" y="-93854"/>
                                              <a:ext cx="4576608" cy="1016126"/>
                                              <a:chOff x="400098" y="-93854"/>
                                              <a:chExt cx="4576608" cy="1016126"/>
                                            </a:xfrm>
                                          </wpg:grpSpPr>
                                          <wps:wsp>
                                            <wps:cNvPr id="419" name="Rectangle : coins arrondis 419"/>
                                            <wps:cNvSpPr/>
                                            <wps:spPr>
                                              <a:xfrm>
                                                <a:off x="4076786"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0" name="Groupe 420"/>
                                            <wpg:cNvGrpSpPr/>
                                            <wpg:grpSpPr>
                                              <a:xfrm>
                                                <a:off x="400098" y="-93854"/>
                                                <a:ext cx="3619884" cy="1016126"/>
                                                <a:chOff x="400098" y="-93854"/>
                                                <a:chExt cx="3619884" cy="1016126"/>
                                              </a:xfrm>
                                            </wpg:grpSpPr>
                                            <wps:wsp>
                                              <wps:cNvPr id="423" name="Connecteur droit avec flèche 423"/>
                                              <wps:cNvCnPr/>
                                              <wps:spPr>
                                                <a:xfrm flipH="1">
                                                  <a:off x="3449544" y="744435"/>
                                                  <a:ext cx="570438" cy="177837"/>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4" name="Zone de texte 2"/>
                                              <wps:cNvSpPr txBox="1">
                                                <a:spLocks noChangeArrowheads="1"/>
                                              </wps:cNvSpPr>
                                              <wps:spPr bwMode="auto">
                                                <a:xfrm>
                                                  <a:off x="400098" y="-93854"/>
                                                  <a:ext cx="1152571" cy="499881"/>
                                                </a:xfrm>
                                                <a:prstGeom prst="rect">
                                                  <a:avLst/>
                                                </a:prstGeom>
                                                <a:noFill/>
                                                <a:ln w="9525">
                                                  <a:noFill/>
                                                  <a:miter lim="800000"/>
                                                  <a:headEnd/>
                                                  <a:tailEnd/>
                                                </a:ln>
                                              </wps:spPr>
                                              <wps:txbx>
                                                <w:txbxContent>
                                                  <w:p w14:paraId="61097BE3" w14:textId="5CB773BA" w:rsidR="00E727CC" w:rsidRPr="00D01FEC" w:rsidRDefault="00E727CC" w:rsidP="00E727CC">
                                                    <w:pPr>
                                                      <w:jc w:val="center"/>
                                                      <w:rPr>
                                                        <w:rFonts w:ascii="Times New Roman" w:hAnsi="Times New Roman"/>
                                                        <w:sz w:val="24"/>
                                                        <w:szCs w:val="28"/>
                                                      </w:rPr>
                                                    </w:pPr>
                                                    <w:r>
                                                      <w:rPr>
                                                        <w:rFonts w:ascii="Times New Roman" w:hAnsi="Times New Roman"/>
                                                        <w:sz w:val="24"/>
                                                        <w:szCs w:val="28"/>
                                                      </w:rPr>
                                                      <w:t xml:space="preserve">Demande de connexion </w:t>
                                                    </w:r>
                                                  </w:p>
                                                </w:txbxContent>
                                              </wps:txbx>
                                              <wps:bodyPr rot="0" vert="horz" wrap="square" lIns="91440" tIns="45720" rIns="91440" bIns="45720" anchor="t" anchorCtr="0">
                                                <a:noAutofit/>
                                              </wps:bodyPr>
                                            </wps:wsp>
                                          </wpg:grpSp>
                                        </wpg:grpSp>
                                      </wpg:grpSp>
                                    </wpg:grpSp>
                                    <wps:wsp>
                                      <wps:cNvPr id="425" name="Connecteur droit avec flèche 425"/>
                                      <wps:cNvCnPr/>
                                      <wps:spPr>
                                        <a:xfrm>
                                          <a:off x="3647814" y="-57145"/>
                                          <a:ext cx="402300" cy="1459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7" name="Ellipse 427"/>
                                    <wps:cNvSpPr/>
                                    <wps:spPr>
                                      <a:xfrm>
                                        <a:off x="4047724" y="647753"/>
                                        <a:ext cx="144000" cy="143968"/>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8" name="Zone de texte 2"/>
                                  <wps:cNvSpPr txBox="1">
                                    <a:spLocks noChangeArrowheads="1"/>
                                  </wps:cNvSpPr>
                                  <wps:spPr bwMode="auto">
                                    <a:xfrm>
                                      <a:off x="3724197" y="269091"/>
                                      <a:ext cx="781050" cy="314591"/>
                                    </a:xfrm>
                                    <a:prstGeom prst="rect">
                                      <a:avLst/>
                                    </a:prstGeom>
                                    <a:noFill/>
                                    <a:ln w="9525">
                                      <a:noFill/>
                                      <a:miter lim="800000"/>
                                      <a:headEnd/>
                                      <a:tailEnd/>
                                    </a:ln>
                                  </wps:spPr>
                                  <wps:txbx>
                                    <w:txbxContent>
                                      <w:p w14:paraId="30D2F49D" w14:textId="77777777" w:rsidR="00E727CC" w:rsidRPr="00447639" w:rsidRDefault="00E727CC" w:rsidP="00E727CC">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grpSp>
                              <wps:wsp>
                                <wps:cNvPr id="430" name="Ellipse 430"/>
                                <wps:cNvSpPr/>
                                <wps:spPr>
                                  <a:xfrm>
                                    <a:off x="3514725" y="457200"/>
                                    <a:ext cx="144000" cy="144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1" name="Forme libre : forme 431"/>
                              <wps:cNvSpPr/>
                              <wps:spPr>
                                <a:xfrm>
                                  <a:off x="3314507" y="571329"/>
                                  <a:ext cx="238379" cy="485946"/>
                                </a:xfrm>
                                <a:custGeom>
                                  <a:avLst/>
                                  <a:gdLst>
                                    <a:gd name="connsiteX0" fmla="*/ 190520 w 190520"/>
                                    <a:gd name="connsiteY0" fmla="*/ 0 h 257175"/>
                                    <a:gd name="connsiteX1" fmla="*/ 20 w 190520"/>
                                    <a:gd name="connsiteY1" fmla="*/ 142875 h 257175"/>
                                    <a:gd name="connsiteX2" fmla="*/ 180995 w 190520"/>
                                    <a:gd name="connsiteY2" fmla="*/ 257175 h 257175"/>
                                  </a:gdLst>
                                  <a:ahLst/>
                                  <a:cxnLst>
                                    <a:cxn ang="0">
                                      <a:pos x="connsiteX0" y="connsiteY0"/>
                                    </a:cxn>
                                    <a:cxn ang="0">
                                      <a:pos x="connsiteX1" y="connsiteY1"/>
                                    </a:cxn>
                                    <a:cxn ang="0">
                                      <a:pos x="connsiteX2" y="connsiteY2"/>
                                    </a:cxn>
                                  </a:cxnLst>
                                  <a:rect l="l" t="t" r="r" b="b"/>
                                  <a:pathLst>
                                    <a:path w="190520" h="257175">
                                      <a:moveTo>
                                        <a:pt x="190520" y="0"/>
                                      </a:moveTo>
                                      <a:cubicBezTo>
                                        <a:pt x="96063" y="50006"/>
                                        <a:pt x="1607" y="100013"/>
                                        <a:pt x="20" y="142875"/>
                                      </a:cubicBezTo>
                                      <a:cubicBezTo>
                                        <a:pt x="-1567" y="185737"/>
                                        <a:pt x="89714" y="221456"/>
                                        <a:pt x="180995" y="257175"/>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2" name="Connecteur droit avec flèche 432"/>
                            <wps:cNvCnPr/>
                            <wps:spPr>
                              <a:xfrm flipH="1">
                                <a:off x="945614" y="509981"/>
                                <a:ext cx="2552748" cy="13894"/>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33" name="Zone de texte 2"/>
                          <wps:cNvSpPr txBox="1">
                            <a:spLocks noChangeArrowheads="1"/>
                          </wps:cNvSpPr>
                          <wps:spPr bwMode="auto">
                            <a:xfrm>
                              <a:off x="2584589" y="601221"/>
                              <a:ext cx="837565" cy="262255"/>
                            </a:xfrm>
                            <a:prstGeom prst="rect">
                              <a:avLst/>
                            </a:prstGeom>
                            <a:noFill/>
                            <a:ln w="9525">
                              <a:noFill/>
                              <a:miter lim="800000"/>
                              <a:headEnd/>
                              <a:tailEnd/>
                            </a:ln>
                          </wps:spPr>
                          <wps:txbx>
                            <w:txbxContent>
                              <w:p w14:paraId="7BAA6B38" w14:textId="24331DF8" w:rsidR="00E727CC" w:rsidRPr="00E727CC" w:rsidRDefault="00E727CC" w:rsidP="00E727CC">
                                <w:pPr>
                                  <w:jc w:val="center"/>
                                  <w:rPr>
                                    <w:rFonts w:ascii="Times New Roman" w:hAnsi="Times New Roman"/>
                                    <w:color w:val="FF0000"/>
                                    <w:sz w:val="24"/>
                                    <w:szCs w:val="28"/>
                                  </w:rPr>
                                </w:pPr>
                                <w:r>
                                  <w:rPr>
                                    <w:rFonts w:ascii="Times New Roman" w:hAnsi="Times New Roman"/>
                                    <w:color w:val="FF0000"/>
                                    <w:sz w:val="24"/>
                                  </w:rPr>
                                  <w:t>Création</w:t>
                                </w:r>
                              </w:p>
                            </w:txbxContent>
                          </wps:txbx>
                          <wps:bodyPr rot="0" vert="horz" wrap="square" lIns="91440" tIns="45720" rIns="91440" bIns="45720" anchor="t" anchorCtr="0">
                            <a:noAutofit/>
                          </wps:bodyPr>
                        </wps:wsp>
                      </wpg:grpSp>
                      <wps:wsp>
                        <wps:cNvPr id="434" name="Zone de texte 2"/>
                        <wps:cNvSpPr txBox="1">
                          <a:spLocks noChangeArrowheads="1"/>
                        </wps:cNvSpPr>
                        <wps:spPr bwMode="auto">
                          <a:xfrm>
                            <a:off x="4676775" y="238125"/>
                            <a:ext cx="2143125" cy="1009650"/>
                          </a:xfrm>
                          <a:prstGeom prst="rect">
                            <a:avLst/>
                          </a:prstGeom>
                          <a:solidFill>
                            <a:srgbClr val="FFFFFF"/>
                          </a:solidFill>
                          <a:ln w="9525">
                            <a:noFill/>
                            <a:miter lim="800000"/>
                            <a:headEnd/>
                            <a:tailEnd/>
                          </a:ln>
                        </wps:spPr>
                        <wps:txbx>
                          <w:txbxContent>
                            <w:p w14:paraId="575ADDB0" w14:textId="5AE28A34" w:rsidR="00E727CC" w:rsidRPr="00D01FEC" w:rsidRDefault="00E727CC" w:rsidP="00E727CC">
                              <w:pPr>
                                <w:rPr>
                                  <w:rFonts w:ascii="Times New Roman" w:hAnsi="Times New Roman"/>
                                  <w:sz w:val="24"/>
                                  <w:szCs w:val="28"/>
                                </w:rPr>
                              </w:pPr>
                              <w:r>
                                <w:rPr>
                                  <w:rFonts w:ascii="Times New Roman" w:hAnsi="Times New Roman"/>
                                  <w:sz w:val="24"/>
                                  <w:szCs w:val="28"/>
                                </w:rPr>
                                <w:t>Le</w:t>
                              </w:r>
                              <w:r w:rsidRPr="00E727CC">
                                <w:rPr>
                                  <w:rFonts w:ascii="Times New Roman" w:hAnsi="Times New Roman"/>
                                  <w:sz w:val="24"/>
                                  <w:szCs w:val="28"/>
                                </w:rPr>
                                <w:t xml:space="preserve"> socket de communication</w:t>
                              </w:r>
                              <w:r>
                                <w:rPr>
                                  <w:rFonts w:ascii="Times New Roman" w:hAnsi="Times New Roman"/>
                                  <w:sz w:val="24"/>
                                  <w:szCs w:val="28"/>
                                </w:rPr>
                                <w:t xml:space="preserve"> </w:t>
                              </w:r>
                              <w:r w:rsidRPr="00E727CC">
                                <w:rPr>
                                  <w:rFonts w:ascii="Times New Roman" w:hAnsi="Times New Roman"/>
                                  <w:sz w:val="24"/>
                                  <w:szCs w:val="28"/>
                                </w:rPr>
                                <w:t>est associé au même</w:t>
                              </w:r>
                              <w:r>
                                <w:rPr>
                                  <w:rFonts w:ascii="Times New Roman" w:hAnsi="Times New Roman"/>
                                  <w:sz w:val="24"/>
                                  <w:szCs w:val="28"/>
                                </w:rPr>
                                <w:t xml:space="preserve"> </w:t>
                              </w:r>
                              <w:r w:rsidRPr="00E727CC">
                                <w:rPr>
                                  <w:rFonts w:ascii="Times New Roman" w:hAnsi="Times New Roman"/>
                                  <w:sz w:val="24"/>
                                  <w:szCs w:val="28"/>
                                </w:rPr>
                                <w:t>numéro de port que l</w:t>
                              </w:r>
                              <w:r>
                                <w:rPr>
                                  <w:rFonts w:ascii="Times New Roman" w:hAnsi="Times New Roman"/>
                                  <w:sz w:val="24"/>
                                  <w:szCs w:val="28"/>
                                </w:rPr>
                                <w:t>e</w:t>
                              </w:r>
                              <w:r w:rsidRPr="00E727CC">
                                <w:rPr>
                                  <w:rFonts w:ascii="Times New Roman" w:hAnsi="Times New Roman"/>
                                  <w:sz w:val="24"/>
                                  <w:szCs w:val="28"/>
                                </w:rPr>
                                <w:t xml:space="preserve"> socket</w:t>
                              </w:r>
                              <w:r>
                                <w:rPr>
                                  <w:rFonts w:ascii="Times New Roman" w:hAnsi="Times New Roman"/>
                                  <w:sz w:val="24"/>
                                  <w:szCs w:val="28"/>
                                </w:rPr>
                                <w:t xml:space="preserve"> </w:t>
                              </w:r>
                              <w:r w:rsidRPr="00E727CC">
                                <w:rPr>
                                  <w:rFonts w:ascii="Times New Roman" w:hAnsi="Times New Roman"/>
                                  <w:sz w:val="24"/>
                                  <w:szCs w:val="28"/>
                                </w:rPr>
                                <w:t>serveur, mais avec un</w:t>
                              </w:r>
                              <w:r w:rsidR="00FD338C">
                                <w:rPr>
                                  <w:rFonts w:ascii="Times New Roman" w:hAnsi="Times New Roman"/>
                                  <w:sz w:val="24"/>
                                  <w:szCs w:val="28"/>
                                </w:rPr>
                                <w:t xml:space="preserve"> </w:t>
                              </w:r>
                              <w:r w:rsidRPr="00E727CC">
                                <w:rPr>
                                  <w:rFonts w:ascii="Times New Roman" w:hAnsi="Times New Roman"/>
                                  <w:sz w:val="24"/>
                                  <w:szCs w:val="28"/>
                                </w:rPr>
                                <w:t>descripteur de (pseudo)</w:t>
                              </w:r>
                              <w:r w:rsidR="00FD338C">
                                <w:rPr>
                                  <w:rFonts w:ascii="Times New Roman" w:hAnsi="Times New Roman"/>
                                  <w:sz w:val="24"/>
                                  <w:szCs w:val="28"/>
                                </w:rPr>
                                <w:t xml:space="preserve"> </w:t>
                              </w:r>
                              <w:r w:rsidRPr="00E727CC">
                                <w:rPr>
                                  <w:rFonts w:ascii="Times New Roman" w:hAnsi="Times New Roman"/>
                                  <w:sz w:val="24"/>
                                  <w:szCs w:val="28"/>
                                </w:rPr>
                                <w:t>fichier différent</w:t>
                              </w:r>
                              <w:r w:rsidR="00FD338C">
                                <w:rPr>
                                  <w:rFonts w:ascii="Times New Roman" w:hAnsi="Times New Roman"/>
                                  <w:sz w:val="24"/>
                                  <w:szCs w:val="28"/>
                                </w:rPr>
                                <w:t>.</w:t>
                              </w:r>
                            </w:p>
                          </w:txbxContent>
                        </wps:txbx>
                        <wps:bodyPr rot="0" vert="horz" wrap="square" lIns="91440" tIns="45720" rIns="91440" bIns="45720" anchor="t" anchorCtr="0">
                          <a:noAutofit/>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5C7CCE78" id="Groupe 435" o:spid="_x0000_s1113" style="position:absolute;left:0;text-align:left;margin-left:15.9pt;margin-top:9.45pt;width:537pt;height:109.25pt;z-index:251783168" coordsize="68199,1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">
                <v:group id="Groupe 329" o:spid="_x0000_s1114" style="position:absolute;width:46099;height:13874" coordorigin="-1047,762" coordsize="46099,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e 330" o:spid="_x0000_s1115" style="position:absolute;left:-1047;top:762;width:46099;height:13874" coordorigin="-1047,762" coordsize="46099,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oupe 331" o:spid="_x0000_s1116" style="position:absolute;left:-1047;top:762;width:46099;height:13874" coordorigin="-1047,762" coordsize="46099,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Groupe 333" o:spid="_x0000_s1117" style="position:absolute;left:-1047;top:762;width:46099;height:13874" coordorigin="-1047,762" coordsize="46099,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e 408" o:spid="_x0000_s1118" style="position:absolute;left:-1047;top:762;width:46099;height:13874" coordorigin="-1047,-3038" coordsize="46099,1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e 409" o:spid="_x0000_s1119" style="position:absolute;left:-1047;top:-3038;width:45760;height:13876" coordorigin="4095,-3143" coordsize="45760,1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e 411" o:spid="_x0000_s1120" style="position:absolute;left:4095;top:-3143;width:45761;height:13877" coordorigin="4095,-3133" coordsize="45760,1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group id="Groupe 412" o:spid="_x0000_s1121" style="position:absolute;left:4095;top:-3133;width:45761;height:13876" coordorigin="4096,-3143" coordsize="45766,1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Zone de texte 2" o:spid="_x0000_s1122" type="#_x0000_t202" style="position:absolute;left:29908;top:-3143;width:11053;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" stroked="f">
                                  <v:textbox>
                                    <w:txbxContent>
                                      <w:p w14:paraId="4E1430A3" w14:textId="77777777" w:rsidR="00E727CC" w:rsidRPr="004168B7" w:rsidRDefault="00E727CC" w:rsidP="00E727CC">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group id="Groupe 416" o:spid="_x0000_s1123" style="position:absolute;left:4096;top:-938;width:45766;height:11674" coordorigin="4096,-938" coordsize="45766,1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Zone de texte 2" o:spid="_x0000_s1124" type="#_x0000_t202" style="position:absolute;left:16575;top:8109;width:19431;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" stroked="f">
                                    <v:textbox>
                                      <w:txbxContent>
                                        <w:p w14:paraId="046211CA" w14:textId="786A0F7B" w:rsidR="00E727CC" w:rsidRPr="00D01FEC" w:rsidRDefault="00E727CC" w:rsidP="00E727CC">
                                          <w:pPr>
                                            <w:jc w:val="center"/>
                                            <w:rPr>
                                              <w:rFonts w:ascii="Times New Roman" w:hAnsi="Times New Roman"/>
                                              <w:sz w:val="24"/>
                                              <w:szCs w:val="28"/>
                                            </w:rPr>
                                          </w:pPr>
                                          <w:r>
                                            <w:rPr>
                                              <w:rFonts w:ascii="Times New Roman" w:hAnsi="Times New Roman"/>
                                              <w:sz w:val="24"/>
                                              <w:szCs w:val="28"/>
                                            </w:rPr>
                                            <w:t>Socket de communication</w:t>
                                          </w:r>
                                        </w:p>
                                      </w:txbxContent>
                                    </v:textbox>
                                  </v:shape>
                                  <v:group id="Groupe 418" o:spid="_x0000_s1125" style="position:absolute;left:4096;top:-938;width:45766;height:10160" coordorigin="4000,-938" coordsize="45766,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roundrect id="Rectangle : coins arrondis 419" o:spid="_x0000_s1126" style="position:absolute;left:40767;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" fillcolor="#ffc000" strokecolor="#e36c0a [2409]" strokeweight="2pt"/>
                                    <v:group id="Groupe 420" o:spid="_x0000_s1127" style="position:absolute;left:4000;top:-938;width:36199;height:10160" coordorigin="4000,-938" coordsize="36198,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Connecteur droit avec flèche 423" o:spid="_x0000_s1128" type="#_x0000_t32" style="position:absolute;left:34495;top:7444;width:5704;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" strokecolor="black [3213]" strokeweight="1pt">
                                        <v:stroke startarrow="block"/>
                                      </v:shape>
                                      <v:shape id="Zone de texte 2" o:spid="_x0000_s1129" type="#_x0000_t202" style="position:absolute;left:4000;top:-938;width:1152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" filled="f" stroked="f">
                                        <v:textbox>
                                          <w:txbxContent>
                                            <w:p w14:paraId="61097BE3" w14:textId="5CB773BA" w:rsidR="00E727CC" w:rsidRPr="00D01FEC" w:rsidRDefault="00E727CC" w:rsidP="00E727CC">
                                              <w:pPr>
                                                <w:jc w:val="center"/>
                                                <w:rPr>
                                                  <w:rFonts w:ascii="Times New Roman" w:hAnsi="Times New Roman"/>
                                                  <w:sz w:val="24"/>
                                                  <w:szCs w:val="28"/>
                                                </w:rPr>
                                              </w:pPr>
                                              <w:r>
                                                <w:rPr>
                                                  <w:rFonts w:ascii="Times New Roman" w:hAnsi="Times New Roman"/>
                                                  <w:sz w:val="24"/>
                                                  <w:szCs w:val="28"/>
                                                </w:rPr>
                                                <w:t xml:space="preserve">Demande de connexion </w:t>
                                              </w:r>
                                            </w:p>
                                          </w:txbxContent>
                                        </v:textbox>
                                      </v:shape>
                                    </v:group>
                                  </v:group>
                                </v:group>
                              </v:group>
                              <v:shape id="Connecteur droit avec flèche 425" o:spid="_x0000_s1130" type="#_x0000_t32" style="position:absolute;left:36478;top:-571;width:4023;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" strokecolor="black [3213]" strokeweight="1pt">
                                <v:stroke endarrow="block"/>
                              </v:shape>
                            </v:group>
                            <v:oval id="Ellipse 427" o:spid="_x0000_s1131" style="position:absolute;left:40477;top:6477;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" fillcolor="#7030a0" strokecolor="#243f60 [1604]" strokeweight="2pt"/>
                          </v:group>
                          <v:shape id="Zone de texte 2" o:spid="_x0000_s1132" type="#_x0000_t202" style="position:absolute;left:37241;top:2690;width:7811;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30D2F49D" w14:textId="77777777" w:rsidR="00E727CC" w:rsidRPr="00447639" w:rsidRDefault="00E727CC" w:rsidP="00E727CC">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v:group>
                        <v:oval id="Ellipse 430" o:spid="_x0000_s1133" style="position:absolute;left:35147;top:45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" fillcolor="red" strokecolor="#243f60 [1604]" strokeweight="2pt"/>
                      </v:group>
                      <v:shape id="Forme libre : forme 431" o:spid="_x0000_s1134" style="position:absolute;left:33145;top:5713;width:2383;height:4859;visibility:visible;mso-wrap-style:square;v-text-anchor:middle" coordsize="19052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" path="m190520,c96063,50006,1607,100013,20,142875v-1587,42862,89694,78581,180975,114300e" filled="f" strokecolor="red" strokeweight="2pt">
                        <v:stroke endarrow="block"/>
                        <v:path arrowok="t" o:connecttype="custom" o:connectlocs="238379,0;25,269970;226461,485946" o:connectangles="0,0,0"/>
                      </v:shape>
                    </v:group>
                    <v:shape id="Connecteur droit avec flèche 432" o:spid="_x0000_s1135" type="#_x0000_t32" style="position:absolute;left:9456;top:5099;width:25527;height: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" strokecolor="black [3213]" strokeweight="2.25pt">
                      <v:stroke startarrow="block"/>
                    </v:shape>
                  </v:group>
                  <v:shape id="Zone de texte 2" o:spid="_x0000_s1136" type="#_x0000_t202" style="position:absolute;left:25845;top:6012;width:837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14:paraId="7BAA6B38" w14:textId="24331DF8" w:rsidR="00E727CC" w:rsidRPr="00E727CC" w:rsidRDefault="00E727CC" w:rsidP="00E727CC">
                          <w:pPr>
                            <w:jc w:val="center"/>
                            <w:rPr>
                              <w:rFonts w:ascii="Times New Roman" w:hAnsi="Times New Roman"/>
                              <w:color w:val="FF0000"/>
                              <w:sz w:val="24"/>
                              <w:szCs w:val="28"/>
                            </w:rPr>
                          </w:pPr>
                          <w:r>
                            <w:rPr>
                              <w:rFonts w:ascii="Times New Roman" w:hAnsi="Times New Roman"/>
                              <w:color w:val="FF0000"/>
                              <w:sz w:val="24"/>
                            </w:rPr>
                            <w:t>Création</w:t>
                          </w:r>
                        </w:p>
                      </w:txbxContent>
                    </v:textbox>
                  </v:shape>
                </v:group>
                <v:shape id="Zone de texte 2" o:spid="_x0000_s1137" type="#_x0000_t202" style="position:absolute;left:46767;top:2381;width:21432;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" stroked="f">
                  <v:textbox>
                    <w:txbxContent>
                      <w:p w14:paraId="575ADDB0" w14:textId="5AE28A34" w:rsidR="00E727CC" w:rsidRPr="00D01FEC" w:rsidRDefault="00E727CC" w:rsidP="00E727CC">
                        <w:pPr>
                          <w:rPr>
                            <w:rFonts w:ascii="Times New Roman" w:hAnsi="Times New Roman"/>
                            <w:sz w:val="24"/>
                            <w:szCs w:val="28"/>
                          </w:rPr>
                        </w:pPr>
                        <w:r>
                          <w:rPr>
                            <w:rFonts w:ascii="Times New Roman" w:hAnsi="Times New Roman"/>
                            <w:sz w:val="24"/>
                            <w:szCs w:val="28"/>
                          </w:rPr>
                          <w:t>Le</w:t>
                        </w:r>
                        <w:r w:rsidRPr="00E727CC">
                          <w:rPr>
                            <w:rFonts w:ascii="Times New Roman" w:hAnsi="Times New Roman"/>
                            <w:sz w:val="24"/>
                            <w:szCs w:val="28"/>
                          </w:rPr>
                          <w:t xml:space="preserve"> socket de communication</w:t>
                        </w:r>
                        <w:r>
                          <w:rPr>
                            <w:rFonts w:ascii="Times New Roman" w:hAnsi="Times New Roman"/>
                            <w:sz w:val="24"/>
                            <w:szCs w:val="28"/>
                          </w:rPr>
                          <w:t xml:space="preserve"> </w:t>
                        </w:r>
                        <w:r w:rsidRPr="00E727CC">
                          <w:rPr>
                            <w:rFonts w:ascii="Times New Roman" w:hAnsi="Times New Roman"/>
                            <w:sz w:val="24"/>
                            <w:szCs w:val="28"/>
                          </w:rPr>
                          <w:t>est associé au même</w:t>
                        </w:r>
                        <w:r>
                          <w:rPr>
                            <w:rFonts w:ascii="Times New Roman" w:hAnsi="Times New Roman"/>
                            <w:sz w:val="24"/>
                            <w:szCs w:val="28"/>
                          </w:rPr>
                          <w:t xml:space="preserve"> </w:t>
                        </w:r>
                        <w:r w:rsidRPr="00E727CC">
                          <w:rPr>
                            <w:rFonts w:ascii="Times New Roman" w:hAnsi="Times New Roman"/>
                            <w:sz w:val="24"/>
                            <w:szCs w:val="28"/>
                          </w:rPr>
                          <w:t>numéro de port que l</w:t>
                        </w:r>
                        <w:r>
                          <w:rPr>
                            <w:rFonts w:ascii="Times New Roman" w:hAnsi="Times New Roman"/>
                            <w:sz w:val="24"/>
                            <w:szCs w:val="28"/>
                          </w:rPr>
                          <w:t>e</w:t>
                        </w:r>
                        <w:r w:rsidRPr="00E727CC">
                          <w:rPr>
                            <w:rFonts w:ascii="Times New Roman" w:hAnsi="Times New Roman"/>
                            <w:sz w:val="24"/>
                            <w:szCs w:val="28"/>
                          </w:rPr>
                          <w:t xml:space="preserve"> socket</w:t>
                        </w:r>
                        <w:r>
                          <w:rPr>
                            <w:rFonts w:ascii="Times New Roman" w:hAnsi="Times New Roman"/>
                            <w:sz w:val="24"/>
                            <w:szCs w:val="28"/>
                          </w:rPr>
                          <w:t xml:space="preserve"> </w:t>
                        </w:r>
                        <w:r w:rsidRPr="00E727CC">
                          <w:rPr>
                            <w:rFonts w:ascii="Times New Roman" w:hAnsi="Times New Roman"/>
                            <w:sz w:val="24"/>
                            <w:szCs w:val="28"/>
                          </w:rPr>
                          <w:t>serveur, mais avec un</w:t>
                        </w:r>
                        <w:r w:rsidR="00FD338C">
                          <w:rPr>
                            <w:rFonts w:ascii="Times New Roman" w:hAnsi="Times New Roman"/>
                            <w:sz w:val="24"/>
                            <w:szCs w:val="28"/>
                          </w:rPr>
                          <w:t xml:space="preserve"> </w:t>
                        </w:r>
                        <w:r w:rsidRPr="00E727CC">
                          <w:rPr>
                            <w:rFonts w:ascii="Times New Roman" w:hAnsi="Times New Roman"/>
                            <w:sz w:val="24"/>
                            <w:szCs w:val="28"/>
                          </w:rPr>
                          <w:t>descripteur de (pseudo)</w:t>
                        </w:r>
                        <w:r w:rsidR="00FD338C">
                          <w:rPr>
                            <w:rFonts w:ascii="Times New Roman" w:hAnsi="Times New Roman"/>
                            <w:sz w:val="24"/>
                            <w:szCs w:val="28"/>
                          </w:rPr>
                          <w:t xml:space="preserve"> </w:t>
                        </w:r>
                        <w:r w:rsidRPr="00E727CC">
                          <w:rPr>
                            <w:rFonts w:ascii="Times New Roman" w:hAnsi="Times New Roman"/>
                            <w:sz w:val="24"/>
                            <w:szCs w:val="28"/>
                          </w:rPr>
                          <w:t>fichier différent</w:t>
                        </w:r>
                        <w:r w:rsidR="00FD338C">
                          <w:rPr>
                            <w:rFonts w:ascii="Times New Roman" w:hAnsi="Times New Roman"/>
                            <w:sz w:val="24"/>
                            <w:szCs w:val="28"/>
                          </w:rPr>
                          <w:t>.</w:t>
                        </w:r>
                      </w:p>
                    </w:txbxContent>
                  </v:textbox>
                </v:shape>
              </v:group>
            </w:pict>
          </mc:Fallback>
        </mc:AlternateContent>
      </w:r>
    </w:p>
    <w:p w14:paraId="1C09EBE6" w14:textId="5CE6ACA9" w:rsidR="00E727CC" w:rsidRDefault="00E727CC" w:rsidP="00A032DB">
      <w:pPr>
        <w:ind w:firstLine="709"/>
        <w:jc w:val="both"/>
        <w:rPr>
          <w:rFonts w:ascii="Times New Roman" w:hAnsi="Times New Roman"/>
          <w:sz w:val="24"/>
        </w:rPr>
      </w:pPr>
    </w:p>
    <w:p w14:paraId="2A507EBF" w14:textId="3D5336FE" w:rsidR="00E727CC" w:rsidRDefault="00E727CC" w:rsidP="00A032DB">
      <w:pPr>
        <w:ind w:firstLine="709"/>
        <w:jc w:val="both"/>
        <w:rPr>
          <w:rFonts w:ascii="Times New Roman" w:hAnsi="Times New Roman"/>
          <w:sz w:val="24"/>
        </w:rPr>
      </w:pPr>
    </w:p>
    <w:p w14:paraId="4057F752" w14:textId="6E82EA14" w:rsidR="00E727CC" w:rsidRDefault="00E727CC" w:rsidP="00A032DB">
      <w:pPr>
        <w:ind w:firstLine="709"/>
        <w:jc w:val="both"/>
        <w:rPr>
          <w:rFonts w:ascii="Times New Roman" w:hAnsi="Times New Roman"/>
          <w:sz w:val="24"/>
        </w:rPr>
      </w:pPr>
    </w:p>
    <w:p w14:paraId="0C1089A7" w14:textId="380F53B6" w:rsidR="00E727CC" w:rsidRDefault="00E727CC" w:rsidP="00A032DB">
      <w:pPr>
        <w:ind w:firstLine="709"/>
        <w:jc w:val="both"/>
        <w:rPr>
          <w:rFonts w:ascii="Times New Roman" w:hAnsi="Times New Roman"/>
          <w:sz w:val="24"/>
        </w:rPr>
      </w:pPr>
    </w:p>
    <w:p w14:paraId="576680CE" w14:textId="43F2AFC2" w:rsidR="00E727CC" w:rsidRDefault="00E727CC" w:rsidP="00A032DB">
      <w:pPr>
        <w:ind w:firstLine="709"/>
        <w:jc w:val="both"/>
        <w:rPr>
          <w:rFonts w:ascii="Times New Roman" w:hAnsi="Times New Roman"/>
          <w:sz w:val="24"/>
        </w:rPr>
      </w:pPr>
    </w:p>
    <w:p w14:paraId="6BCB1057" w14:textId="77777777" w:rsidR="00E727CC" w:rsidRDefault="00E727CC" w:rsidP="00A032DB">
      <w:pPr>
        <w:ind w:firstLine="709"/>
        <w:jc w:val="both"/>
        <w:rPr>
          <w:rFonts w:ascii="Times New Roman" w:hAnsi="Times New Roman"/>
          <w:sz w:val="24"/>
        </w:rPr>
      </w:pPr>
    </w:p>
    <w:p w14:paraId="48C5AC35" w14:textId="626C54E1" w:rsidR="00E727CC" w:rsidRDefault="00E727CC" w:rsidP="00A032DB">
      <w:pPr>
        <w:ind w:firstLine="709"/>
        <w:jc w:val="both"/>
        <w:rPr>
          <w:rFonts w:ascii="Times New Roman" w:hAnsi="Times New Roman"/>
          <w:sz w:val="24"/>
        </w:rPr>
      </w:pPr>
    </w:p>
    <w:p w14:paraId="71011D98" w14:textId="1D2B1F87" w:rsidR="00E727CC" w:rsidRDefault="00E727CC" w:rsidP="00A032DB">
      <w:pPr>
        <w:ind w:firstLine="709"/>
        <w:jc w:val="both"/>
        <w:rPr>
          <w:rFonts w:ascii="Times New Roman" w:hAnsi="Times New Roman"/>
          <w:sz w:val="24"/>
        </w:rPr>
      </w:pPr>
    </w:p>
    <w:p w14:paraId="1A65459A" w14:textId="77777777" w:rsidR="00377ECE" w:rsidRDefault="00377ECE" w:rsidP="00A032DB">
      <w:pPr>
        <w:ind w:firstLine="709"/>
        <w:jc w:val="both"/>
        <w:rPr>
          <w:rFonts w:ascii="Times New Roman" w:hAnsi="Times New Roman"/>
          <w:sz w:val="24"/>
        </w:rPr>
      </w:pPr>
    </w:p>
    <w:p w14:paraId="20B6FEDC" w14:textId="129DDACE" w:rsidR="001629A8" w:rsidRDefault="00A032DB" w:rsidP="00A032DB">
      <w:pPr>
        <w:ind w:firstLine="709"/>
        <w:jc w:val="both"/>
        <w:rPr>
          <w:rFonts w:ascii="Times New Roman" w:hAnsi="Times New Roman"/>
          <w:sz w:val="24"/>
        </w:rPr>
      </w:pPr>
      <w:r w:rsidRPr="00A032DB">
        <w:rPr>
          <w:rFonts w:ascii="Times New Roman" w:hAnsi="Times New Roman"/>
          <w:sz w:val="24"/>
        </w:rPr>
        <w:t>On procède en plusieurs étapes</w:t>
      </w:r>
      <w:r>
        <w:rPr>
          <w:rFonts w:ascii="Times New Roman" w:hAnsi="Times New Roman"/>
          <w:sz w:val="24"/>
        </w:rPr>
        <w:t> : o</w:t>
      </w:r>
      <w:r w:rsidRPr="00A032DB">
        <w:rPr>
          <w:rFonts w:ascii="Times New Roman" w:hAnsi="Times New Roman"/>
          <w:sz w:val="24"/>
        </w:rPr>
        <w:t xml:space="preserve">n suppose que l’on connaît l’adresse </w:t>
      </w:r>
      <w:r w:rsidR="00377ECE">
        <w:rPr>
          <w:rFonts w:ascii="Times New Roman" w:hAnsi="Times New Roman"/>
          <w:sz w:val="24"/>
        </w:rPr>
        <w:t xml:space="preserve">IP </w:t>
      </w:r>
      <w:r w:rsidRPr="00A032DB">
        <w:rPr>
          <w:rFonts w:ascii="Times New Roman" w:hAnsi="Times New Roman"/>
          <w:sz w:val="24"/>
        </w:rPr>
        <w:t>d</w:t>
      </w:r>
      <w:r w:rsidR="00377ECE">
        <w:rPr>
          <w:rFonts w:ascii="Times New Roman" w:hAnsi="Times New Roman"/>
          <w:sz w:val="24"/>
        </w:rPr>
        <w:t>u</w:t>
      </w:r>
      <w:r w:rsidRPr="00A032DB">
        <w:rPr>
          <w:rFonts w:ascii="Times New Roman" w:hAnsi="Times New Roman"/>
          <w:sz w:val="24"/>
        </w:rPr>
        <w:t xml:space="preserve"> serveur et le numéro de port (TCP)</w:t>
      </w:r>
      <w:r>
        <w:rPr>
          <w:rFonts w:ascii="Times New Roman" w:hAnsi="Times New Roman"/>
          <w:sz w:val="24"/>
        </w:rPr>
        <w:t xml:space="preserve"> </w:t>
      </w:r>
      <w:r w:rsidR="00377ECE">
        <w:rPr>
          <w:rFonts w:ascii="Times New Roman" w:hAnsi="Times New Roman"/>
          <w:sz w:val="24"/>
        </w:rPr>
        <w:t>du</w:t>
      </w:r>
      <w:r w:rsidRPr="00A032DB">
        <w:rPr>
          <w:rFonts w:ascii="Times New Roman" w:hAnsi="Times New Roman"/>
          <w:sz w:val="24"/>
        </w:rPr>
        <w:t xml:space="preserve"> socket serveur</w:t>
      </w:r>
      <w:r>
        <w:rPr>
          <w:rFonts w:ascii="Times New Roman" w:hAnsi="Times New Roman"/>
          <w:sz w:val="24"/>
        </w:rPr>
        <w:t xml:space="preserve">. </w:t>
      </w:r>
    </w:p>
    <w:p w14:paraId="65524DE0" w14:textId="7EF755A6" w:rsidR="003F5F82" w:rsidRDefault="00A032DB" w:rsidP="000612A5">
      <w:pPr>
        <w:jc w:val="both"/>
        <w:rPr>
          <w:rFonts w:ascii="Times New Roman" w:hAnsi="Times New Roman"/>
          <w:sz w:val="24"/>
        </w:rPr>
      </w:pPr>
      <w:r>
        <w:rPr>
          <w:rFonts w:ascii="Times New Roman" w:hAnsi="Times New Roman"/>
          <w:sz w:val="24"/>
        </w:rPr>
        <w:tab/>
        <w:t xml:space="preserve">On utilise la bibliothèque </w:t>
      </w:r>
      <w:r w:rsidRPr="00A032DB">
        <w:rPr>
          <w:rFonts w:ascii="Times New Roman" w:hAnsi="Times New Roman"/>
          <w:b/>
          <w:bCs/>
          <w:color w:val="0070C0"/>
          <w:sz w:val="24"/>
        </w:rPr>
        <w:t>socket</w:t>
      </w:r>
      <w:r w:rsidRPr="00A032DB">
        <w:rPr>
          <w:rFonts w:ascii="Times New Roman" w:hAnsi="Times New Roman"/>
          <w:color w:val="0070C0"/>
          <w:sz w:val="24"/>
        </w:rPr>
        <w:t xml:space="preserve"> </w:t>
      </w:r>
      <w:r>
        <w:rPr>
          <w:rFonts w:ascii="Times New Roman" w:hAnsi="Times New Roman"/>
          <w:sz w:val="24"/>
        </w:rPr>
        <w:t>intégré de base à Python qu’il faut importer.</w:t>
      </w:r>
    </w:p>
    <w:p w14:paraId="583B200A" w14:textId="77777777" w:rsidR="00A032DB" w:rsidRDefault="00A032DB" w:rsidP="000612A5">
      <w:pPr>
        <w:jc w:val="both"/>
        <w:rPr>
          <w:rFonts w:ascii="Times New Roman" w:hAnsi="Times New Roman"/>
          <w:sz w:val="24"/>
        </w:rPr>
      </w:pPr>
    </w:p>
    <w:p w14:paraId="6518CFBF" w14:textId="2AA237CB" w:rsidR="00A032DB" w:rsidRDefault="00A032DB" w:rsidP="000612A5">
      <w:pPr>
        <w:jc w:val="both"/>
        <w:rPr>
          <w:rFonts w:ascii="Times New Roman" w:hAnsi="Times New Roman"/>
          <w:sz w:val="24"/>
        </w:rPr>
      </w:pPr>
      <w:r w:rsidRPr="00A032DB">
        <w:rPr>
          <w:rFonts w:ascii="Times New Roman" w:hAnsi="Times New Roman"/>
          <w:b/>
          <w:bCs/>
          <w:sz w:val="24"/>
        </w:rPr>
        <w:t>Etape 1 :</w:t>
      </w:r>
      <w:r>
        <w:rPr>
          <w:rFonts w:ascii="Times New Roman" w:hAnsi="Times New Roman"/>
          <w:sz w:val="24"/>
        </w:rPr>
        <w:t xml:space="preserve"> </w:t>
      </w:r>
      <w:r w:rsidR="00E22B68">
        <w:rPr>
          <w:rFonts w:ascii="Times New Roman" w:hAnsi="Times New Roman"/>
          <w:i/>
          <w:iCs/>
          <w:sz w:val="24"/>
        </w:rPr>
        <w:t>C</w:t>
      </w:r>
      <w:r w:rsidRPr="003537B2">
        <w:rPr>
          <w:rFonts w:ascii="Times New Roman" w:hAnsi="Times New Roman"/>
          <w:i/>
          <w:iCs/>
          <w:sz w:val="24"/>
        </w:rPr>
        <w:t>réation du</w:t>
      </w:r>
      <w:r>
        <w:rPr>
          <w:rFonts w:ascii="Times New Roman" w:hAnsi="Times New Roman"/>
          <w:sz w:val="24"/>
        </w:rPr>
        <w:t xml:space="preserve"> </w:t>
      </w:r>
      <w:r w:rsidRPr="00A032DB">
        <w:rPr>
          <w:rFonts w:ascii="Times New Roman" w:hAnsi="Times New Roman"/>
          <w:i/>
          <w:iCs/>
          <w:sz w:val="24"/>
        </w:rPr>
        <w:t>socket</w:t>
      </w:r>
      <w:r w:rsidR="00377ECE">
        <w:rPr>
          <w:rFonts w:ascii="Times New Roman" w:hAnsi="Times New Roman"/>
          <w:i/>
          <w:iCs/>
          <w:sz w:val="24"/>
        </w:rPr>
        <w:t xml:space="preserve"> serveur</w:t>
      </w:r>
      <w:r>
        <w:rPr>
          <w:rFonts w:ascii="Times New Roman" w:hAnsi="Times New Roman"/>
          <w:sz w:val="24"/>
        </w:rPr>
        <w:t>.</w:t>
      </w:r>
    </w:p>
    <w:p w14:paraId="1644D751" w14:textId="719DBC09" w:rsidR="00A032DB" w:rsidRDefault="00A032DB" w:rsidP="000612A5">
      <w:pPr>
        <w:jc w:val="both"/>
        <w:rPr>
          <w:rFonts w:ascii="Times New Roman" w:hAnsi="Times New Roman"/>
          <w:sz w:val="24"/>
        </w:rPr>
      </w:pPr>
    </w:p>
    <w:p w14:paraId="20696548" w14:textId="1296FD4E" w:rsidR="00A032DB" w:rsidRPr="00A032DB" w:rsidRDefault="00A032DB" w:rsidP="00A032DB">
      <w:pPr>
        <w:jc w:val="both"/>
        <w:rPr>
          <w:rFonts w:ascii="Times New Roman" w:hAnsi="Times New Roman"/>
          <w:sz w:val="24"/>
        </w:rPr>
      </w:pPr>
      <w:r w:rsidRPr="00A032DB">
        <w:rPr>
          <w:rFonts w:ascii="Times New Roman" w:hAnsi="Times New Roman"/>
          <w:sz w:val="24"/>
        </w:rPr>
        <w:t xml:space="preserve">Il faut faire appel au constructeur </w:t>
      </w:r>
      <w:r w:rsidRPr="00447639">
        <w:rPr>
          <w:rFonts w:ascii="Times New Roman" w:hAnsi="Times New Roman"/>
          <w:b/>
          <w:bCs/>
          <w:i/>
          <w:iCs/>
          <w:color w:val="0070C0"/>
          <w:sz w:val="24"/>
        </w:rPr>
        <w:t>socket</w:t>
      </w:r>
      <w:r w:rsidRPr="00A032DB">
        <w:rPr>
          <w:rFonts w:ascii="Times New Roman" w:hAnsi="Times New Roman"/>
          <w:sz w:val="24"/>
        </w:rPr>
        <w:t>. Dans le cas d'une connexion TCP, il prend les deux</w:t>
      </w:r>
      <w:r w:rsidR="00447639">
        <w:rPr>
          <w:rFonts w:ascii="Times New Roman" w:hAnsi="Times New Roman"/>
          <w:sz w:val="24"/>
        </w:rPr>
        <w:t xml:space="preserve"> </w:t>
      </w:r>
      <w:r w:rsidRPr="00A032DB">
        <w:rPr>
          <w:rFonts w:ascii="Times New Roman" w:hAnsi="Times New Roman"/>
          <w:sz w:val="24"/>
        </w:rPr>
        <w:t>paramètres suivants, dans l'ordre :</w:t>
      </w:r>
    </w:p>
    <w:p w14:paraId="065F3860" w14:textId="1A9AD092" w:rsidR="00A032DB" w:rsidRPr="00A032DB" w:rsidRDefault="00A032DB" w:rsidP="00A032DB">
      <w:pPr>
        <w:jc w:val="both"/>
        <w:rPr>
          <w:rFonts w:ascii="Times New Roman" w:hAnsi="Times New Roman"/>
          <w:sz w:val="24"/>
        </w:rPr>
      </w:pPr>
      <w:proofErr w:type="spellStart"/>
      <w:r w:rsidRPr="00447639">
        <w:rPr>
          <w:rFonts w:ascii="Times New Roman" w:hAnsi="Times New Roman"/>
          <w:b/>
          <w:bCs/>
          <w:sz w:val="24"/>
        </w:rPr>
        <w:t>socket.AF_INET</w:t>
      </w:r>
      <w:proofErr w:type="spellEnd"/>
      <w:r w:rsidRPr="00A032DB">
        <w:rPr>
          <w:rFonts w:ascii="Times New Roman" w:hAnsi="Times New Roman"/>
          <w:sz w:val="24"/>
        </w:rPr>
        <w:t xml:space="preserve"> : la famille d'adresses, ici ce sont des adresses Internet </w:t>
      </w:r>
      <w:r w:rsidR="00447639">
        <w:rPr>
          <w:rFonts w:ascii="Times New Roman" w:hAnsi="Times New Roman"/>
          <w:sz w:val="24"/>
        </w:rPr>
        <w:t xml:space="preserve">IPV4 sinon </w:t>
      </w:r>
      <w:r w:rsidR="00447639" w:rsidRPr="00447639">
        <w:rPr>
          <w:rFonts w:ascii="Times New Roman" w:hAnsi="Times New Roman"/>
          <w:b/>
          <w:bCs/>
          <w:sz w:val="24"/>
        </w:rPr>
        <w:t>AF_INET</w:t>
      </w:r>
      <w:r w:rsidR="00447639">
        <w:rPr>
          <w:rFonts w:ascii="Times New Roman" w:hAnsi="Times New Roman"/>
          <w:b/>
          <w:bCs/>
          <w:sz w:val="24"/>
        </w:rPr>
        <w:t xml:space="preserve">6 </w:t>
      </w:r>
      <w:r w:rsidR="00447639">
        <w:rPr>
          <w:rFonts w:ascii="Times New Roman" w:hAnsi="Times New Roman"/>
          <w:sz w:val="24"/>
        </w:rPr>
        <w:t xml:space="preserve">pour IPV6 </w:t>
      </w:r>
      <w:r w:rsidRPr="00A032DB">
        <w:rPr>
          <w:rFonts w:ascii="Times New Roman" w:hAnsi="Times New Roman"/>
          <w:sz w:val="24"/>
        </w:rPr>
        <w:t>;</w:t>
      </w:r>
    </w:p>
    <w:p w14:paraId="4B43937D" w14:textId="4040373F" w:rsidR="00A032DB" w:rsidRDefault="00A032DB" w:rsidP="00A032DB">
      <w:pPr>
        <w:jc w:val="both"/>
        <w:rPr>
          <w:rFonts w:ascii="Times New Roman" w:hAnsi="Times New Roman"/>
          <w:sz w:val="24"/>
        </w:rPr>
      </w:pPr>
      <w:proofErr w:type="spellStart"/>
      <w:proofErr w:type="gramStart"/>
      <w:r w:rsidRPr="00447639">
        <w:rPr>
          <w:rFonts w:ascii="Times New Roman" w:hAnsi="Times New Roman"/>
          <w:b/>
          <w:bCs/>
          <w:sz w:val="24"/>
        </w:rPr>
        <w:t>socket.SOCK</w:t>
      </w:r>
      <w:proofErr w:type="gramEnd"/>
      <w:r w:rsidRPr="00447639">
        <w:rPr>
          <w:rFonts w:ascii="Times New Roman" w:hAnsi="Times New Roman"/>
          <w:b/>
          <w:bCs/>
          <w:sz w:val="24"/>
        </w:rPr>
        <w:t>_STREAM</w:t>
      </w:r>
      <w:proofErr w:type="spellEnd"/>
      <w:r w:rsidRPr="00A032DB">
        <w:rPr>
          <w:rFonts w:ascii="Times New Roman" w:hAnsi="Times New Roman"/>
          <w:sz w:val="24"/>
        </w:rPr>
        <w:t xml:space="preserve"> : le type du socket, SOCK_STREAM pour le protocole TCP.</w:t>
      </w:r>
    </w:p>
    <w:p w14:paraId="7A944D4A" w14:textId="47553306" w:rsidR="00447639" w:rsidRDefault="00447639" w:rsidP="00A032DB">
      <w:pPr>
        <w:jc w:val="both"/>
        <w:rPr>
          <w:rFonts w:ascii="Times New Roman" w:hAnsi="Times New Roman"/>
          <w:sz w:val="24"/>
        </w:rPr>
      </w:pPr>
    </w:p>
    <w:p w14:paraId="354764F2" w14:textId="26FC1128" w:rsidR="00447639" w:rsidRDefault="00447639" w:rsidP="00A032DB">
      <w:pPr>
        <w:jc w:val="both"/>
        <w:rPr>
          <w:rFonts w:ascii="Times New Roman" w:hAnsi="Times New Roman"/>
          <w:sz w:val="24"/>
        </w:rPr>
      </w:pPr>
    </w:p>
    <w:p w14:paraId="237BA41C" w14:textId="2A9335F0" w:rsidR="00447639" w:rsidRDefault="00B71BEB" w:rsidP="00A032DB">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40832" behindDoc="0" locked="0" layoutInCell="1" allowOverlap="1" wp14:anchorId="10EC415D" wp14:editId="64B80603">
                <wp:simplePos x="0" y="0"/>
                <wp:positionH relativeFrom="margin">
                  <wp:posOffset>2888213</wp:posOffset>
                </wp:positionH>
                <wp:positionV relativeFrom="paragraph">
                  <wp:posOffset>27305</wp:posOffset>
                </wp:positionV>
                <wp:extent cx="1890254" cy="1231770"/>
                <wp:effectExtent l="0" t="0" r="15240" b="26035"/>
                <wp:wrapNone/>
                <wp:docPr id="271" name="Groupe 271"/>
                <wp:cNvGraphicFramePr/>
                <a:graphic xmlns:a="http://schemas.openxmlformats.org/drawingml/2006/main">
                  <a:graphicData uri="http://schemas.microsoft.com/office/word/2010/wordprocessingGroup">
                    <wpg:wgp>
                      <wpg:cNvGrpSpPr/>
                      <wpg:grpSpPr>
                        <a:xfrm>
                          <a:off x="0" y="0"/>
                          <a:ext cx="1890254" cy="1231770"/>
                          <a:chOff x="2580325" y="-321911"/>
                          <a:chExt cx="1891019" cy="1232202"/>
                        </a:xfrm>
                      </wpg:grpSpPr>
                      <wpg:grpSp>
                        <wpg:cNvPr id="6" name="Groupe 6"/>
                        <wpg:cNvGrpSpPr/>
                        <wpg:grpSpPr>
                          <a:xfrm>
                            <a:off x="2580325" y="-321911"/>
                            <a:ext cx="1891019" cy="1232202"/>
                            <a:chOff x="3094614" y="-332413"/>
                            <a:chExt cx="1891019" cy="1232231"/>
                          </a:xfrm>
                        </wpg:grpSpPr>
                        <wpg:grpSp>
                          <wpg:cNvPr id="10" name="Groupe 10"/>
                          <wpg:cNvGrpSpPr/>
                          <wpg:grpSpPr>
                            <a:xfrm>
                              <a:off x="3094614" y="-332413"/>
                              <a:ext cx="1891019" cy="1232231"/>
                              <a:chOff x="3094614" y="-331438"/>
                              <a:chExt cx="1891019" cy="1232231"/>
                            </a:xfrm>
                          </wpg:grpSpPr>
                          <wpg:grpSp>
                            <wpg:cNvPr id="234" name="Groupe 234"/>
                            <wpg:cNvGrpSpPr/>
                            <wpg:grpSpPr>
                              <a:xfrm>
                                <a:off x="3094614" y="-331438"/>
                                <a:ext cx="1891019" cy="1232231"/>
                                <a:chOff x="3094985" y="-332480"/>
                                <a:chExt cx="1891246" cy="1232480"/>
                              </a:xfrm>
                            </wpg:grpSpPr>
                            <wps:wsp>
                              <wps:cNvPr id="249" name="Zone de texte 2"/>
                              <wps:cNvSpPr txBox="1">
                                <a:spLocks noChangeArrowheads="1"/>
                              </wps:cNvSpPr>
                              <wps:spPr bwMode="auto">
                                <a:xfrm>
                                  <a:off x="3094985" y="-332480"/>
                                  <a:ext cx="1105316" cy="332480"/>
                                </a:xfrm>
                                <a:prstGeom prst="rect">
                                  <a:avLst/>
                                </a:prstGeom>
                                <a:solidFill>
                                  <a:srgbClr val="FFFFFF"/>
                                </a:solidFill>
                                <a:ln w="9525">
                                  <a:noFill/>
                                  <a:miter lim="800000"/>
                                  <a:headEnd/>
                                  <a:tailEnd/>
                                </a:ln>
                              </wps:spPr>
                              <wps:txbx>
                                <w:txbxContent>
                                  <w:p w14:paraId="63884F4C" w14:textId="74953C78" w:rsidR="00447639" w:rsidRPr="004168B7" w:rsidRDefault="00447639" w:rsidP="00447639">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s:wsp>
                              <wps:cNvPr id="212" name="Rectangle : coins arrondis 212"/>
                              <wps:cNvSpPr/>
                              <wps:spPr>
                                <a:xfrm>
                                  <a:off x="4086311"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Connecteur droit avec flèche 263"/>
                            <wps:cNvCnPr>
                              <a:stCxn id="249" idx="2"/>
                              <a:endCxn id="267" idx="2"/>
                            </wps:cNvCnPr>
                            <wps:spPr>
                              <a:xfrm>
                                <a:off x="3647206" y="975"/>
                                <a:ext cx="390045" cy="19580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7" name="Ellipse 267"/>
                          <wps:cNvSpPr/>
                          <wps:spPr>
                            <a:xfrm>
                              <a:off x="4037251" y="123819"/>
                              <a:ext cx="144000" cy="143968"/>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0" name="Zone de texte 2"/>
                        <wps:cNvSpPr txBox="1">
                          <a:spLocks noChangeArrowheads="1"/>
                        </wps:cNvSpPr>
                        <wps:spPr bwMode="auto">
                          <a:xfrm>
                            <a:off x="3657423" y="361873"/>
                            <a:ext cx="781050" cy="315371"/>
                          </a:xfrm>
                          <a:prstGeom prst="rect">
                            <a:avLst/>
                          </a:prstGeom>
                          <a:noFill/>
                          <a:ln w="9525">
                            <a:noFill/>
                            <a:miter lim="800000"/>
                            <a:headEnd/>
                            <a:tailEnd/>
                          </a:ln>
                        </wps:spPr>
                        <wps:txbx>
                          <w:txbxContent>
                            <w:p w14:paraId="78996469" w14:textId="11FC3DC2" w:rsidR="00447639" w:rsidRPr="00447639" w:rsidRDefault="00447639" w:rsidP="00447639">
                              <w:pPr>
                                <w:jc w:val="cente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0EC415D" id="Groupe 271" o:spid="_x0000_s1138" style="position:absolute;left:0;text-align:left;margin-left:227.4pt;margin-top:2.15pt;width:148.85pt;height:97pt;z-index:251640832;mso-position-horizontal-relative:margin;mso-width-relative:margin;mso-height-relative:margin" coordorigin="25803,-3219" coordsize="18910,12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">
                <v:group id="Groupe 6" o:spid="_x0000_s1139" style="position:absolute;left:25803;top:-3219;width:18910;height:12321" coordorigin="30946,-3324" coordsize="18910,1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10" o:spid="_x0000_s1140" style="position:absolute;left:30946;top:-3324;width:18910;height:12322" coordorigin="30946,-3314" coordsize="18910,1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e 234" o:spid="_x0000_s1141" style="position:absolute;left:30946;top:-3314;width:18910;height:12321" coordorigin="30949,-3324" coordsize="18912,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Zone de texte 2" o:spid="_x0000_s1142" type="#_x0000_t202" style="position:absolute;left:30949;top:-3324;width:11054;height:3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63884F4C" w14:textId="74953C78" w:rsidR="00447639" w:rsidRPr="004168B7" w:rsidRDefault="00447639" w:rsidP="00447639">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roundrect id="Rectangle : coins arrondis 212" o:spid="_x0000_s1143" style="position:absolute;left:4086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" fillcolor="#ffc000" strokecolor="#e36c0a [2409]" strokeweight="2pt"/>
                    </v:group>
                    <v:shape id="Connecteur droit avec flèche 263" o:spid="_x0000_s1144" type="#_x0000_t32" style="position:absolute;left:36472;top:9;width:3900;height:1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" strokecolor="black [3213]" strokeweight="1pt">
                      <v:stroke endarrow="block"/>
                    </v:shape>
                  </v:group>
                  <v:oval id="Ellipse 267" o:spid="_x0000_s1145" style="position:absolute;left:40372;top:1238;width:1440;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" fillcolor="red" strokecolor="#243f60 [1604]" strokeweight="2pt"/>
                </v:group>
                <v:shape id="Zone de texte 2" o:spid="_x0000_s1146" type="#_x0000_t202" style="position:absolute;left:36574;top:3618;width:7810;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14:paraId="78996469" w14:textId="11FC3DC2" w:rsidR="00447639" w:rsidRPr="00447639" w:rsidRDefault="00447639" w:rsidP="00447639">
                        <w:pPr>
                          <w:jc w:val="cente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w10:wrap anchorx="margin"/>
              </v:group>
            </w:pict>
          </mc:Fallback>
        </mc:AlternateContent>
      </w:r>
    </w:p>
    <w:p w14:paraId="76C714ED" w14:textId="345FF0F8" w:rsidR="00447639" w:rsidRDefault="00447639" w:rsidP="00A032DB">
      <w:pPr>
        <w:jc w:val="both"/>
        <w:rPr>
          <w:rFonts w:ascii="Times New Roman" w:hAnsi="Times New Roman"/>
          <w:sz w:val="24"/>
        </w:rPr>
      </w:pPr>
    </w:p>
    <w:p w14:paraId="54078A50" w14:textId="1ECD9DE0" w:rsidR="00447639" w:rsidRDefault="00447639" w:rsidP="00A032DB">
      <w:pPr>
        <w:jc w:val="both"/>
        <w:rPr>
          <w:rFonts w:ascii="Times New Roman" w:hAnsi="Times New Roman"/>
          <w:sz w:val="24"/>
        </w:rPr>
      </w:pPr>
    </w:p>
    <w:p w14:paraId="2464A07B" w14:textId="78CE2361" w:rsidR="00447639" w:rsidRDefault="00447639" w:rsidP="00A032DB">
      <w:pPr>
        <w:jc w:val="both"/>
        <w:rPr>
          <w:rFonts w:ascii="Times New Roman" w:hAnsi="Times New Roman"/>
          <w:sz w:val="24"/>
        </w:rPr>
      </w:pPr>
    </w:p>
    <w:p w14:paraId="5205CB43" w14:textId="4DED17BB" w:rsidR="00447639" w:rsidRDefault="00447639" w:rsidP="00A032DB">
      <w:pPr>
        <w:jc w:val="both"/>
        <w:rPr>
          <w:rFonts w:ascii="Times New Roman" w:hAnsi="Times New Roman"/>
          <w:sz w:val="24"/>
        </w:rPr>
      </w:pPr>
    </w:p>
    <w:p w14:paraId="33C221CF" w14:textId="79E181F0" w:rsidR="00447639" w:rsidRDefault="00447639" w:rsidP="00A032DB">
      <w:pPr>
        <w:jc w:val="both"/>
        <w:rPr>
          <w:rFonts w:ascii="Times New Roman" w:hAnsi="Times New Roman"/>
          <w:sz w:val="24"/>
        </w:rPr>
      </w:pPr>
    </w:p>
    <w:p w14:paraId="5B42DD9B" w14:textId="2F3C623E" w:rsidR="00447639" w:rsidRDefault="00447639" w:rsidP="00A032DB">
      <w:pPr>
        <w:jc w:val="both"/>
        <w:rPr>
          <w:rFonts w:ascii="Times New Roman" w:hAnsi="Times New Roman"/>
          <w:sz w:val="24"/>
        </w:rPr>
      </w:pPr>
    </w:p>
    <w:p w14:paraId="3A91C3AF" w14:textId="77777777" w:rsidR="00447639" w:rsidRDefault="00447639" w:rsidP="00A032DB">
      <w:pPr>
        <w:jc w:val="both"/>
        <w:rPr>
          <w:rFonts w:ascii="Times New Roman" w:hAnsi="Times New Roman"/>
          <w:sz w:val="24"/>
        </w:rPr>
      </w:pPr>
    </w:p>
    <w:p w14:paraId="7E0366B6" w14:textId="329B816A" w:rsidR="00447639" w:rsidRDefault="00447639" w:rsidP="00A032DB">
      <w:pPr>
        <w:jc w:val="both"/>
        <w:rPr>
          <w:rFonts w:ascii="Times New Roman" w:hAnsi="Times New Roman"/>
          <w:sz w:val="24"/>
        </w:rPr>
      </w:pPr>
    </w:p>
    <w:p w14:paraId="24004FFF" w14:textId="507073DB" w:rsidR="003F5F82" w:rsidRDefault="00DF5A73" w:rsidP="000612A5">
      <w:pPr>
        <w:jc w:val="both"/>
        <w:rPr>
          <w:rFonts w:ascii="Times New Roman" w:hAnsi="Times New Roman"/>
          <w:sz w:val="24"/>
        </w:rPr>
      </w:pPr>
      <w:r>
        <w:rPr>
          <w:rFonts w:ascii="Times New Roman" w:hAnsi="Times New Roman"/>
          <w:sz w:val="24"/>
        </w:rPr>
        <w:t>On utilise la l</w:t>
      </w:r>
      <w:r w:rsidR="00447639">
        <w:rPr>
          <w:rFonts w:ascii="Times New Roman" w:hAnsi="Times New Roman"/>
          <w:sz w:val="24"/>
        </w:rPr>
        <w:t>igne de commande :</w:t>
      </w:r>
      <w:bookmarkStart w:id="1" w:name="_Hlk69822567"/>
    </w:p>
    <w:p w14:paraId="5C8F8773" w14:textId="795C8EA7" w:rsidR="00021DB6" w:rsidRDefault="00021DB6" w:rsidP="00021DB6">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proofErr w:type="spellEnd"/>
      <w:r>
        <w:rPr>
          <w:rFonts w:ascii="Times New Roman" w:hAnsi="Times New Roman"/>
          <w:sz w:val="24"/>
        </w:rPr>
        <w:t xml:space="preserve"> = </w:t>
      </w:r>
      <w:proofErr w:type="spellStart"/>
      <w:r>
        <w:rPr>
          <w:rFonts w:ascii="Times New Roman" w:hAnsi="Times New Roman"/>
          <w:sz w:val="24"/>
        </w:rPr>
        <w:t>socket.socket</w:t>
      </w:r>
      <w:proofErr w:type="spellEnd"/>
      <w:r>
        <w:rPr>
          <w:rFonts w:ascii="Times New Roman" w:hAnsi="Times New Roman"/>
          <w:sz w:val="24"/>
        </w:rPr>
        <w:t>(</w:t>
      </w:r>
      <w:proofErr w:type="spellStart"/>
      <w:r>
        <w:rPr>
          <w:rFonts w:ascii="Times New Roman" w:hAnsi="Times New Roman"/>
          <w:sz w:val="24"/>
        </w:rPr>
        <w:t>socket.AF_INET</w:t>
      </w:r>
      <w:proofErr w:type="spellEnd"/>
      <w:r>
        <w:rPr>
          <w:rFonts w:ascii="Times New Roman" w:hAnsi="Times New Roman"/>
          <w:sz w:val="24"/>
        </w:rPr>
        <w:t xml:space="preserve">, </w:t>
      </w:r>
      <w:proofErr w:type="spellStart"/>
      <w:r>
        <w:rPr>
          <w:rFonts w:ascii="Times New Roman" w:hAnsi="Times New Roman"/>
          <w:sz w:val="24"/>
        </w:rPr>
        <w:t>socket.SOCK_STREAM</w:t>
      </w:r>
      <w:proofErr w:type="spellEnd"/>
      <w:r>
        <w:rPr>
          <w:rFonts w:ascii="Times New Roman" w:hAnsi="Times New Roman"/>
          <w:sz w:val="24"/>
        </w:rPr>
        <w:t>)</w:t>
      </w:r>
    </w:p>
    <w:p w14:paraId="3AE6C743" w14:textId="6EAA21FE" w:rsidR="00377ECE" w:rsidRDefault="00377ECE" w:rsidP="000612A5">
      <w:pPr>
        <w:jc w:val="both"/>
        <w:rPr>
          <w:rFonts w:ascii="Times New Roman" w:hAnsi="Times New Roman"/>
          <w:sz w:val="24"/>
        </w:rPr>
      </w:pPr>
    </w:p>
    <w:bookmarkEnd w:id="1"/>
    <w:p w14:paraId="0FE7084F" w14:textId="77777777" w:rsidR="00021DB6" w:rsidRDefault="00021DB6" w:rsidP="000612A5">
      <w:pPr>
        <w:jc w:val="both"/>
        <w:rPr>
          <w:rFonts w:ascii="Times New Roman" w:hAnsi="Times New Roman"/>
          <w:sz w:val="24"/>
        </w:rPr>
      </w:pPr>
    </w:p>
    <w:p w14:paraId="6DB39369" w14:textId="77777777" w:rsidR="00377ECE" w:rsidRDefault="00377ECE" w:rsidP="000612A5">
      <w:pPr>
        <w:jc w:val="both"/>
        <w:rPr>
          <w:rFonts w:ascii="Times New Roman" w:hAnsi="Times New Roman"/>
          <w:sz w:val="24"/>
        </w:rPr>
      </w:pPr>
    </w:p>
    <w:p w14:paraId="5D12264F" w14:textId="6F5E20C7" w:rsidR="003537B2" w:rsidRDefault="003537B2" w:rsidP="00B71BEB">
      <w:pPr>
        <w:jc w:val="both"/>
        <w:rPr>
          <w:rFonts w:ascii="Times New Roman" w:hAnsi="Times New Roman"/>
          <w:sz w:val="24"/>
        </w:rPr>
      </w:pPr>
      <w:r w:rsidRPr="00A032DB">
        <w:rPr>
          <w:rFonts w:ascii="Times New Roman" w:hAnsi="Times New Roman"/>
          <w:b/>
          <w:bCs/>
          <w:sz w:val="24"/>
        </w:rPr>
        <w:lastRenderedPageBreak/>
        <w:t xml:space="preserve">Etape </w:t>
      </w:r>
      <w:r>
        <w:rPr>
          <w:rFonts w:ascii="Times New Roman" w:hAnsi="Times New Roman"/>
          <w:b/>
          <w:bCs/>
          <w:sz w:val="24"/>
        </w:rPr>
        <w:t>2</w:t>
      </w:r>
      <w:r w:rsidRPr="00A032DB">
        <w:rPr>
          <w:rFonts w:ascii="Times New Roman" w:hAnsi="Times New Roman"/>
          <w:b/>
          <w:bCs/>
          <w:sz w:val="24"/>
        </w:rPr>
        <w:t> :</w:t>
      </w:r>
      <w:r>
        <w:rPr>
          <w:rFonts w:ascii="Times New Roman" w:hAnsi="Times New Roman"/>
          <w:sz w:val="24"/>
        </w:rPr>
        <w:t xml:space="preserve"> </w:t>
      </w:r>
      <w:r w:rsidR="00B71BEB">
        <w:rPr>
          <w:rFonts w:ascii="Times New Roman" w:hAnsi="Times New Roman"/>
          <w:i/>
          <w:iCs/>
          <w:sz w:val="24"/>
        </w:rPr>
        <w:t>A</w:t>
      </w:r>
      <w:r w:rsidR="00B71BEB" w:rsidRPr="00B71BEB">
        <w:rPr>
          <w:rFonts w:ascii="Times New Roman" w:hAnsi="Times New Roman"/>
          <w:i/>
          <w:iCs/>
          <w:sz w:val="24"/>
        </w:rPr>
        <w:t>ssocier l</w:t>
      </w:r>
      <w:r w:rsidR="00B71BEB">
        <w:rPr>
          <w:rFonts w:ascii="Times New Roman" w:hAnsi="Times New Roman"/>
          <w:i/>
          <w:iCs/>
          <w:sz w:val="24"/>
        </w:rPr>
        <w:t>e</w:t>
      </w:r>
      <w:r w:rsidR="00B71BEB" w:rsidRPr="00B71BEB">
        <w:rPr>
          <w:rFonts w:ascii="Times New Roman" w:hAnsi="Times New Roman"/>
          <w:i/>
          <w:iCs/>
          <w:sz w:val="24"/>
        </w:rPr>
        <w:t xml:space="preserve"> socket à une adresse IP et un numéro de</w:t>
      </w:r>
      <w:r w:rsidR="00B71BEB">
        <w:rPr>
          <w:rFonts w:ascii="Times New Roman" w:hAnsi="Times New Roman"/>
          <w:i/>
          <w:iCs/>
          <w:sz w:val="24"/>
        </w:rPr>
        <w:t xml:space="preserve"> </w:t>
      </w:r>
      <w:r w:rsidR="00B71BEB" w:rsidRPr="00B71BEB">
        <w:rPr>
          <w:rFonts w:ascii="Times New Roman" w:hAnsi="Times New Roman"/>
          <w:i/>
          <w:iCs/>
          <w:sz w:val="24"/>
        </w:rPr>
        <w:t>port TCP locaux.</w:t>
      </w:r>
    </w:p>
    <w:p w14:paraId="1B5DC70B" w14:textId="2C082ABF" w:rsidR="00856B97" w:rsidRDefault="00856B97" w:rsidP="003537B2">
      <w:pPr>
        <w:jc w:val="both"/>
        <w:rPr>
          <w:rFonts w:ascii="Times New Roman" w:hAnsi="Times New Roman"/>
          <w:sz w:val="24"/>
        </w:rPr>
      </w:pPr>
    </w:p>
    <w:p w14:paraId="505CACEA" w14:textId="782A3E45" w:rsidR="003537B2" w:rsidRDefault="003537B2" w:rsidP="003537B2">
      <w:pPr>
        <w:jc w:val="both"/>
        <w:rPr>
          <w:rFonts w:ascii="Times New Roman" w:hAnsi="Times New Roman"/>
          <w:sz w:val="24"/>
        </w:rPr>
      </w:pPr>
      <w:r>
        <w:rPr>
          <w:rFonts w:ascii="Times New Roman" w:hAnsi="Times New Roman"/>
          <w:sz w:val="24"/>
        </w:rPr>
        <w:t xml:space="preserve">Il faut </w:t>
      </w:r>
      <w:r w:rsidR="00B71BEB">
        <w:rPr>
          <w:rFonts w:ascii="Times New Roman" w:hAnsi="Times New Roman"/>
          <w:sz w:val="24"/>
        </w:rPr>
        <w:t>utiliser</w:t>
      </w:r>
      <w:r>
        <w:rPr>
          <w:rFonts w:ascii="Times New Roman" w:hAnsi="Times New Roman"/>
          <w:sz w:val="24"/>
        </w:rPr>
        <w:t xml:space="preserve"> les deux informations principales pour </w:t>
      </w:r>
      <w:r w:rsidR="00B71BEB">
        <w:rPr>
          <w:rFonts w:ascii="Times New Roman" w:hAnsi="Times New Roman"/>
          <w:sz w:val="24"/>
        </w:rPr>
        <w:t>configurer le socket du serveur</w:t>
      </w:r>
      <w:r>
        <w:rPr>
          <w:rFonts w:ascii="Times New Roman" w:hAnsi="Times New Roman"/>
          <w:sz w:val="24"/>
        </w:rPr>
        <w:t xml:space="preserve"> : </w:t>
      </w:r>
      <w:r w:rsidR="00B71BEB">
        <w:rPr>
          <w:rFonts w:ascii="Times New Roman" w:hAnsi="Times New Roman"/>
          <w:sz w:val="24"/>
        </w:rPr>
        <w:t xml:space="preserve">son </w:t>
      </w:r>
      <w:r>
        <w:rPr>
          <w:rFonts w:ascii="Times New Roman" w:hAnsi="Times New Roman"/>
          <w:sz w:val="24"/>
        </w:rPr>
        <w:t>adresse IP (nommée HOST</w:t>
      </w:r>
      <w:r w:rsidR="00DF5A73">
        <w:rPr>
          <w:rFonts w:ascii="Times New Roman" w:hAnsi="Times New Roman"/>
          <w:sz w:val="24"/>
        </w:rPr>
        <w:t xml:space="preserve"> de type </w:t>
      </w:r>
      <w:proofErr w:type="spellStart"/>
      <w:r w:rsidR="00DF5A73" w:rsidRPr="00DF5A73">
        <w:rPr>
          <w:rFonts w:ascii="Times New Roman" w:hAnsi="Times New Roman"/>
          <w:b/>
          <w:bCs/>
          <w:i/>
          <w:iCs/>
          <w:color w:val="0070C0"/>
          <w:sz w:val="24"/>
        </w:rPr>
        <w:t>str</w:t>
      </w:r>
      <w:proofErr w:type="spellEnd"/>
      <w:r>
        <w:rPr>
          <w:rFonts w:ascii="Times New Roman" w:hAnsi="Times New Roman"/>
          <w:sz w:val="24"/>
        </w:rPr>
        <w:t xml:space="preserve">) et </w:t>
      </w:r>
      <w:r w:rsidR="00B71BEB">
        <w:rPr>
          <w:rFonts w:ascii="Times New Roman" w:hAnsi="Times New Roman"/>
          <w:sz w:val="24"/>
        </w:rPr>
        <w:t>son</w:t>
      </w:r>
      <w:r>
        <w:rPr>
          <w:rFonts w:ascii="Times New Roman" w:hAnsi="Times New Roman"/>
          <w:sz w:val="24"/>
        </w:rPr>
        <w:t xml:space="preserve"> port (nommé PORT</w:t>
      </w:r>
      <w:r w:rsidR="00DF5A73">
        <w:rPr>
          <w:rFonts w:ascii="Times New Roman" w:hAnsi="Times New Roman"/>
          <w:sz w:val="24"/>
        </w:rPr>
        <w:t xml:space="preserve"> de type </w:t>
      </w:r>
      <w:proofErr w:type="spellStart"/>
      <w:r w:rsidR="00DF5A73" w:rsidRPr="00DF5A73">
        <w:rPr>
          <w:rFonts w:ascii="Times New Roman" w:hAnsi="Times New Roman"/>
          <w:b/>
          <w:bCs/>
          <w:i/>
          <w:iCs/>
          <w:color w:val="0070C0"/>
          <w:sz w:val="24"/>
        </w:rPr>
        <w:t>int</w:t>
      </w:r>
      <w:proofErr w:type="spellEnd"/>
      <w:r>
        <w:rPr>
          <w:rFonts w:ascii="Times New Roman" w:hAnsi="Times New Roman"/>
          <w:sz w:val="24"/>
        </w:rPr>
        <w:t>)</w:t>
      </w:r>
      <w:r w:rsidR="00B71BEB">
        <w:rPr>
          <w:rFonts w:ascii="Times New Roman" w:hAnsi="Times New Roman"/>
          <w:sz w:val="24"/>
        </w:rPr>
        <w:t xml:space="preserve"> sur lequel le serveur doit écourter les demandes de connexion</w:t>
      </w:r>
      <w:r>
        <w:rPr>
          <w:rFonts w:ascii="Times New Roman" w:hAnsi="Times New Roman"/>
          <w:sz w:val="24"/>
        </w:rPr>
        <w:t xml:space="preserve">. Les deux sont des variables fixes et donc d’après le PEP8, ces variables sont en </w:t>
      </w:r>
      <w:r w:rsidR="00DF5A73">
        <w:rPr>
          <w:rFonts w:ascii="Times New Roman" w:hAnsi="Times New Roman"/>
          <w:sz w:val="24"/>
        </w:rPr>
        <w:t xml:space="preserve">lettres </w:t>
      </w:r>
      <w:r>
        <w:rPr>
          <w:rFonts w:ascii="Times New Roman" w:hAnsi="Times New Roman"/>
          <w:sz w:val="24"/>
        </w:rPr>
        <w:t>majuscule</w:t>
      </w:r>
      <w:r w:rsidR="00DF5A73">
        <w:rPr>
          <w:rFonts w:ascii="Times New Roman" w:hAnsi="Times New Roman"/>
          <w:sz w:val="24"/>
        </w:rPr>
        <w:t>s.</w:t>
      </w:r>
    </w:p>
    <w:p w14:paraId="0A6CD1D1" w14:textId="09434839" w:rsidR="003537B2" w:rsidRDefault="003537B2" w:rsidP="00DF5A73">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r>
        <w:rPr>
          <w:rFonts w:ascii="Times New Roman" w:hAnsi="Times New Roman"/>
          <w:sz w:val="24"/>
        </w:rPr>
        <w:t>HOST = "192.168.1.</w:t>
      </w:r>
      <w:r w:rsidRPr="003537B2">
        <w:rPr>
          <w:rFonts w:ascii="Times New Roman" w:hAnsi="Times New Roman"/>
          <w:b/>
          <w:bCs/>
          <w:color w:val="FF0000"/>
          <w:sz w:val="24"/>
        </w:rPr>
        <w:t>12</w:t>
      </w:r>
      <w:r>
        <w:rPr>
          <w:rFonts w:ascii="Times New Roman" w:hAnsi="Times New Roman"/>
          <w:sz w:val="24"/>
        </w:rPr>
        <w:t>" # le dernier nombre est donné en fonction de ta place dans la salle !</w:t>
      </w:r>
    </w:p>
    <w:p w14:paraId="12FA6069" w14:textId="4C55A29F" w:rsidR="003537B2" w:rsidRDefault="003537B2" w:rsidP="00DF5A73">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r>
        <w:rPr>
          <w:rFonts w:ascii="Times New Roman" w:hAnsi="Times New Roman"/>
          <w:sz w:val="24"/>
        </w:rPr>
        <w:t xml:space="preserve">PORT = </w:t>
      </w:r>
      <w:r w:rsidR="00DF5A73">
        <w:rPr>
          <w:rFonts w:ascii="Times New Roman" w:hAnsi="Times New Roman"/>
          <w:sz w:val="24"/>
        </w:rPr>
        <w:t>50000 # choisir un nombre supérieur à 1023.</w:t>
      </w:r>
    </w:p>
    <w:p w14:paraId="79D488AE" w14:textId="593D0B1E" w:rsidR="00DF5A73" w:rsidRDefault="00DF5A73" w:rsidP="003537B2">
      <w:pPr>
        <w:jc w:val="both"/>
        <w:rPr>
          <w:rFonts w:ascii="Times New Roman" w:hAnsi="Times New Roman"/>
          <w:sz w:val="24"/>
        </w:rPr>
      </w:pPr>
      <w:r>
        <w:rPr>
          <w:rFonts w:ascii="Times New Roman" w:hAnsi="Times New Roman"/>
          <w:sz w:val="24"/>
        </w:rPr>
        <w:t xml:space="preserve">On utilise ensuite la méthode </w:t>
      </w:r>
      <w:r w:rsidR="00B71BEB">
        <w:rPr>
          <w:rFonts w:ascii="Times New Roman" w:hAnsi="Times New Roman"/>
          <w:b/>
          <w:bCs/>
          <w:i/>
          <w:iCs/>
          <w:color w:val="0070C0"/>
          <w:sz w:val="24"/>
        </w:rPr>
        <w:t>bind</w:t>
      </w:r>
      <w:r>
        <w:rPr>
          <w:rFonts w:ascii="Times New Roman" w:hAnsi="Times New Roman"/>
          <w:sz w:val="24"/>
        </w:rPr>
        <w:t>. Elle prend en paramètre un tuple composé de l’adresse IP et du port du serveur. La ligne de commande est la suivante :</w:t>
      </w:r>
    </w:p>
    <w:p w14:paraId="5F192B36" w14:textId="7F6C4C19" w:rsidR="001A0195" w:rsidRDefault="001A0195" w:rsidP="001A0195">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r w:rsidRPr="001A0195">
        <w:rPr>
          <w:rFonts w:ascii="Times New Roman" w:hAnsi="Times New Roman"/>
          <w:sz w:val="24"/>
        </w:rPr>
        <w:t>.</w:t>
      </w:r>
      <w:r>
        <w:rPr>
          <w:rFonts w:ascii="Times New Roman" w:hAnsi="Times New Roman"/>
          <w:b/>
          <w:bCs/>
          <w:i/>
          <w:iCs/>
          <w:color w:val="0070C0"/>
          <w:sz w:val="24"/>
        </w:rPr>
        <w:t>bind</w:t>
      </w:r>
      <w:proofErr w:type="spellEnd"/>
      <w:r>
        <w:rPr>
          <w:rFonts w:ascii="Times New Roman" w:hAnsi="Times New Roman"/>
          <w:sz w:val="24"/>
        </w:rPr>
        <w:t>((HOST, PORT))</w:t>
      </w:r>
    </w:p>
    <w:p w14:paraId="15E075F0" w14:textId="3B483996" w:rsidR="001A0195" w:rsidRDefault="001A0195" w:rsidP="003537B2">
      <w:pPr>
        <w:jc w:val="both"/>
        <w:rPr>
          <w:rFonts w:ascii="Times New Roman" w:hAnsi="Times New Roman"/>
          <w:sz w:val="24"/>
        </w:rPr>
      </w:pPr>
      <w:r>
        <w:rPr>
          <w:rFonts w:ascii="Times New Roman" w:hAnsi="Times New Roman"/>
          <w:noProof/>
          <w:color w:val="76923C" w:themeColor="accent3" w:themeShade="BF"/>
          <w:sz w:val="24"/>
        </w:rPr>
        <mc:AlternateContent>
          <mc:Choice Requires="wpg">
            <w:drawing>
              <wp:anchor distT="0" distB="0" distL="114300" distR="114300" simplePos="0" relativeHeight="251658240" behindDoc="0" locked="0" layoutInCell="1" allowOverlap="1" wp14:anchorId="58A729E3" wp14:editId="56C273B9">
                <wp:simplePos x="0" y="0"/>
                <wp:positionH relativeFrom="column">
                  <wp:posOffset>3764280</wp:posOffset>
                </wp:positionH>
                <wp:positionV relativeFrom="paragraph">
                  <wp:posOffset>18415</wp:posOffset>
                </wp:positionV>
                <wp:extent cx="1890404" cy="1290103"/>
                <wp:effectExtent l="0" t="0" r="14605" b="24765"/>
                <wp:wrapNone/>
                <wp:docPr id="296" name="Groupe 296"/>
                <wp:cNvGraphicFramePr/>
                <a:graphic xmlns:a="http://schemas.openxmlformats.org/drawingml/2006/main">
                  <a:graphicData uri="http://schemas.microsoft.com/office/word/2010/wordprocessingGroup">
                    <wpg:wgp>
                      <wpg:cNvGrpSpPr/>
                      <wpg:grpSpPr>
                        <a:xfrm>
                          <a:off x="0" y="0"/>
                          <a:ext cx="1890404" cy="1290103"/>
                          <a:chOff x="2580923" y="0"/>
                          <a:chExt cx="1890404" cy="1290103"/>
                        </a:xfrm>
                      </wpg:grpSpPr>
                      <wpg:grpSp>
                        <wpg:cNvPr id="272" name="Groupe 272"/>
                        <wpg:cNvGrpSpPr/>
                        <wpg:grpSpPr>
                          <a:xfrm>
                            <a:off x="2580923" y="0"/>
                            <a:ext cx="1890404" cy="1290103"/>
                            <a:chOff x="2580933" y="-380030"/>
                            <a:chExt cx="1890411" cy="1290322"/>
                          </a:xfrm>
                        </wpg:grpSpPr>
                        <wpg:grpSp>
                          <wpg:cNvPr id="275" name="Groupe 275"/>
                          <wpg:cNvGrpSpPr/>
                          <wpg:grpSpPr>
                            <a:xfrm>
                              <a:off x="2580933" y="-380030"/>
                              <a:ext cx="1890411" cy="1290322"/>
                              <a:chOff x="3095222" y="-389558"/>
                              <a:chExt cx="1890411" cy="1290351"/>
                            </a:xfrm>
                          </wpg:grpSpPr>
                          <wpg:grpSp>
                            <wpg:cNvPr id="276" name="Groupe 276"/>
                            <wpg:cNvGrpSpPr/>
                            <wpg:grpSpPr>
                              <a:xfrm>
                                <a:off x="3095222" y="-389558"/>
                                <a:ext cx="1890411" cy="1290351"/>
                                <a:chOff x="3095593" y="-390612"/>
                                <a:chExt cx="1890638" cy="1290612"/>
                              </a:xfrm>
                            </wpg:grpSpPr>
                            <wps:wsp>
                              <wps:cNvPr id="277" name="Zone de texte 2"/>
                              <wps:cNvSpPr txBox="1">
                                <a:spLocks noChangeArrowheads="1"/>
                              </wps:cNvSpPr>
                              <wps:spPr bwMode="auto">
                                <a:xfrm>
                                  <a:off x="3095593" y="-390612"/>
                                  <a:ext cx="1105316" cy="332480"/>
                                </a:xfrm>
                                <a:prstGeom prst="rect">
                                  <a:avLst/>
                                </a:prstGeom>
                                <a:solidFill>
                                  <a:srgbClr val="FFFFFF"/>
                                </a:solidFill>
                                <a:ln w="9525">
                                  <a:noFill/>
                                  <a:miter lim="800000"/>
                                  <a:headEnd/>
                                  <a:tailEnd/>
                                </a:ln>
                              </wps:spPr>
                              <wps:txbx>
                                <w:txbxContent>
                                  <w:p w14:paraId="4E36D29E" w14:textId="77777777" w:rsidR="00DF5A73" w:rsidRPr="004168B7" w:rsidRDefault="00DF5A73" w:rsidP="00DF5A73">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s:wsp>
                              <wps:cNvPr id="283" name="Rectangle : coins arrondis 283"/>
                              <wps:cNvSpPr/>
                              <wps:spPr>
                                <a:xfrm>
                                  <a:off x="4086311"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9" name="Connecteur droit avec flèche 289"/>
                            <wps:cNvCnPr>
                              <a:stCxn id="277" idx="2"/>
                              <a:endCxn id="295" idx="1"/>
                            </wps:cNvCnPr>
                            <wps:spPr>
                              <a:xfrm>
                                <a:off x="3647814" y="-57145"/>
                                <a:ext cx="402300" cy="1459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2" name="Zone de texte 2"/>
                          <wps:cNvSpPr txBox="1">
                            <a:spLocks noChangeArrowheads="1"/>
                          </wps:cNvSpPr>
                          <wps:spPr bwMode="auto">
                            <a:xfrm>
                              <a:off x="3638550" y="19882"/>
                              <a:ext cx="781050" cy="648016"/>
                            </a:xfrm>
                            <a:prstGeom prst="rect">
                              <a:avLst/>
                            </a:prstGeom>
                            <a:noFill/>
                            <a:ln w="9525">
                              <a:noFill/>
                              <a:miter lim="800000"/>
                              <a:headEnd/>
                              <a:tailEnd/>
                            </a:ln>
                          </wps:spPr>
                          <wps:txbx>
                            <w:txbxContent>
                              <w:p w14:paraId="0FACC4A4" w14:textId="31A74788" w:rsidR="00DF5A73" w:rsidRDefault="00FE0F86" w:rsidP="00FE0F86">
                                <w:pPr>
                                  <w:rPr>
                                    <w:rFonts w:ascii="Times New Roman" w:eastAsiaTheme="minorHAnsi" w:hAnsi="Times New Roman"/>
                                    <w:sz w:val="24"/>
                                    <w:lang w:eastAsia="en-US"/>
                                  </w:rPr>
                                </w:pPr>
                                <w:r>
                                  <w:rPr>
                                    <w:rFonts w:ascii="Times New Roman" w:eastAsiaTheme="minorHAnsi" w:hAnsi="Times New Roman"/>
                                    <w:sz w:val="24"/>
                                    <w:lang w:eastAsia="en-US"/>
                                  </w:rPr>
                                  <w:t>P</w:t>
                                </w:r>
                                <w:r w:rsidR="00DF5A73" w:rsidRPr="00447639">
                                  <w:rPr>
                                    <w:rFonts w:ascii="Times New Roman" w:eastAsiaTheme="minorHAnsi" w:hAnsi="Times New Roman"/>
                                    <w:sz w:val="24"/>
                                    <w:lang w:eastAsia="en-US"/>
                                  </w:rPr>
                                  <w:t>ort</w:t>
                                </w:r>
                              </w:p>
                              <w:p w14:paraId="59985176" w14:textId="77777777" w:rsidR="00FE0F86" w:rsidRDefault="00FE0F86" w:rsidP="00DF5A73">
                                <w:pPr>
                                  <w:jc w:val="center"/>
                                  <w:rPr>
                                    <w:rFonts w:ascii="Times New Roman" w:eastAsiaTheme="minorHAnsi" w:hAnsi="Times New Roman"/>
                                    <w:sz w:val="24"/>
                                    <w:lang w:eastAsia="en-US"/>
                                  </w:rPr>
                                </w:pPr>
                              </w:p>
                              <w:p w14:paraId="7200791A" w14:textId="797005B8" w:rsidR="00DF5A73" w:rsidRPr="00447639" w:rsidRDefault="00DF5A73" w:rsidP="00FE0F86">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grpSp>
                      <wps:wsp>
                        <wps:cNvPr id="295" name="Ellipse 295"/>
                        <wps:cNvSpPr/>
                        <wps:spPr>
                          <a:xfrm>
                            <a:off x="3514725" y="457200"/>
                            <a:ext cx="144000" cy="144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group w14:anchorId="58A729E3" id="Groupe 296" o:spid="_x0000_s1147" style="position:absolute;left:0;text-align:left;margin-left:296.4pt;margin-top:1.45pt;width:148.85pt;height:101.6pt;z-index:251658240;mso-width-relative:margin" coordorigin="25809" coordsize="18904,1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">
                <v:group id="Groupe 272" o:spid="_x0000_s1148" style="position:absolute;left:25809;width:18904;height:12901" coordorigin="25809,-3800" coordsize="18904,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e 275" o:spid="_x0000_s1149" style="position:absolute;left:25809;top:-3800;width:18904;height:12902" coordorigin="30952,-3895" coordsize="18904,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e 276" o:spid="_x0000_s1150" style="position:absolute;left:30952;top:-3895;width:18904;height:12902" coordorigin="30955,-3906" coordsize="18906,1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Zone de texte 2" o:spid="_x0000_s1151" type="#_x0000_t202" style="position:absolute;left:30955;top:-3906;width:11054;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E36D29E" w14:textId="77777777" w:rsidR="00DF5A73" w:rsidRPr="004168B7" w:rsidRDefault="00DF5A73" w:rsidP="00DF5A73">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roundrect id="Rectangle : coins arrondis 283" o:spid="_x0000_s1152" style="position:absolute;left:4086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" fillcolor="#ffc000" strokecolor="#e36c0a [2409]" strokeweight="2pt"/>
                    </v:group>
                    <v:shape id="Connecteur droit avec flèche 289" o:spid="_x0000_s1153" type="#_x0000_t32" style="position:absolute;left:36478;top:-571;width:4023;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" strokecolor="black [3213]" strokeweight="1pt">
                      <v:stroke endarrow="block"/>
                    </v:shape>
                  </v:group>
                  <v:shape id="Zone de texte 2" o:spid="_x0000_s1154" type="#_x0000_t202" style="position:absolute;left:36385;top:198;width:7811;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0FACC4A4" w14:textId="31A74788" w:rsidR="00DF5A73" w:rsidRDefault="00FE0F86" w:rsidP="00FE0F86">
                          <w:pPr>
                            <w:rPr>
                              <w:rFonts w:ascii="Times New Roman" w:eastAsiaTheme="minorHAnsi" w:hAnsi="Times New Roman"/>
                              <w:sz w:val="24"/>
                              <w:lang w:eastAsia="en-US"/>
                            </w:rPr>
                          </w:pPr>
                          <w:r>
                            <w:rPr>
                              <w:rFonts w:ascii="Times New Roman" w:eastAsiaTheme="minorHAnsi" w:hAnsi="Times New Roman"/>
                              <w:sz w:val="24"/>
                              <w:lang w:eastAsia="en-US"/>
                            </w:rPr>
                            <w:t>P</w:t>
                          </w:r>
                          <w:r w:rsidR="00DF5A73" w:rsidRPr="00447639">
                            <w:rPr>
                              <w:rFonts w:ascii="Times New Roman" w:eastAsiaTheme="minorHAnsi" w:hAnsi="Times New Roman"/>
                              <w:sz w:val="24"/>
                              <w:lang w:eastAsia="en-US"/>
                            </w:rPr>
                            <w:t>ort</w:t>
                          </w:r>
                        </w:p>
                        <w:p w14:paraId="59985176" w14:textId="77777777" w:rsidR="00FE0F86" w:rsidRDefault="00FE0F86" w:rsidP="00DF5A73">
                          <w:pPr>
                            <w:jc w:val="center"/>
                            <w:rPr>
                              <w:rFonts w:ascii="Times New Roman" w:eastAsiaTheme="minorHAnsi" w:hAnsi="Times New Roman"/>
                              <w:sz w:val="24"/>
                              <w:lang w:eastAsia="en-US"/>
                            </w:rPr>
                          </w:pPr>
                        </w:p>
                        <w:p w14:paraId="7200791A" w14:textId="797005B8" w:rsidR="00DF5A73" w:rsidRPr="00447639" w:rsidRDefault="00DF5A73" w:rsidP="00FE0F86">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v:group>
                <v:oval id="Ellipse 295" o:spid="_x0000_s1155" style="position:absolute;left:35147;top:45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" fillcolor="red" strokecolor="#243f60 [1604]" strokeweight="2pt"/>
              </v:group>
            </w:pict>
          </mc:Fallback>
        </mc:AlternateContent>
      </w:r>
    </w:p>
    <w:p w14:paraId="119908A7" w14:textId="05AC3A60" w:rsidR="00DF5A73" w:rsidRDefault="00DF5A73" w:rsidP="00DF5A73">
      <w:pPr>
        <w:jc w:val="both"/>
        <w:rPr>
          <w:rFonts w:ascii="Times New Roman" w:hAnsi="Times New Roman"/>
          <w:sz w:val="24"/>
        </w:rPr>
      </w:pPr>
    </w:p>
    <w:p w14:paraId="53F9A80E" w14:textId="5F1B3086" w:rsidR="00DF5A73" w:rsidRDefault="00DF5A73" w:rsidP="00DF5A73">
      <w:pPr>
        <w:jc w:val="both"/>
        <w:rPr>
          <w:rFonts w:ascii="Times New Roman" w:hAnsi="Times New Roman"/>
          <w:sz w:val="24"/>
        </w:rPr>
      </w:pPr>
    </w:p>
    <w:p w14:paraId="3420B167" w14:textId="4E2B546C" w:rsidR="00DF5A73" w:rsidRDefault="00DF5A73" w:rsidP="00DF5A73">
      <w:pPr>
        <w:jc w:val="both"/>
        <w:rPr>
          <w:rFonts w:ascii="Times New Roman" w:hAnsi="Times New Roman"/>
          <w:sz w:val="24"/>
        </w:rPr>
      </w:pPr>
    </w:p>
    <w:p w14:paraId="47CD252A" w14:textId="23E2A81E" w:rsidR="00DF5A73" w:rsidRDefault="00DF5A73" w:rsidP="00DF5A73">
      <w:pPr>
        <w:jc w:val="both"/>
        <w:rPr>
          <w:rFonts w:ascii="Times New Roman" w:hAnsi="Times New Roman"/>
          <w:sz w:val="24"/>
        </w:rPr>
      </w:pPr>
    </w:p>
    <w:p w14:paraId="37A6D19A" w14:textId="28800ABC" w:rsidR="00DF5A73" w:rsidRDefault="00DF5A73" w:rsidP="00DF5A73">
      <w:pPr>
        <w:jc w:val="both"/>
        <w:rPr>
          <w:rFonts w:ascii="Times New Roman" w:hAnsi="Times New Roman"/>
          <w:sz w:val="24"/>
        </w:rPr>
      </w:pPr>
    </w:p>
    <w:p w14:paraId="11F2CDA1" w14:textId="1E3C19F8" w:rsidR="00DF5A73" w:rsidRDefault="00DF5A73" w:rsidP="00DF5A73">
      <w:pPr>
        <w:jc w:val="both"/>
        <w:rPr>
          <w:rFonts w:ascii="Times New Roman" w:hAnsi="Times New Roman"/>
          <w:sz w:val="24"/>
        </w:rPr>
      </w:pPr>
    </w:p>
    <w:p w14:paraId="18075C86" w14:textId="014747A3" w:rsidR="00B71BEB" w:rsidRDefault="00B71BEB" w:rsidP="001B3335">
      <w:pPr>
        <w:jc w:val="both"/>
        <w:rPr>
          <w:rFonts w:ascii="Times New Roman" w:hAnsi="Times New Roman"/>
          <w:b/>
          <w:bCs/>
          <w:sz w:val="24"/>
        </w:rPr>
      </w:pPr>
      <w:r w:rsidRPr="00A032DB">
        <w:rPr>
          <w:rFonts w:ascii="Times New Roman" w:hAnsi="Times New Roman"/>
          <w:b/>
          <w:bCs/>
          <w:sz w:val="24"/>
        </w:rPr>
        <w:t xml:space="preserve">Etape </w:t>
      </w:r>
      <w:r>
        <w:rPr>
          <w:rFonts w:ascii="Times New Roman" w:hAnsi="Times New Roman"/>
          <w:b/>
          <w:bCs/>
          <w:sz w:val="24"/>
        </w:rPr>
        <w:t>3</w:t>
      </w:r>
      <w:r w:rsidRPr="00A032DB">
        <w:rPr>
          <w:rFonts w:ascii="Times New Roman" w:hAnsi="Times New Roman"/>
          <w:b/>
          <w:bCs/>
          <w:sz w:val="24"/>
        </w:rPr>
        <w:t> :</w:t>
      </w:r>
      <w:r>
        <w:rPr>
          <w:rFonts w:ascii="Times New Roman" w:hAnsi="Times New Roman"/>
          <w:sz w:val="24"/>
        </w:rPr>
        <w:t xml:space="preserve"> </w:t>
      </w:r>
      <w:r>
        <w:rPr>
          <w:rFonts w:ascii="Times New Roman" w:hAnsi="Times New Roman"/>
          <w:i/>
          <w:iCs/>
          <w:sz w:val="24"/>
        </w:rPr>
        <w:t>Indiquer que le socket est serveur</w:t>
      </w:r>
      <w:r>
        <w:rPr>
          <w:rFonts w:ascii="Times New Roman" w:hAnsi="Times New Roman"/>
          <w:sz w:val="24"/>
        </w:rPr>
        <w:t>.</w:t>
      </w:r>
    </w:p>
    <w:p w14:paraId="65AD4B5B" w14:textId="428EE7CE" w:rsidR="00B71BEB" w:rsidRDefault="00284F78" w:rsidP="00B71BEB">
      <w:pPr>
        <w:ind w:firstLine="709"/>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796480" behindDoc="0" locked="0" layoutInCell="1" allowOverlap="1" wp14:anchorId="1A99FDDC" wp14:editId="54853F21">
                <wp:simplePos x="0" y="0"/>
                <wp:positionH relativeFrom="column">
                  <wp:posOffset>3754755</wp:posOffset>
                </wp:positionH>
                <wp:positionV relativeFrom="paragraph">
                  <wp:posOffset>274320</wp:posOffset>
                </wp:positionV>
                <wp:extent cx="1890404" cy="1290103"/>
                <wp:effectExtent l="0" t="0" r="14605" b="24765"/>
                <wp:wrapNone/>
                <wp:docPr id="321" name="Groupe 321"/>
                <wp:cNvGraphicFramePr/>
                <a:graphic xmlns:a="http://schemas.openxmlformats.org/drawingml/2006/main">
                  <a:graphicData uri="http://schemas.microsoft.com/office/word/2010/wordprocessingGroup">
                    <wpg:wgp>
                      <wpg:cNvGrpSpPr/>
                      <wpg:grpSpPr>
                        <a:xfrm>
                          <a:off x="0" y="0"/>
                          <a:ext cx="1890404" cy="1290103"/>
                          <a:chOff x="0" y="0"/>
                          <a:chExt cx="1890404" cy="1290103"/>
                        </a:xfrm>
                      </wpg:grpSpPr>
                      <wpg:grpSp>
                        <wpg:cNvPr id="1" name="Groupe 1"/>
                        <wpg:cNvGrpSpPr/>
                        <wpg:grpSpPr>
                          <a:xfrm>
                            <a:off x="0" y="0"/>
                            <a:ext cx="1890404" cy="1290103"/>
                            <a:chOff x="2580923" y="0"/>
                            <a:chExt cx="1890404" cy="1290103"/>
                          </a:xfrm>
                        </wpg:grpSpPr>
                        <wpg:grpSp>
                          <wpg:cNvPr id="2" name="Groupe 2"/>
                          <wpg:cNvGrpSpPr/>
                          <wpg:grpSpPr>
                            <a:xfrm>
                              <a:off x="2580923" y="0"/>
                              <a:ext cx="1890404" cy="1290103"/>
                              <a:chOff x="2580933" y="-380030"/>
                              <a:chExt cx="1890411" cy="1290322"/>
                            </a:xfrm>
                          </wpg:grpSpPr>
                          <wpg:grpSp>
                            <wpg:cNvPr id="5" name="Groupe 5"/>
                            <wpg:cNvGrpSpPr/>
                            <wpg:grpSpPr>
                              <a:xfrm>
                                <a:off x="2580933" y="-380030"/>
                                <a:ext cx="1890411" cy="1290322"/>
                                <a:chOff x="3095222" y="-389558"/>
                                <a:chExt cx="1890411" cy="1290351"/>
                              </a:xfrm>
                            </wpg:grpSpPr>
                            <wpg:grpSp>
                              <wpg:cNvPr id="9" name="Groupe 9"/>
                              <wpg:cNvGrpSpPr/>
                              <wpg:grpSpPr>
                                <a:xfrm>
                                  <a:off x="3095222" y="-389558"/>
                                  <a:ext cx="1890411" cy="1290351"/>
                                  <a:chOff x="3095593" y="-390612"/>
                                  <a:chExt cx="1890638" cy="1290612"/>
                                </a:xfrm>
                              </wpg:grpSpPr>
                              <wps:wsp>
                                <wps:cNvPr id="15" name="Zone de texte 2"/>
                                <wps:cNvSpPr txBox="1">
                                  <a:spLocks noChangeArrowheads="1"/>
                                </wps:cNvSpPr>
                                <wps:spPr bwMode="auto">
                                  <a:xfrm>
                                    <a:off x="3095593" y="-390612"/>
                                    <a:ext cx="1105316" cy="332480"/>
                                  </a:xfrm>
                                  <a:prstGeom prst="rect">
                                    <a:avLst/>
                                  </a:prstGeom>
                                  <a:solidFill>
                                    <a:srgbClr val="FFFFFF"/>
                                  </a:solidFill>
                                  <a:ln w="9525">
                                    <a:noFill/>
                                    <a:miter lim="800000"/>
                                    <a:headEnd/>
                                    <a:tailEnd/>
                                  </a:ln>
                                </wps:spPr>
                                <wps:txbx>
                                  <w:txbxContent>
                                    <w:p w14:paraId="38FC5F56" w14:textId="77777777" w:rsidR="00284F78" w:rsidRPr="004168B7" w:rsidRDefault="00284F78" w:rsidP="00284F78">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s:wsp>
                                <wps:cNvPr id="261" name="Rectangle : coins arrondis 261"/>
                                <wps:cNvSpPr/>
                                <wps:spPr>
                                  <a:xfrm>
                                    <a:off x="4086311"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Connecteur droit avec flèche 262"/>
                              <wps:cNvCnPr/>
                              <wps:spPr>
                                <a:xfrm>
                                  <a:off x="3647814" y="-57145"/>
                                  <a:ext cx="402300" cy="1459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8" name="Zone de texte 2"/>
                            <wps:cNvSpPr txBox="1">
                              <a:spLocks noChangeArrowheads="1"/>
                            </wps:cNvSpPr>
                            <wps:spPr bwMode="auto">
                              <a:xfrm>
                                <a:off x="3628311" y="60208"/>
                                <a:ext cx="781050" cy="838678"/>
                              </a:xfrm>
                              <a:prstGeom prst="rect">
                                <a:avLst/>
                              </a:prstGeom>
                              <a:noFill/>
                              <a:ln w="9525">
                                <a:noFill/>
                                <a:miter lim="800000"/>
                                <a:headEnd/>
                                <a:tailEnd/>
                              </a:ln>
                            </wps:spPr>
                            <wps:txbx>
                              <w:txbxContent>
                                <w:p w14:paraId="44E23BCF" w14:textId="30977C19" w:rsidR="00284F78" w:rsidRDefault="00FF72D7" w:rsidP="00284F78">
                                  <w:pPr>
                                    <w:jc w:val="center"/>
                                    <w:rPr>
                                      <w:rFonts w:ascii="Times New Roman" w:eastAsiaTheme="minorHAnsi" w:hAnsi="Times New Roman"/>
                                      <w:sz w:val="24"/>
                                      <w:lang w:eastAsia="en-US"/>
                                    </w:rPr>
                                  </w:pPr>
                                  <w:r>
                                    <w:rPr>
                                      <w:rFonts w:ascii="Times New Roman" w:eastAsiaTheme="minorHAnsi" w:hAnsi="Times New Roman"/>
                                      <w:sz w:val="24"/>
                                      <w:lang w:eastAsia="en-US"/>
                                    </w:rPr>
                                    <w:t>F</w:t>
                                  </w:r>
                                  <w:r w:rsidR="00284F78">
                                    <w:rPr>
                                      <w:rFonts w:ascii="Times New Roman" w:eastAsiaTheme="minorHAnsi" w:hAnsi="Times New Roman"/>
                                      <w:sz w:val="24"/>
                                      <w:lang w:eastAsia="en-US"/>
                                    </w:rPr>
                                    <w:t>ile</w:t>
                                  </w:r>
                                </w:p>
                                <w:p w14:paraId="361D5EAC" w14:textId="76A4EECC" w:rsidR="00284F78" w:rsidRDefault="00284F78" w:rsidP="00284F78">
                                  <w:pPr>
                                    <w:jc w:val="center"/>
                                    <w:rPr>
                                      <w:rFonts w:ascii="Times New Roman" w:eastAsiaTheme="minorHAnsi" w:hAnsi="Times New Roman"/>
                                      <w:sz w:val="24"/>
                                      <w:lang w:eastAsia="en-US"/>
                                    </w:rPr>
                                  </w:pPr>
                                </w:p>
                                <w:p w14:paraId="3069ED57" w14:textId="77777777" w:rsidR="00284F78" w:rsidRDefault="00284F78" w:rsidP="00284F78">
                                  <w:pPr>
                                    <w:jc w:val="center"/>
                                    <w:rPr>
                                      <w:rFonts w:ascii="Times New Roman" w:eastAsiaTheme="minorHAnsi" w:hAnsi="Times New Roman"/>
                                      <w:sz w:val="24"/>
                                      <w:lang w:eastAsia="en-US"/>
                                    </w:rPr>
                                  </w:pPr>
                                </w:p>
                                <w:p w14:paraId="1FC5CA99" w14:textId="77777777" w:rsidR="00284F78" w:rsidRPr="00447639" w:rsidRDefault="00284F78" w:rsidP="00284F78">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grpSp>
                        <wps:wsp>
                          <wps:cNvPr id="303" name="Ellipse 303"/>
                          <wps:cNvSpPr/>
                          <wps:spPr>
                            <a:xfrm>
                              <a:off x="3514725" y="457200"/>
                              <a:ext cx="144000" cy="144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e 314"/>
                        <wpg:cNvGrpSpPr/>
                        <wpg:grpSpPr>
                          <a:xfrm>
                            <a:off x="1057275" y="771525"/>
                            <a:ext cx="762000" cy="144000"/>
                            <a:chOff x="0" y="0"/>
                            <a:chExt cx="762000" cy="144000"/>
                          </a:xfrm>
                        </wpg:grpSpPr>
                        <wps:wsp>
                          <wps:cNvPr id="305" name="Rectangle 305"/>
                          <wps:cNvSpPr/>
                          <wps:spPr>
                            <a:xfrm>
                              <a:off x="466725" y="0"/>
                              <a:ext cx="142875"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619125" y="0"/>
                              <a:ext cx="142875" cy="14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0" y="0"/>
                              <a:ext cx="142875"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52400" y="0"/>
                              <a:ext cx="142875"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314325" y="0"/>
                              <a:ext cx="142875"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A99FDDC" id="Groupe 321" o:spid="_x0000_s1156" style="position:absolute;left:0;text-align:left;margin-left:295.65pt;margin-top:21.6pt;width:148.85pt;height:101.6pt;z-index:251796480;mso-height-relative:margin" coordsize="18904,1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">
                <v:group id="Groupe 1" o:spid="_x0000_s1157" style="position:absolute;width:18904;height:12901" coordorigin="25809" coordsize="1890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e 2" o:spid="_x0000_s1158" style="position:absolute;left:25809;width:18904;height:12901" coordorigin="25809,-3800" coordsize="18904,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e 5" o:spid="_x0000_s1159" style="position:absolute;left:25809;top:-3800;width:18904;height:12902" coordorigin="30952,-3895" coordsize="18904,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9" o:spid="_x0000_s1160" style="position:absolute;left:30952;top:-3895;width:18904;height:12902" coordorigin="30955,-3906" coordsize="18906,1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Zone de texte 2" o:spid="_x0000_s1161" type="#_x0000_t202" style="position:absolute;left:30955;top:-3906;width:11054;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38FC5F56" w14:textId="77777777" w:rsidR="00284F78" w:rsidRPr="004168B7" w:rsidRDefault="00284F78" w:rsidP="00284F78">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roundrect id="Rectangle : coins arrondis 261" o:spid="_x0000_s1162" style="position:absolute;left:40863;width:8999;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" fillcolor="#ffc000" strokecolor="#e36c0a [2409]" strokeweight="2pt"/>
                      </v:group>
                      <v:shape id="Connecteur droit avec flèche 262" o:spid="_x0000_s1163" type="#_x0000_t32" style="position:absolute;left:36478;top:-571;width:4023;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" strokecolor="black [3213]" strokeweight="1pt">
                        <v:stroke endarrow="block"/>
                      </v:shape>
                    </v:group>
                    <v:shape id="Zone de texte 2" o:spid="_x0000_s1164" type="#_x0000_t202" style="position:absolute;left:36283;top:602;width:7810;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4E23BCF" w14:textId="30977C19" w:rsidR="00284F78" w:rsidRDefault="00FF72D7" w:rsidP="00284F78">
                            <w:pPr>
                              <w:jc w:val="center"/>
                              <w:rPr>
                                <w:rFonts w:ascii="Times New Roman" w:eastAsiaTheme="minorHAnsi" w:hAnsi="Times New Roman"/>
                                <w:sz w:val="24"/>
                                <w:lang w:eastAsia="en-US"/>
                              </w:rPr>
                            </w:pPr>
                            <w:r>
                              <w:rPr>
                                <w:rFonts w:ascii="Times New Roman" w:eastAsiaTheme="minorHAnsi" w:hAnsi="Times New Roman"/>
                                <w:sz w:val="24"/>
                                <w:lang w:eastAsia="en-US"/>
                              </w:rPr>
                              <w:t>F</w:t>
                            </w:r>
                            <w:r w:rsidR="00284F78">
                              <w:rPr>
                                <w:rFonts w:ascii="Times New Roman" w:eastAsiaTheme="minorHAnsi" w:hAnsi="Times New Roman"/>
                                <w:sz w:val="24"/>
                                <w:lang w:eastAsia="en-US"/>
                              </w:rPr>
                              <w:t>ile</w:t>
                            </w:r>
                          </w:p>
                          <w:p w14:paraId="361D5EAC" w14:textId="76A4EECC" w:rsidR="00284F78" w:rsidRDefault="00284F78" w:rsidP="00284F78">
                            <w:pPr>
                              <w:jc w:val="center"/>
                              <w:rPr>
                                <w:rFonts w:ascii="Times New Roman" w:eastAsiaTheme="minorHAnsi" w:hAnsi="Times New Roman"/>
                                <w:sz w:val="24"/>
                                <w:lang w:eastAsia="en-US"/>
                              </w:rPr>
                            </w:pPr>
                          </w:p>
                          <w:p w14:paraId="3069ED57" w14:textId="77777777" w:rsidR="00284F78" w:rsidRDefault="00284F78" w:rsidP="00284F78">
                            <w:pPr>
                              <w:jc w:val="center"/>
                              <w:rPr>
                                <w:rFonts w:ascii="Times New Roman" w:eastAsiaTheme="minorHAnsi" w:hAnsi="Times New Roman"/>
                                <w:sz w:val="24"/>
                                <w:lang w:eastAsia="en-US"/>
                              </w:rPr>
                            </w:pPr>
                          </w:p>
                          <w:p w14:paraId="1FC5CA99" w14:textId="77777777" w:rsidR="00284F78" w:rsidRPr="00447639" w:rsidRDefault="00284F78" w:rsidP="00284F78">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v:group>
                  <v:oval id="Ellipse 303" o:spid="_x0000_s1165" style="position:absolute;left:35147;top:45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" fillcolor="red" strokecolor="#243f60 [1604]" strokeweight="2pt"/>
                </v:group>
                <v:group id="Groupe 314" o:spid="_x0000_s1166" style="position:absolute;left:10572;top:7715;width:7620;height:1440" coordsize="76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305" o:spid="_x0000_s1167" style="position:absolute;left:4667;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" filled="f" strokecolor="#243f60 [1604]" strokeweight="2pt"/>
                  <v:rect id="Rectangle 306" o:spid="_x0000_s1168" style="position:absolute;left:6191;width:1429;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" filled="f" strokecolor="#243f60 [1604]" strokeweight="2pt"/>
                  <v:rect id="Rectangle 307" o:spid="_x0000_s1169" style="position:absolute;width:14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" filled="f" strokecolor="#243f60 [1604]" strokeweight="2pt"/>
                  <v:rect id="Rectangle 309" o:spid="_x0000_s1170" style="position:absolute;left:1524;width:14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" filled="f" strokecolor="#243f60 [1604]" strokeweight="2pt"/>
                  <v:rect id="Rectangle 311" o:spid="_x0000_s1171" style="position:absolute;left:3143;width:1429;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" filled="f" strokecolor="#243f60 [1604]" strokeweight="2pt"/>
                </v:group>
              </v:group>
            </w:pict>
          </mc:Fallback>
        </mc:AlternateContent>
      </w:r>
      <w:r w:rsidR="00B71BEB" w:rsidRPr="00B71BEB">
        <w:rPr>
          <w:rFonts w:ascii="Times New Roman" w:hAnsi="Times New Roman"/>
          <w:sz w:val="24"/>
        </w:rPr>
        <w:t xml:space="preserve">Un socket serveur </w:t>
      </w:r>
      <w:r w:rsidR="00B71BEB">
        <w:rPr>
          <w:rFonts w:ascii="Times New Roman" w:hAnsi="Times New Roman"/>
          <w:sz w:val="24"/>
        </w:rPr>
        <w:t>sera</w:t>
      </w:r>
      <w:r w:rsidR="00B71BEB" w:rsidRPr="00B71BEB">
        <w:rPr>
          <w:rFonts w:ascii="Times New Roman" w:hAnsi="Times New Roman"/>
          <w:sz w:val="24"/>
        </w:rPr>
        <w:t xml:space="preserve"> en attente de demande</w:t>
      </w:r>
      <w:r w:rsidR="00B71BEB">
        <w:rPr>
          <w:rFonts w:ascii="Times New Roman" w:hAnsi="Times New Roman"/>
          <w:sz w:val="24"/>
        </w:rPr>
        <w:t>(</w:t>
      </w:r>
      <w:r w:rsidR="00B71BEB" w:rsidRPr="00B71BEB">
        <w:rPr>
          <w:rFonts w:ascii="Times New Roman" w:hAnsi="Times New Roman"/>
          <w:sz w:val="24"/>
        </w:rPr>
        <w:t>s</w:t>
      </w:r>
      <w:r w:rsidR="00B71BEB">
        <w:rPr>
          <w:rFonts w:ascii="Times New Roman" w:hAnsi="Times New Roman"/>
          <w:sz w:val="24"/>
        </w:rPr>
        <w:t>)</w:t>
      </w:r>
      <w:r w:rsidR="00B71BEB" w:rsidRPr="00B71BEB">
        <w:rPr>
          <w:rFonts w:ascii="Times New Roman" w:hAnsi="Times New Roman"/>
          <w:sz w:val="24"/>
        </w:rPr>
        <w:t xml:space="preserve"> de connexion.</w:t>
      </w:r>
      <w:r>
        <w:rPr>
          <w:rFonts w:ascii="Times New Roman" w:hAnsi="Times New Roman"/>
          <w:sz w:val="24"/>
        </w:rPr>
        <w:t xml:space="preserve"> Il lui faut gérer une « file » d’attente des demandes. On utilise la méthode </w:t>
      </w:r>
      <w:proofErr w:type="spellStart"/>
      <w:r w:rsidRPr="00284F78">
        <w:rPr>
          <w:rFonts w:ascii="Times New Roman" w:hAnsi="Times New Roman"/>
          <w:b/>
          <w:bCs/>
          <w:i/>
          <w:iCs/>
          <w:color w:val="0070C0"/>
          <w:sz w:val="24"/>
        </w:rPr>
        <w:t>listen</w:t>
      </w:r>
      <w:proofErr w:type="spellEnd"/>
      <w:r w:rsidRPr="00284F78">
        <w:rPr>
          <w:rFonts w:ascii="Times New Roman" w:hAnsi="Times New Roman"/>
          <w:color w:val="0070C0"/>
          <w:sz w:val="24"/>
        </w:rPr>
        <w:t xml:space="preserve"> </w:t>
      </w:r>
      <w:r>
        <w:rPr>
          <w:rFonts w:ascii="Times New Roman" w:hAnsi="Times New Roman"/>
          <w:sz w:val="24"/>
        </w:rPr>
        <w:t>sur le socket serveur</w:t>
      </w:r>
    </w:p>
    <w:p w14:paraId="7339EB3B" w14:textId="60BDE5D4" w:rsidR="00284F78" w:rsidRDefault="00284F78" w:rsidP="00B71BEB">
      <w:pPr>
        <w:ind w:firstLine="709"/>
        <w:jc w:val="both"/>
        <w:rPr>
          <w:rFonts w:ascii="Times New Roman" w:hAnsi="Times New Roman"/>
          <w:sz w:val="24"/>
        </w:rPr>
      </w:pPr>
    </w:p>
    <w:p w14:paraId="44EC4F4B" w14:textId="654FD442" w:rsidR="00284F78" w:rsidRDefault="00284F78" w:rsidP="00B71BEB">
      <w:pPr>
        <w:ind w:firstLine="709"/>
        <w:jc w:val="both"/>
        <w:rPr>
          <w:rFonts w:ascii="Times New Roman" w:hAnsi="Times New Roman"/>
          <w:sz w:val="24"/>
        </w:rPr>
      </w:pPr>
    </w:p>
    <w:p w14:paraId="0B8A7A7F" w14:textId="1A74BF31" w:rsidR="00284F78" w:rsidRDefault="00284F78" w:rsidP="00B71BEB">
      <w:pPr>
        <w:ind w:firstLine="709"/>
        <w:jc w:val="both"/>
        <w:rPr>
          <w:rFonts w:ascii="Times New Roman" w:hAnsi="Times New Roman"/>
          <w:sz w:val="24"/>
        </w:rPr>
      </w:pPr>
    </w:p>
    <w:p w14:paraId="7B72E623" w14:textId="01F3CB6C" w:rsidR="00284F78" w:rsidRDefault="00284F78" w:rsidP="00B71BEB">
      <w:pPr>
        <w:ind w:firstLine="709"/>
        <w:jc w:val="both"/>
        <w:rPr>
          <w:rFonts w:ascii="Times New Roman" w:hAnsi="Times New Roman"/>
          <w:sz w:val="24"/>
        </w:rPr>
      </w:pPr>
    </w:p>
    <w:p w14:paraId="00CFA7B5" w14:textId="39618A72" w:rsidR="00284F78" w:rsidRDefault="00284F78" w:rsidP="00B71BEB">
      <w:pPr>
        <w:ind w:firstLine="709"/>
        <w:jc w:val="both"/>
        <w:rPr>
          <w:rFonts w:ascii="Times New Roman" w:hAnsi="Times New Roman"/>
          <w:sz w:val="24"/>
        </w:rPr>
      </w:pPr>
    </w:p>
    <w:p w14:paraId="6E091105" w14:textId="6CDEE333" w:rsidR="00284F78" w:rsidRDefault="00284F78" w:rsidP="00B71BEB">
      <w:pPr>
        <w:ind w:firstLine="709"/>
        <w:jc w:val="both"/>
        <w:rPr>
          <w:rFonts w:ascii="Times New Roman" w:hAnsi="Times New Roman"/>
          <w:sz w:val="24"/>
        </w:rPr>
      </w:pPr>
    </w:p>
    <w:p w14:paraId="3DBF1B6E" w14:textId="77777777" w:rsidR="00284F78" w:rsidRPr="00B71BEB" w:rsidRDefault="00284F78" w:rsidP="00021DB6">
      <w:pPr>
        <w:jc w:val="both"/>
        <w:rPr>
          <w:rFonts w:ascii="Times New Roman" w:hAnsi="Times New Roman"/>
          <w:sz w:val="24"/>
        </w:rPr>
      </w:pPr>
    </w:p>
    <w:p w14:paraId="6D89CB83" w14:textId="058B60DB" w:rsidR="00284F78" w:rsidRDefault="00284F78" w:rsidP="00284F78">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r>
        <w:rPr>
          <w:rFonts w:ascii="Times New Roman" w:hAnsi="Times New Roman"/>
          <w:sz w:val="24"/>
        </w:rPr>
        <w:t>MAX_CONNEXION = 5 # par exemple …</w:t>
      </w:r>
    </w:p>
    <w:p w14:paraId="5A51655D" w14:textId="1919D4E1" w:rsidR="00284F78" w:rsidRDefault="00284F78" w:rsidP="00284F78">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r>
        <w:rPr>
          <w:rFonts w:ascii="Times New Roman" w:hAnsi="Times New Roman"/>
          <w:sz w:val="24"/>
        </w:rPr>
        <w:t>.</w:t>
      </w:r>
      <w:r w:rsidRPr="00284F78">
        <w:rPr>
          <w:rFonts w:ascii="Times New Roman" w:hAnsi="Times New Roman"/>
          <w:b/>
          <w:bCs/>
          <w:i/>
          <w:iCs/>
          <w:color w:val="0070C0"/>
          <w:sz w:val="24"/>
        </w:rPr>
        <w:t>listen</w:t>
      </w:r>
      <w:proofErr w:type="spellEnd"/>
      <w:r>
        <w:rPr>
          <w:rFonts w:ascii="Times New Roman" w:hAnsi="Times New Roman"/>
          <w:sz w:val="24"/>
        </w:rPr>
        <w:t>(MAX_CONNEXION)</w:t>
      </w:r>
    </w:p>
    <w:p w14:paraId="455A32D1" w14:textId="545D0FA2" w:rsidR="00B71BEB" w:rsidRDefault="00284F78" w:rsidP="00284F78">
      <w:pPr>
        <w:ind w:firstLine="709"/>
        <w:jc w:val="both"/>
        <w:rPr>
          <w:rFonts w:ascii="Times New Roman" w:hAnsi="Times New Roman"/>
          <w:sz w:val="24"/>
        </w:rPr>
      </w:pPr>
      <w:r w:rsidRPr="00284F78">
        <w:rPr>
          <w:rFonts w:ascii="Times New Roman" w:hAnsi="Times New Roman"/>
          <w:sz w:val="24"/>
        </w:rPr>
        <w:t xml:space="preserve">Après un appel réussi à </w:t>
      </w:r>
      <w:proofErr w:type="spellStart"/>
      <w:r w:rsidRPr="00284F78">
        <w:rPr>
          <w:rFonts w:ascii="Times New Roman" w:hAnsi="Times New Roman"/>
          <w:b/>
          <w:bCs/>
          <w:i/>
          <w:iCs/>
          <w:color w:val="0070C0"/>
          <w:sz w:val="24"/>
        </w:rPr>
        <w:t>listen</w:t>
      </w:r>
      <w:proofErr w:type="spellEnd"/>
      <w:r w:rsidRPr="00284F78">
        <w:rPr>
          <w:rFonts w:ascii="Times New Roman" w:hAnsi="Times New Roman"/>
          <w:sz w:val="24"/>
        </w:rPr>
        <w:t>, le système d’exploitation de la machine</w:t>
      </w:r>
      <w:r>
        <w:rPr>
          <w:rFonts w:ascii="Times New Roman" w:hAnsi="Times New Roman"/>
          <w:sz w:val="24"/>
        </w:rPr>
        <w:t xml:space="preserve"> </w:t>
      </w:r>
      <w:r w:rsidRPr="00284F78">
        <w:rPr>
          <w:rFonts w:ascii="Times New Roman" w:hAnsi="Times New Roman"/>
          <w:sz w:val="24"/>
        </w:rPr>
        <w:t xml:space="preserve">serveur peut </w:t>
      </w:r>
      <w:r w:rsidRPr="00FF72D7">
        <w:rPr>
          <w:rFonts w:ascii="Times New Roman" w:hAnsi="Times New Roman"/>
          <w:b/>
          <w:bCs/>
          <w:sz w:val="24"/>
        </w:rPr>
        <w:t>commencer à recevoir des demandes de connexion</w:t>
      </w:r>
      <w:r>
        <w:rPr>
          <w:rFonts w:ascii="Times New Roman" w:hAnsi="Times New Roman"/>
          <w:sz w:val="24"/>
        </w:rPr>
        <w:t xml:space="preserve">. </w:t>
      </w:r>
      <w:r w:rsidRPr="00284F78">
        <w:rPr>
          <w:rFonts w:ascii="Times New Roman" w:hAnsi="Times New Roman"/>
          <w:sz w:val="24"/>
        </w:rPr>
        <w:t>Si une demande de connexion arrive pendant qu’une autre est en cours de</w:t>
      </w:r>
      <w:r>
        <w:rPr>
          <w:rFonts w:ascii="Times New Roman" w:hAnsi="Times New Roman"/>
          <w:sz w:val="24"/>
        </w:rPr>
        <w:t xml:space="preserve"> </w:t>
      </w:r>
      <w:r w:rsidRPr="00284F78">
        <w:rPr>
          <w:rFonts w:ascii="Times New Roman" w:hAnsi="Times New Roman"/>
          <w:sz w:val="24"/>
        </w:rPr>
        <w:t>traitement, elle est placée dans une file d’attente. Si une demande arrive</w:t>
      </w:r>
      <w:r>
        <w:rPr>
          <w:rFonts w:ascii="Times New Roman" w:hAnsi="Times New Roman"/>
          <w:sz w:val="24"/>
        </w:rPr>
        <w:t xml:space="preserve"> </w:t>
      </w:r>
      <w:r w:rsidRPr="00284F78">
        <w:rPr>
          <w:rFonts w:ascii="Times New Roman" w:hAnsi="Times New Roman"/>
          <w:sz w:val="24"/>
        </w:rPr>
        <w:t>alors que la file est pleine, elle est rejetée</w:t>
      </w:r>
      <w:r>
        <w:rPr>
          <w:rFonts w:ascii="Times New Roman" w:hAnsi="Times New Roman"/>
          <w:sz w:val="24"/>
        </w:rPr>
        <w:t>.</w:t>
      </w:r>
    </w:p>
    <w:p w14:paraId="33EA8009" w14:textId="112DA90C" w:rsidR="00284F78" w:rsidRDefault="00284F78" w:rsidP="001B3335">
      <w:pPr>
        <w:jc w:val="both"/>
        <w:rPr>
          <w:rFonts w:ascii="Times New Roman" w:hAnsi="Times New Roman"/>
          <w:sz w:val="24"/>
        </w:rPr>
      </w:pPr>
    </w:p>
    <w:p w14:paraId="15346D03" w14:textId="2217E584" w:rsidR="00284F78" w:rsidRDefault="00284F78" w:rsidP="00284F78">
      <w:pPr>
        <w:jc w:val="both"/>
        <w:rPr>
          <w:rFonts w:ascii="Times New Roman" w:hAnsi="Times New Roman"/>
          <w:sz w:val="24"/>
        </w:rPr>
      </w:pPr>
      <w:r w:rsidRPr="00A032DB">
        <w:rPr>
          <w:rFonts w:ascii="Times New Roman" w:hAnsi="Times New Roman"/>
          <w:b/>
          <w:bCs/>
          <w:sz w:val="24"/>
        </w:rPr>
        <w:t xml:space="preserve">Etape </w:t>
      </w:r>
      <w:r>
        <w:rPr>
          <w:rFonts w:ascii="Times New Roman" w:hAnsi="Times New Roman"/>
          <w:b/>
          <w:bCs/>
          <w:sz w:val="24"/>
        </w:rPr>
        <w:t>4</w:t>
      </w:r>
      <w:r w:rsidRPr="00A032DB">
        <w:rPr>
          <w:rFonts w:ascii="Times New Roman" w:hAnsi="Times New Roman"/>
          <w:b/>
          <w:bCs/>
          <w:sz w:val="24"/>
        </w:rPr>
        <w:t> :</w:t>
      </w:r>
      <w:r>
        <w:rPr>
          <w:rFonts w:ascii="Times New Roman" w:hAnsi="Times New Roman"/>
          <w:sz w:val="24"/>
        </w:rPr>
        <w:t xml:space="preserve"> </w:t>
      </w:r>
      <w:r w:rsidR="00FF72D7">
        <w:rPr>
          <w:rFonts w:ascii="Times New Roman" w:hAnsi="Times New Roman"/>
          <w:i/>
          <w:iCs/>
          <w:sz w:val="24"/>
        </w:rPr>
        <w:t>Prise de connaissance des nouvelles connexion – Obtention d’un canal de dialogue côté serveur</w:t>
      </w:r>
      <w:r>
        <w:rPr>
          <w:rFonts w:ascii="Times New Roman" w:hAnsi="Times New Roman"/>
          <w:sz w:val="24"/>
        </w:rPr>
        <w:t>.</w:t>
      </w:r>
    </w:p>
    <w:p w14:paraId="1FBAFA1E" w14:textId="1AB9B7A7" w:rsidR="00284F78" w:rsidRDefault="001A0195" w:rsidP="001B3335">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823104" behindDoc="0" locked="0" layoutInCell="1" allowOverlap="1" wp14:anchorId="61C7306C" wp14:editId="2DFAB8A7">
                <wp:simplePos x="0" y="0"/>
                <wp:positionH relativeFrom="column">
                  <wp:posOffset>1125855</wp:posOffset>
                </wp:positionH>
                <wp:positionV relativeFrom="paragraph">
                  <wp:posOffset>619125</wp:posOffset>
                </wp:positionV>
                <wp:extent cx="5705475" cy="1713327"/>
                <wp:effectExtent l="0" t="0" r="9525" b="1270"/>
                <wp:wrapNone/>
                <wp:docPr id="467" name="Groupe 467"/>
                <wp:cNvGraphicFramePr/>
                <a:graphic xmlns:a="http://schemas.openxmlformats.org/drawingml/2006/main">
                  <a:graphicData uri="http://schemas.microsoft.com/office/word/2010/wordprocessingGroup">
                    <wpg:wgp>
                      <wpg:cNvGrpSpPr/>
                      <wpg:grpSpPr>
                        <a:xfrm>
                          <a:off x="0" y="0"/>
                          <a:ext cx="5705475" cy="1713327"/>
                          <a:chOff x="0" y="0"/>
                          <a:chExt cx="5705475" cy="1713327"/>
                        </a:xfrm>
                      </wpg:grpSpPr>
                      <wpg:grpSp>
                        <wpg:cNvPr id="465" name="Groupe 465"/>
                        <wpg:cNvGrpSpPr/>
                        <wpg:grpSpPr>
                          <a:xfrm>
                            <a:off x="0" y="0"/>
                            <a:ext cx="5705475" cy="1713327"/>
                            <a:chOff x="0" y="0"/>
                            <a:chExt cx="5705475" cy="1713327"/>
                          </a:xfrm>
                        </wpg:grpSpPr>
                        <wps:wsp>
                          <wps:cNvPr id="464" name="Zone de texte 2"/>
                          <wps:cNvSpPr txBox="1">
                            <a:spLocks noChangeArrowheads="1"/>
                          </wps:cNvSpPr>
                          <wps:spPr bwMode="auto">
                            <a:xfrm>
                              <a:off x="3962400" y="1381125"/>
                              <a:ext cx="1676400" cy="332202"/>
                            </a:xfrm>
                            <a:prstGeom prst="rect">
                              <a:avLst/>
                            </a:prstGeom>
                            <a:solidFill>
                              <a:srgbClr val="FFFFFF"/>
                            </a:solidFill>
                            <a:ln w="9525">
                              <a:noFill/>
                              <a:miter lim="800000"/>
                              <a:headEnd/>
                              <a:tailEnd/>
                            </a:ln>
                          </wps:spPr>
                          <wps:txbx>
                            <w:txbxContent>
                              <w:p w14:paraId="436A3E87" w14:textId="5CBA7205" w:rsidR="001A0195" w:rsidRPr="004168B7" w:rsidRDefault="001A0195" w:rsidP="001A0195">
                                <w:pPr>
                                  <w:jc w:val="center"/>
                                  <w:rPr>
                                    <w:rFonts w:ascii="Times New Roman" w:hAnsi="Times New Roman"/>
                                    <w:color w:val="E36C0A" w:themeColor="accent6" w:themeShade="BF"/>
                                    <w:sz w:val="24"/>
                                    <w:szCs w:val="28"/>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w:t>
                                </w:r>
                                <w:r>
                                  <w:rPr>
                                    <w:rFonts w:ascii="Times New Roman" w:hAnsi="Times New Roman"/>
                                    <w:color w:val="76923C" w:themeColor="accent3" w:themeShade="BF"/>
                                    <w:sz w:val="24"/>
                                  </w:rPr>
                                  <w:t>avec_client</w:t>
                                </w:r>
                                <w:proofErr w:type="spellEnd"/>
                              </w:p>
                            </w:txbxContent>
                          </wps:txbx>
                          <wps:bodyPr rot="0" vert="horz" wrap="square" lIns="91440" tIns="45720" rIns="91440" bIns="45720" anchor="t" anchorCtr="0">
                            <a:noAutofit/>
                          </wps:bodyPr>
                        </wps:wsp>
                        <wpg:grpSp>
                          <wpg:cNvPr id="463" name="Groupe 463"/>
                          <wpg:cNvGrpSpPr/>
                          <wpg:grpSpPr>
                            <a:xfrm>
                              <a:off x="0" y="0"/>
                              <a:ext cx="5705475" cy="1713320"/>
                              <a:chOff x="0" y="0"/>
                              <a:chExt cx="5705475" cy="1713320"/>
                            </a:xfrm>
                          </wpg:grpSpPr>
                          <wps:wsp>
                            <wps:cNvPr id="462" name="Zone de texte 2"/>
                            <wps:cNvSpPr txBox="1">
                              <a:spLocks noChangeArrowheads="1"/>
                            </wps:cNvSpPr>
                            <wps:spPr bwMode="auto">
                              <a:xfrm>
                                <a:off x="4152900" y="0"/>
                                <a:ext cx="1552575" cy="332202"/>
                              </a:xfrm>
                              <a:prstGeom prst="rect">
                                <a:avLst/>
                              </a:prstGeom>
                              <a:solidFill>
                                <a:srgbClr val="FFFFFF"/>
                              </a:solidFill>
                              <a:ln w="9525">
                                <a:noFill/>
                                <a:miter lim="800000"/>
                                <a:headEnd/>
                                <a:tailEnd/>
                              </a:ln>
                            </wps:spPr>
                            <wps:txbx>
                              <w:txbxContent>
                                <w:p w14:paraId="4FD58FB7" w14:textId="4A7C6196" w:rsidR="001A0195" w:rsidRPr="004168B7" w:rsidRDefault="001A0195" w:rsidP="001A0195">
                                  <w:pPr>
                                    <w:jc w:val="center"/>
                                    <w:rPr>
                                      <w:rFonts w:ascii="Times New Roman" w:hAnsi="Times New Roman"/>
                                      <w:color w:val="E36C0A" w:themeColor="accent6" w:themeShade="BF"/>
                                      <w:sz w:val="24"/>
                                      <w:szCs w:val="28"/>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proofErr w:type="spellEnd"/>
                                </w:p>
                              </w:txbxContent>
                            </wps:txbx>
                            <wps:bodyPr rot="0" vert="horz" wrap="square" lIns="91440" tIns="45720" rIns="91440" bIns="45720" anchor="t" anchorCtr="0">
                              <a:noAutofit/>
                            </wps:bodyPr>
                          </wps:wsp>
                          <wpg:grpSp>
                            <wpg:cNvPr id="461" name="Groupe 461"/>
                            <wpg:cNvGrpSpPr/>
                            <wpg:grpSpPr>
                              <a:xfrm>
                                <a:off x="0" y="95250"/>
                                <a:ext cx="4575567" cy="1618070"/>
                                <a:chOff x="0" y="0"/>
                                <a:chExt cx="4575567" cy="1618070"/>
                              </a:xfrm>
                            </wpg:grpSpPr>
                            <wpg:grpSp>
                              <wpg:cNvPr id="459" name="Groupe 459"/>
                              <wpg:cNvGrpSpPr/>
                              <wpg:grpSpPr>
                                <a:xfrm>
                                  <a:off x="0" y="0"/>
                                  <a:ext cx="4575567" cy="1618070"/>
                                  <a:chOff x="0" y="0"/>
                                  <a:chExt cx="4575567" cy="1618070"/>
                                </a:xfrm>
                              </wpg:grpSpPr>
                              <wpg:grpSp>
                                <wpg:cNvPr id="457" name="Groupe 457"/>
                                <wpg:cNvGrpSpPr/>
                                <wpg:grpSpPr>
                                  <a:xfrm>
                                    <a:off x="0" y="0"/>
                                    <a:ext cx="4575567" cy="1618070"/>
                                    <a:chOff x="0" y="0"/>
                                    <a:chExt cx="4575567" cy="1618070"/>
                                  </a:xfrm>
                                </wpg:grpSpPr>
                                <wpg:grpSp>
                                  <wpg:cNvPr id="325" name="Groupe 325"/>
                                  <wpg:cNvGrpSpPr/>
                                  <wpg:grpSpPr>
                                    <a:xfrm>
                                      <a:off x="0" y="0"/>
                                      <a:ext cx="4575567" cy="1618070"/>
                                      <a:chOff x="-104714" y="76200"/>
                                      <a:chExt cx="4576043" cy="1618789"/>
                                    </a:xfrm>
                                  </wpg:grpSpPr>
                                  <wpg:grpSp>
                                    <wpg:cNvPr id="357" name="Groupe 357"/>
                                    <wpg:cNvGrpSpPr/>
                                    <wpg:grpSpPr>
                                      <a:xfrm>
                                        <a:off x="-104714" y="76200"/>
                                        <a:ext cx="4576043" cy="1618789"/>
                                        <a:chOff x="-104714" y="76200"/>
                                        <a:chExt cx="4576043" cy="1618789"/>
                                      </a:xfrm>
                                    </wpg:grpSpPr>
                                    <wpg:grpSp>
                                      <wpg:cNvPr id="410" name="Groupe 410"/>
                                      <wpg:cNvGrpSpPr/>
                                      <wpg:grpSpPr>
                                        <a:xfrm>
                                          <a:off x="-104714" y="76200"/>
                                          <a:ext cx="4576043" cy="1618789"/>
                                          <a:chOff x="-104714" y="76200"/>
                                          <a:chExt cx="4576043" cy="1618789"/>
                                        </a:xfrm>
                                      </wpg:grpSpPr>
                                      <wpg:grpSp>
                                        <wpg:cNvPr id="414" name="Groupe 414"/>
                                        <wpg:cNvGrpSpPr/>
                                        <wpg:grpSpPr>
                                          <a:xfrm>
                                            <a:off x="-104714" y="76200"/>
                                            <a:ext cx="4576043" cy="1618789"/>
                                            <a:chOff x="-104714" y="76200"/>
                                            <a:chExt cx="4576043" cy="1618789"/>
                                          </a:xfrm>
                                        </wpg:grpSpPr>
                                        <wpg:grpSp>
                                          <wpg:cNvPr id="415" name="Groupe 415"/>
                                          <wpg:cNvGrpSpPr/>
                                          <wpg:grpSpPr>
                                            <a:xfrm>
                                              <a:off x="-104714" y="76200"/>
                                              <a:ext cx="4576043" cy="1618789"/>
                                              <a:chOff x="-104715" y="-303817"/>
                                              <a:chExt cx="4576060" cy="1619063"/>
                                            </a:xfrm>
                                          </wpg:grpSpPr>
                                          <wpg:grpSp>
                                            <wpg:cNvPr id="421" name="Groupe 421"/>
                                            <wpg:cNvGrpSpPr/>
                                            <wpg:grpSpPr>
                                              <a:xfrm>
                                                <a:off x="-104715" y="-303817"/>
                                                <a:ext cx="4576060" cy="1619063"/>
                                                <a:chOff x="409574" y="-314318"/>
                                                <a:chExt cx="4576060" cy="1619100"/>
                                              </a:xfrm>
                                            </wpg:grpSpPr>
                                            <wpg:grpSp>
                                              <wpg:cNvPr id="422" name="Groupe 422"/>
                                              <wpg:cNvGrpSpPr/>
                                              <wpg:grpSpPr>
                                                <a:xfrm>
                                                  <a:off x="409574" y="-314318"/>
                                                  <a:ext cx="4576060" cy="1619100"/>
                                                  <a:chOff x="409574" y="-313343"/>
                                                  <a:chExt cx="4576060" cy="1619100"/>
                                                </a:xfrm>
                                              </wpg:grpSpPr>
                                              <wpg:grpSp>
                                                <wpg:cNvPr id="426" name="Groupe 426"/>
                                                <wpg:cNvGrpSpPr/>
                                                <wpg:grpSpPr>
                                                  <a:xfrm>
                                                    <a:off x="409574" y="-313343"/>
                                                    <a:ext cx="4576060" cy="1619100"/>
                                                    <a:chOff x="409623" y="-314382"/>
                                                    <a:chExt cx="4576608" cy="1619428"/>
                                                  </a:xfrm>
                                                </wpg:grpSpPr>
                                                <wps:wsp>
                                                  <wps:cNvPr id="429" name="Zone de texte 2"/>
                                                  <wps:cNvSpPr txBox="1">
                                                    <a:spLocks noChangeArrowheads="1"/>
                                                  </wps:cNvSpPr>
                                                  <wps:spPr bwMode="auto">
                                                    <a:xfrm>
                                                      <a:off x="2990805" y="-314382"/>
                                                      <a:ext cx="1105316" cy="332480"/>
                                                    </a:xfrm>
                                                    <a:prstGeom prst="rect">
                                                      <a:avLst/>
                                                    </a:prstGeom>
                                                    <a:solidFill>
                                                      <a:srgbClr val="FFFFFF"/>
                                                    </a:solidFill>
                                                    <a:ln w="9525">
                                                      <a:noFill/>
                                                      <a:miter lim="800000"/>
                                                      <a:headEnd/>
                                                      <a:tailEnd/>
                                                    </a:ln>
                                                  </wps:spPr>
                                                  <wps:txbx>
                                                    <w:txbxContent>
                                                      <w:p w14:paraId="009975E4" w14:textId="77777777" w:rsidR="00FF72D7" w:rsidRPr="004168B7" w:rsidRDefault="00FF72D7" w:rsidP="00FF72D7">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wps:txbx>
                                                  <wps:bodyPr rot="0" vert="horz" wrap="square" lIns="91440" tIns="45720" rIns="91440" bIns="45720" anchor="t" anchorCtr="0">
                                                    <a:noAutofit/>
                                                  </wps:bodyPr>
                                                </wps:wsp>
                                                <wpg:grpSp>
                                                  <wpg:cNvPr id="436" name="Groupe 436"/>
                                                  <wpg:cNvGrpSpPr/>
                                                  <wpg:grpSpPr>
                                                    <a:xfrm>
                                                      <a:off x="409623" y="-93854"/>
                                                      <a:ext cx="4576608" cy="1398900"/>
                                                      <a:chOff x="409623" y="-93854"/>
                                                      <a:chExt cx="4576608" cy="1398900"/>
                                                    </a:xfrm>
                                                  </wpg:grpSpPr>
                                                  <wps:wsp>
                                                    <wps:cNvPr id="437" name="Zone de texte 2"/>
                                                    <wps:cNvSpPr txBox="1">
                                                      <a:spLocks noChangeArrowheads="1"/>
                                                    </wps:cNvSpPr>
                                                    <wps:spPr bwMode="auto">
                                                      <a:xfrm>
                                                        <a:off x="2467185" y="952526"/>
                                                        <a:ext cx="1410111" cy="352520"/>
                                                      </a:xfrm>
                                                      <a:prstGeom prst="rect">
                                                        <a:avLst/>
                                                      </a:prstGeom>
                                                      <a:solidFill>
                                                        <a:srgbClr val="FFFFFF"/>
                                                      </a:solidFill>
                                                      <a:ln w="9525">
                                                        <a:noFill/>
                                                        <a:miter lim="800000"/>
                                                        <a:headEnd/>
                                                        <a:tailEnd/>
                                                      </a:ln>
                                                    </wps:spPr>
                                                    <wps:txbx>
                                                      <w:txbxContent>
                                                        <w:p w14:paraId="1A4C568A" w14:textId="569D44D6" w:rsidR="00FF72D7" w:rsidRPr="00D01FEC" w:rsidRDefault="00FF72D7" w:rsidP="00FF72D7">
                                                          <w:pPr>
                                                            <w:jc w:val="center"/>
                                                            <w:rPr>
                                                              <w:rFonts w:ascii="Times New Roman" w:hAnsi="Times New Roman"/>
                                                              <w:sz w:val="24"/>
                                                              <w:szCs w:val="28"/>
                                                            </w:rPr>
                                                          </w:pPr>
                                                          <w:r>
                                                            <w:rPr>
                                                              <w:rFonts w:ascii="Times New Roman" w:hAnsi="Times New Roman"/>
                                                              <w:sz w:val="24"/>
                                                              <w:szCs w:val="28"/>
                                                            </w:rPr>
                                                            <w:t xml:space="preserve">Socket de </w:t>
                                                          </w:r>
                                                          <w:r w:rsidR="001A0195">
                                                            <w:rPr>
                                                              <w:rFonts w:ascii="Times New Roman" w:hAnsi="Times New Roman"/>
                                                              <w:sz w:val="24"/>
                                                              <w:szCs w:val="28"/>
                                                            </w:rPr>
                                                            <w:t>dialogue</w:t>
                                                          </w:r>
                                                        </w:p>
                                                      </w:txbxContent>
                                                    </wps:txbx>
                                                    <wps:bodyPr rot="0" vert="horz" wrap="square" lIns="91440" tIns="45720" rIns="91440" bIns="45720" anchor="t" anchorCtr="0">
                                                      <a:noAutofit/>
                                                    </wps:bodyPr>
                                                  </wps:wsp>
                                                  <wpg:grpSp>
                                                    <wpg:cNvPr id="438" name="Groupe 438"/>
                                                    <wpg:cNvGrpSpPr/>
                                                    <wpg:grpSpPr>
                                                      <a:xfrm>
                                                        <a:off x="409623" y="-93854"/>
                                                        <a:ext cx="4576608" cy="1222640"/>
                                                        <a:chOff x="400098" y="-93854"/>
                                                        <a:chExt cx="4576608" cy="1222640"/>
                                                      </a:xfrm>
                                                    </wpg:grpSpPr>
                                                    <wps:wsp>
                                                      <wps:cNvPr id="439" name="Rectangle : coins arrondis 439"/>
                                                      <wps:cNvSpPr/>
                                                      <wps:spPr>
                                                        <a:xfrm>
                                                          <a:off x="4076786" y="0"/>
                                                          <a:ext cx="899920" cy="900000"/>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0" name="Groupe 440"/>
                                                      <wpg:cNvGrpSpPr/>
                                                      <wpg:grpSpPr>
                                                        <a:xfrm>
                                                          <a:off x="400098" y="-93854"/>
                                                          <a:ext cx="3659676" cy="1222640"/>
                                                          <a:chOff x="400098" y="-93854"/>
                                                          <a:chExt cx="3659676" cy="1222640"/>
                                                        </a:xfrm>
                                                      </wpg:grpSpPr>
                                                      <wps:wsp>
                                                        <wps:cNvPr id="441" name="Connecteur droit avec flèche 441"/>
                                                        <wps:cNvCnPr>
                                                          <a:stCxn id="444" idx="3"/>
                                                          <a:endCxn id="437" idx="3"/>
                                                        </wps:cNvCnPr>
                                                        <wps:spPr>
                                                          <a:xfrm flipH="1">
                                                            <a:off x="3867770" y="770793"/>
                                                            <a:ext cx="192004" cy="357993"/>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2" name="Zone de texte 2"/>
                                                        <wps:cNvSpPr txBox="1">
                                                          <a:spLocks noChangeArrowheads="1"/>
                                                        </wps:cNvSpPr>
                                                        <wps:spPr bwMode="auto">
                                                          <a:xfrm>
                                                            <a:off x="400098" y="-93854"/>
                                                            <a:ext cx="1152571" cy="499881"/>
                                                          </a:xfrm>
                                                          <a:prstGeom prst="rect">
                                                            <a:avLst/>
                                                          </a:prstGeom>
                                                          <a:noFill/>
                                                          <a:ln w="9525">
                                                            <a:noFill/>
                                                            <a:miter lim="800000"/>
                                                            <a:headEnd/>
                                                            <a:tailEnd/>
                                                          </a:ln>
                                                        </wps:spPr>
                                                        <wps:txbx>
                                                          <w:txbxContent>
                                                            <w:p w14:paraId="7DA0B423" w14:textId="77777777" w:rsidR="00FF72D7" w:rsidRPr="00D01FEC" w:rsidRDefault="00FF72D7" w:rsidP="00FF72D7">
                                                              <w:pPr>
                                                                <w:jc w:val="center"/>
                                                                <w:rPr>
                                                                  <w:rFonts w:ascii="Times New Roman" w:hAnsi="Times New Roman"/>
                                                                  <w:sz w:val="24"/>
                                                                  <w:szCs w:val="28"/>
                                                                </w:rPr>
                                                              </w:pPr>
                                                              <w:r>
                                                                <w:rPr>
                                                                  <w:rFonts w:ascii="Times New Roman" w:hAnsi="Times New Roman"/>
                                                                  <w:sz w:val="24"/>
                                                                  <w:szCs w:val="28"/>
                                                                </w:rPr>
                                                                <w:t xml:space="preserve">Demande de connexion </w:t>
                                                              </w:r>
                                                            </w:p>
                                                          </w:txbxContent>
                                                        </wps:txbx>
                                                        <wps:bodyPr rot="0" vert="horz" wrap="square" lIns="91440" tIns="45720" rIns="91440" bIns="45720" anchor="t" anchorCtr="0">
                                                          <a:noAutofit/>
                                                        </wps:bodyPr>
                                                      </wps:wsp>
                                                    </wpg:grpSp>
                                                  </wpg:grpSp>
                                                </wpg:grpSp>
                                              </wpg:grpSp>
                                              <wps:wsp>
                                                <wps:cNvPr id="443" name="Connecteur droit avec flèche 443"/>
                                                <wps:cNvCnPr/>
                                                <wps:spPr>
                                                  <a:xfrm>
                                                    <a:off x="3647814" y="-57145"/>
                                                    <a:ext cx="402300" cy="1459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4" name="Ellipse 444"/>
                                              <wps:cNvSpPr/>
                                              <wps:spPr>
                                                <a:xfrm>
                                                  <a:off x="4047724" y="647753"/>
                                                  <a:ext cx="144000" cy="143968"/>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 name="Zone de texte 2"/>
                                            <wps:cNvSpPr txBox="1">
                                              <a:spLocks noChangeArrowheads="1"/>
                                            </wps:cNvSpPr>
                                            <wps:spPr bwMode="auto">
                                              <a:xfrm>
                                                <a:off x="3677435" y="98338"/>
                                                <a:ext cx="781050" cy="770138"/>
                                              </a:xfrm>
                                              <a:prstGeom prst="rect">
                                                <a:avLst/>
                                              </a:prstGeom>
                                              <a:noFill/>
                                              <a:ln w="9525">
                                                <a:noFill/>
                                                <a:miter lim="800000"/>
                                                <a:headEnd/>
                                                <a:tailEnd/>
                                              </a:ln>
                                            </wps:spPr>
                                            <wps:txbx>
                                              <w:txbxContent>
                                                <w:p w14:paraId="3436275F" w14:textId="27B1AD44" w:rsidR="00FF72D7" w:rsidRDefault="00FF72D7" w:rsidP="00FF72D7">
                                                  <w:pPr>
                                                    <w:jc w:val="center"/>
                                                    <w:rPr>
                                                      <w:rFonts w:ascii="Times New Roman" w:eastAsiaTheme="minorHAnsi" w:hAnsi="Times New Roman"/>
                                                      <w:sz w:val="24"/>
                                                      <w:lang w:eastAsia="en-US"/>
                                                    </w:rPr>
                                                  </w:pPr>
                                                  <w:r>
                                                    <w:rPr>
                                                      <w:rFonts w:ascii="Times New Roman" w:eastAsiaTheme="minorHAnsi" w:hAnsi="Times New Roman"/>
                                                      <w:sz w:val="24"/>
                                                      <w:lang w:eastAsia="en-US"/>
                                                    </w:rPr>
                                                    <w:t>File</w:t>
                                                  </w:r>
                                                </w:p>
                                                <w:p w14:paraId="6650E1BE" w14:textId="47F12046" w:rsidR="00FF72D7" w:rsidRDefault="00FF72D7" w:rsidP="00FF72D7">
                                                  <w:pPr>
                                                    <w:jc w:val="center"/>
                                                    <w:rPr>
                                                      <w:rFonts w:ascii="Times New Roman" w:eastAsiaTheme="minorHAnsi" w:hAnsi="Times New Roman"/>
                                                      <w:sz w:val="24"/>
                                                      <w:lang w:eastAsia="en-US"/>
                                                    </w:rPr>
                                                  </w:pPr>
                                                </w:p>
                                                <w:p w14:paraId="086FE6A3" w14:textId="77777777" w:rsidR="00FF72D7" w:rsidRDefault="00FF72D7" w:rsidP="00FF72D7">
                                                  <w:pPr>
                                                    <w:jc w:val="center"/>
                                                    <w:rPr>
                                                      <w:rFonts w:ascii="Times New Roman" w:eastAsiaTheme="minorHAnsi" w:hAnsi="Times New Roman"/>
                                                      <w:sz w:val="24"/>
                                                      <w:lang w:eastAsia="en-US"/>
                                                    </w:rPr>
                                                  </w:pPr>
                                                </w:p>
                                                <w:p w14:paraId="192B9D6A" w14:textId="7A589AC3" w:rsidR="00FF72D7" w:rsidRPr="00447639" w:rsidRDefault="00FF72D7" w:rsidP="00FF72D7">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wps:txbx>
                                            <wps:bodyPr rot="0" vert="horz" wrap="square" lIns="91440" tIns="45720" rIns="91440" bIns="45720" anchor="t" anchorCtr="0">
                                              <a:noAutofit/>
                                            </wps:bodyPr>
                                          </wps:wsp>
                                        </wpg:grpSp>
                                        <wps:wsp>
                                          <wps:cNvPr id="446" name="Ellipse 446"/>
                                          <wps:cNvSpPr/>
                                          <wps:spPr>
                                            <a:xfrm>
                                              <a:off x="3514725" y="457200"/>
                                              <a:ext cx="144000" cy="144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 name="Forme libre : forme 447"/>
                                        <wps:cNvSpPr/>
                                        <wps:spPr>
                                          <a:xfrm>
                                            <a:off x="3314507" y="571329"/>
                                            <a:ext cx="238379" cy="485946"/>
                                          </a:xfrm>
                                          <a:custGeom>
                                            <a:avLst/>
                                            <a:gdLst>
                                              <a:gd name="connsiteX0" fmla="*/ 190520 w 190520"/>
                                              <a:gd name="connsiteY0" fmla="*/ 0 h 257175"/>
                                              <a:gd name="connsiteX1" fmla="*/ 20 w 190520"/>
                                              <a:gd name="connsiteY1" fmla="*/ 142875 h 257175"/>
                                              <a:gd name="connsiteX2" fmla="*/ 180995 w 190520"/>
                                              <a:gd name="connsiteY2" fmla="*/ 257175 h 257175"/>
                                            </a:gdLst>
                                            <a:ahLst/>
                                            <a:cxnLst>
                                              <a:cxn ang="0">
                                                <a:pos x="connsiteX0" y="connsiteY0"/>
                                              </a:cxn>
                                              <a:cxn ang="0">
                                                <a:pos x="connsiteX1" y="connsiteY1"/>
                                              </a:cxn>
                                              <a:cxn ang="0">
                                                <a:pos x="connsiteX2" y="connsiteY2"/>
                                              </a:cxn>
                                            </a:cxnLst>
                                            <a:rect l="l" t="t" r="r" b="b"/>
                                            <a:pathLst>
                                              <a:path w="190520" h="257175">
                                                <a:moveTo>
                                                  <a:pt x="190520" y="0"/>
                                                </a:moveTo>
                                                <a:cubicBezTo>
                                                  <a:pt x="96063" y="50006"/>
                                                  <a:pt x="1607" y="100013"/>
                                                  <a:pt x="20" y="142875"/>
                                                </a:cubicBezTo>
                                                <a:cubicBezTo>
                                                  <a:pt x="-1567" y="185737"/>
                                                  <a:pt x="89714" y="221456"/>
                                                  <a:pt x="180995" y="257175"/>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Connecteur droit avec flèche 448"/>
                                      <wps:cNvCnPr/>
                                      <wps:spPr>
                                        <a:xfrm flipH="1">
                                          <a:off x="945614" y="509981"/>
                                          <a:ext cx="2552748" cy="13894"/>
                                        </a:xfrm>
                                        <a:prstGeom prst="straightConnector1">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49" name="Zone de texte 2"/>
                                    <wps:cNvSpPr txBox="1">
                                      <a:spLocks noChangeArrowheads="1"/>
                                    </wps:cNvSpPr>
                                    <wps:spPr bwMode="auto">
                                      <a:xfrm>
                                        <a:off x="2584589" y="601221"/>
                                        <a:ext cx="837565" cy="262255"/>
                                      </a:xfrm>
                                      <a:prstGeom prst="rect">
                                        <a:avLst/>
                                      </a:prstGeom>
                                      <a:noFill/>
                                      <a:ln w="9525">
                                        <a:noFill/>
                                        <a:miter lim="800000"/>
                                        <a:headEnd/>
                                        <a:tailEnd/>
                                      </a:ln>
                                    </wps:spPr>
                                    <wps:txbx>
                                      <w:txbxContent>
                                        <w:p w14:paraId="39429C96" w14:textId="77777777" w:rsidR="00FF72D7" w:rsidRPr="00E727CC" w:rsidRDefault="00FF72D7" w:rsidP="00FF72D7">
                                          <w:pPr>
                                            <w:jc w:val="center"/>
                                            <w:rPr>
                                              <w:rFonts w:ascii="Times New Roman" w:hAnsi="Times New Roman"/>
                                              <w:color w:val="FF0000"/>
                                              <w:sz w:val="24"/>
                                              <w:szCs w:val="28"/>
                                            </w:rPr>
                                          </w:pPr>
                                          <w:r>
                                            <w:rPr>
                                              <w:rFonts w:ascii="Times New Roman" w:hAnsi="Times New Roman"/>
                                              <w:color w:val="FF0000"/>
                                              <w:sz w:val="24"/>
                                            </w:rPr>
                                            <w:t>Création</w:t>
                                          </w:r>
                                        </w:p>
                                      </w:txbxContent>
                                    </wps:txbx>
                                    <wps:bodyPr rot="0" vert="horz" wrap="square" lIns="91440" tIns="45720" rIns="91440" bIns="45720" anchor="t" anchorCtr="0">
                                      <a:noAutofit/>
                                    </wps:bodyPr>
                                  </wps:wsp>
                                </wpg:grpSp>
                                <wpg:grpSp>
                                  <wpg:cNvPr id="456" name="Groupe 456"/>
                                  <wpg:cNvGrpSpPr/>
                                  <wpg:grpSpPr>
                                    <a:xfrm>
                                      <a:off x="3733800" y="723900"/>
                                      <a:ext cx="761365" cy="143510"/>
                                      <a:chOff x="0" y="0"/>
                                      <a:chExt cx="761999" cy="143952"/>
                                    </a:xfrm>
                                  </wpg:grpSpPr>
                                  <wps:wsp>
                                    <wps:cNvPr id="451" name="Rectangle 451"/>
                                    <wps:cNvSpPr/>
                                    <wps:spPr>
                                      <a:xfrm>
                                        <a:off x="466725" y="0"/>
                                        <a:ext cx="142874" cy="1439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452"/>
                                    <wps:cNvSpPr/>
                                    <wps:spPr>
                                      <a:xfrm>
                                        <a:off x="619125" y="0"/>
                                        <a:ext cx="142874" cy="143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wps:cNvSpPr/>
                                    <wps:spPr>
                                      <a:xfrm>
                                        <a:off x="0" y="0"/>
                                        <a:ext cx="142874" cy="1439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454"/>
                                    <wps:cNvSpPr/>
                                    <wps:spPr>
                                      <a:xfrm>
                                        <a:off x="152400" y="0"/>
                                        <a:ext cx="142874" cy="1439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314325" y="0"/>
                                        <a:ext cx="142874" cy="1439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58" name="Connecteur droit avec flèche 458"/>
                                <wps:cNvCnPr>
                                  <a:stCxn id="462" idx="1"/>
                                  <a:endCxn id="446" idx="6"/>
                                </wps:cNvCnPr>
                                <wps:spPr>
                                  <a:xfrm flipH="1">
                                    <a:off x="3763048" y="70851"/>
                                    <a:ext cx="389852" cy="38194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60" name="Connecteur droit avec flèche 460"/>
                              <wps:cNvCnPr>
                                <a:stCxn id="464" idx="1"/>
                                <a:endCxn id="444" idx="5"/>
                              </wps:cNvCnPr>
                              <wps:spPr>
                                <a:xfrm flipH="1" flipV="1">
                                  <a:off x="3760656" y="1084200"/>
                                  <a:ext cx="201744" cy="367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66" name="Connecteur droit avec flèche 466"/>
                        <wps:cNvCnPr/>
                        <wps:spPr>
                          <a:xfrm flipH="1">
                            <a:off x="1047766" y="1114425"/>
                            <a:ext cx="2552065" cy="13335"/>
                          </a:xfrm>
                          <a:prstGeom prst="straightConnector1">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61C7306C" id="Groupe 467" o:spid="_x0000_s1172" style="position:absolute;left:0;text-align:left;margin-left:88.65pt;margin-top:48.75pt;width:449.25pt;height:134.9pt;z-index:251823104" coordsize="57054,1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">
                <v:group id="Groupe 465" o:spid="_x0000_s1173" style="position:absolute;width:57054;height:17133" coordsize="57054,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Zone de texte 2" o:spid="_x0000_s1174" type="#_x0000_t202" style="position:absolute;left:39624;top:13811;width:16764;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" stroked="f">
                    <v:textbox>
                      <w:txbxContent>
                        <w:p w14:paraId="436A3E87" w14:textId="5CBA7205" w:rsidR="001A0195" w:rsidRPr="004168B7" w:rsidRDefault="001A0195" w:rsidP="001A0195">
                          <w:pPr>
                            <w:jc w:val="center"/>
                            <w:rPr>
                              <w:rFonts w:ascii="Times New Roman" w:hAnsi="Times New Roman"/>
                              <w:color w:val="E36C0A" w:themeColor="accent6" w:themeShade="BF"/>
                              <w:sz w:val="24"/>
                              <w:szCs w:val="28"/>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w:t>
                          </w:r>
                          <w:r>
                            <w:rPr>
                              <w:rFonts w:ascii="Times New Roman" w:hAnsi="Times New Roman"/>
                              <w:color w:val="76923C" w:themeColor="accent3" w:themeShade="BF"/>
                              <w:sz w:val="24"/>
                            </w:rPr>
                            <w:t>avec_client</w:t>
                          </w:r>
                          <w:proofErr w:type="spellEnd"/>
                        </w:p>
                      </w:txbxContent>
                    </v:textbox>
                  </v:shape>
                  <v:group id="Groupe 463" o:spid="_x0000_s1175" style="position:absolute;width:57054;height:17133" coordsize="57054,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Zone de texte 2" o:spid="_x0000_s1176" type="#_x0000_t202" style="position:absolute;left:41529;width:15525;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" stroked="f">
                      <v:textbox>
                        <w:txbxContent>
                          <w:p w14:paraId="4FD58FB7" w14:textId="4A7C6196" w:rsidR="001A0195" w:rsidRPr="004168B7" w:rsidRDefault="001A0195" w:rsidP="001A0195">
                            <w:pPr>
                              <w:jc w:val="center"/>
                              <w:rPr>
                                <w:rFonts w:ascii="Times New Roman" w:hAnsi="Times New Roman"/>
                                <w:color w:val="E36C0A" w:themeColor="accent6" w:themeShade="BF"/>
                                <w:sz w:val="24"/>
                                <w:szCs w:val="28"/>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proofErr w:type="spellEnd"/>
                          </w:p>
                        </w:txbxContent>
                      </v:textbox>
                    </v:shape>
                    <v:group id="Groupe 461" o:spid="_x0000_s1177" style="position:absolute;top:952;width:45755;height:16181" coordsize="45755,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group id="Groupe 459" o:spid="_x0000_s1178" style="position:absolute;width:45755;height:16180" coordsize="45755,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e 457" o:spid="_x0000_s1179" style="position:absolute;width:45755;height:16180" coordsize="45755,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325" o:spid="_x0000_s1180" style="position:absolute;width:45755;height:16180" coordorigin="-1047,762" coordsize="45760,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e 357" o:spid="_x0000_s1181" style="position:absolute;left:-1047;top:762;width:45760;height:16187" coordorigin="-1047,762" coordsize="45760,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e 410" o:spid="_x0000_s1182" style="position:absolute;left:-1047;top:762;width:45760;height:16187" coordorigin="-1047,762" coordsize="45760,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e 414" o:spid="_x0000_s1183" style="position:absolute;left:-1047;top:762;width:45760;height:16187" coordorigin="-1047,762" coordsize="45760,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group id="Groupe 415" o:spid="_x0000_s1184" style="position:absolute;left:-1047;top:762;width:45760;height:16187" coordorigin="-1047,-3038" coordsize="4576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e 421" o:spid="_x0000_s1185" style="position:absolute;left:-1047;top:-3038;width:45760;height:16190" coordorigin="4095,-3143" coordsize="45760,1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group id="Groupe 422" o:spid="_x0000_s1186" style="position:absolute;left:4095;top:-3143;width:45761;height:16190" coordorigin="4095,-3133" coordsize="45760,1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Groupe 426" o:spid="_x0000_s1187" style="position:absolute;left:4095;top:-3133;width:45761;height:16190" coordorigin="4096,-3143" coordsize="45766,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Zone de texte 2" o:spid="_x0000_s1188" type="#_x0000_t202" style="position:absolute;left:29908;top:-3143;width:11053;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" stroked="f">
                                            <v:textbox>
                                              <w:txbxContent>
                                                <w:p w14:paraId="009975E4" w14:textId="77777777" w:rsidR="00FF72D7" w:rsidRPr="004168B7" w:rsidRDefault="00FF72D7" w:rsidP="00FF72D7">
                                                  <w:pPr>
                                                    <w:jc w:val="center"/>
                                                    <w:rPr>
                                                      <w:rFonts w:ascii="Times New Roman" w:hAnsi="Times New Roman"/>
                                                      <w:color w:val="E36C0A" w:themeColor="accent6" w:themeShade="BF"/>
                                                      <w:sz w:val="24"/>
                                                      <w:szCs w:val="28"/>
                                                    </w:rPr>
                                                  </w:pPr>
                                                  <w:r>
                                                    <w:rPr>
                                                      <w:rFonts w:ascii="Times New Roman" w:hAnsi="Times New Roman"/>
                                                      <w:color w:val="E36C0A" w:themeColor="accent6" w:themeShade="BF"/>
                                                      <w:sz w:val="24"/>
                                                      <w:szCs w:val="28"/>
                                                    </w:rPr>
                                                    <w:t>Socket serveur</w:t>
                                                  </w:r>
                                                </w:p>
                                              </w:txbxContent>
                                            </v:textbox>
                                          </v:shape>
                                          <v:group id="Groupe 436" o:spid="_x0000_s1189" style="position:absolute;left:4096;top:-938;width:45766;height:13988" coordorigin="4096,-938" coordsize="45766,1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Zone de texte 2" o:spid="_x0000_s1190" type="#_x0000_t202" style="position:absolute;left:24671;top:9525;width:14101;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" stroked="f">
                                              <v:textbox>
                                                <w:txbxContent>
                                                  <w:p w14:paraId="1A4C568A" w14:textId="569D44D6" w:rsidR="00FF72D7" w:rsidRPr="00D01FEC" w:rsidRDefault="00FF72D7" w:rsidP="00FF72D7">
                                                    <w:pPr>
                                                      <w:jc w:val="center"/>
                                                      <w:rPr>
                                                        <w:rFonts w:ascii="Times New Roman" w:hAnsi="Times New Roman"/>
                                                        <w:sz w:val="24"/>
                                                        <w:szCs w:val="28"/>
                                                      </w:rPr>
                                                    </w:pPr>
                                                    <w:r>
                                                      <w:rPr>
                                                        <w:rFonts w:ascii="Times New Roman" w:hAnsi="Times New Roman"/>
                                                        <w:sz w:val="24"/>
                                                        <w:szCs w:val="28"/>
                                                      </w:rPr>
                                                      <w:t xml:space="preserve">Socket de </w:t>
                                                    </w:r>
                                                    <w:r w:rsidR="001A0195">
                                                      <w:rPr>
                                                        <w:rFonts w:ascii="Times New Roman" w:hAnsi="Times New Roman"/>
                                                        <w:sz w:val="24"/>
                                                        <w:szCs w:val="28"/>
                                                      </w:rPr>
                                                      <w:t>dialogue</w:t>
                                                    </w:r>
                                                  </w:p>
                                                </w:txbxContent>
                                              </v:textbox>
                                            </v:shape>
                                            <v:group id="Groupe 438" o:spid="_x0000_s1191" style="position:absolute;left:4096;top:-938;width:45766;height:12225" coordorigin="4000,-938" coordsize="45766,1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oundrect id="Rectangle : coins arrondis 439" o:spid="_x0000_s1192" style="position:absolute;left:40767;width:90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" fillcolor="#ffc000" strokecolor="#e36c0a [2409]" strokeweight="2pt"/>
                                              <v:group id="Groupe 440" o:spid="_x0000_s1193" style="position:absolute;left:4000;top:-938;width:36597;height:12225" coordorigin="4000,-938" coordsize="36596,1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Connecteur droit avec flèche 441" o:spid="_x0000_s1194" type="#_x0000_t32" style="position:absolute;left:38677;top:7707;width:1920;height:35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" strokecolor="black [3213]" strokeweight="1pt">
                                                  <v:stroke startarrow="block"/>
                                                </v:shape>
                                                <v:shape id="Zone de texte 2" o:spid="_x0000_s1195" type="#_x0000_t202" style="position:absolute;left:4000;top:-938;width:1152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" filled="f" stroked="f">
                                                  <v:textbox>
                                                    <w:txbxContent>
                                                      <w:p w14:paraId="7DA0B423" w14:textId="77777777" w:rsidR="00FF72D7" w:rsidRPr="00D01FEC" w:rsidRDefault="00FF72D7" w:rsidP="00FF72D7">
                                                        <w:pPr>
                                                          <w:jc w:val="center"/>
                                                          <w:rPr>
                                                            <w:rFonts w:ascii="Times New Roman" w:hAnsi="Times New Roman"/>
                                                            <w:sz w:val="24"/>
                                                            <w:szCs w:val="28"/>
                                                          </w:rPr>
                                                        </w:pPr>
                                                        <w:r>
                                                          <w:rPr>
                                                            <w:rFonts w:ascii="Times New Roman" w:hAnsi="Times New Roman"/>
                                                            <w:sz w:val="24"/>
                                                            <w:szCs w:val="28"/>
                                                          </w:rPr>
                                                          <w:t xml:space="preserve">Demande de connexion </w:t>
                                                        </w:r>
                                                      </w:p>
                                                    </w:txbxContent>
                                                  </v:textbox>
                                                </v:shape>
                                              </v:group>
                                            </v:group>
                                          </v:group>
                                        </v:group>
                                        <v:shape id="Connecteur droit avec flèche 443" o:spid="_x0000_s1196" type="#_x0000_t32" style="position:absolute;left:36478;top:-571;width:4023;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" strokecolor="black [3213]" strokeweight="1pt">
                                          <v:stroke endarrow="block"/>
                                        </v:shape>
                                      </v:group>
                                      <v:oval id="Ellipse 444" o:spid="_x0000_s1197" style="position:absolute;left:40477;top:6477;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" fillcolor="#7030a0" strokecolor="#243f60 [1604]" strokeweight="2pt"/>
                                    </v:group>
                                    <v:shape id="Zone de texte 2" o:spid="_x0000_s1198" type="#_x0000_t202" style="position:absolute;left:36774;top:983;width:7810;height:7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14:paraId="3436275F" w14:textId="27B1AD44" w:rsidR="00FF72D7" w:rsidRDefault="00FF72D7" w:rsidP="00FF72D7">
                                            <w:pPr>
                                              <w:jc w:val="center"/>
                                              <w:rPr>
                                                <w:rFonts w:ascii="Times New Roman" w:eastAsiaTheme="minorHAnsi" w:hAnsi="Times New Roman"/>
                                                <w:sz w:val="24"/>
                                                <w:lang w:eastAsia="en-US"/>
                                              </w:rPr>
                                            </w:pPr>
                                            <w:r>
                                              <w:rPr>
                                                <w:rFonts w:ascii="Times New Roman" w:eastAsiaTheme="minorHAnsi" w:hAnsi="Times New Roman"/>
                                                <w:sz w:val="24"/>
                                                <w:lang w:eastAsia="en-US"/>
                                              </w:rPr>
                                              <w:t>File</w:t>
                                            </w:r>
                                          </w:p>
                                          <w:p w14:paraId="6650E1BE" w14:textId="47F12046" w:rsidR="00FF72D7" w:rsidRDefault="00FF72D7" w:rsidP="00FF72D7">
                                            <w:pPr>
                                              <w:jc w:val="center"/>
                                              <w:rPr>
                                                <w:rFonts w:ascii="Times New Roman" w:eastAsiaTheme="minorHAnsi" w:hAnsi="Times New Roman"/>
                                                <w:sz w:val="24"/>
                                                <w:lang w:eastAsia="en-US"/>
                                              </w:rPr>
                                            </w:pPr>
                                          </w:p>
                                          <w:p w14:paraId="086FE6A3" w14:textId="77777777" w:rsidR="00FF72D7" w:rsidRDefault="00FF72D7" w:rsidP="00FF72D7">
                                            <w:pPr>
                                              <w:jc w:val="center"/>
                                              <w:rPr>
                                                <w:rFonts w:ascii="Times New Roman" w:eastAsiaTheme="minorHAnsi" w:hAnsi="Times New Roman"/>
                                                <w:sz w:val="24"/>
                                                <w:lang w:eastAsia="en-US"/>
                                              </w:rPr>
                                            </w:pPr>
                                          </w:p>
                                          <w:p w14:paraId="192B9D6A" w14:textId="7A589AC3" w:rsidR="00FF72D7" w:rsidRPr="00447639" w:rsidRDefault="00FF72D7" w:rsidP="00FF72D7">
                                            <w:pPr>
                                              <w:rPr>
                                                <w:rFonts w:ascii="Times New Roman" w:eastAsiaTheme="minorHAnsi" w:hAnsi="Times New Roman"/>
                                                <w:sz w:val="24"/>
                                                <w:lang w:eastAsia="en-US"/>
                                              </w:rPr>
                                            </w:pPr>
                                            <w:r>
                                              <w:rPr>
                                                <w:rFonts w:ascii="Times New Roman" w:eastAsiaTheme="minorHAnsi" w:hAnsi="Times New Roman"/>
                                                <w:sz w:val="24"/>
                                                <w:lang w:eastAsia="en-US"/>
                                              </w:rPr>
                                              <w:t>Serveur</w:t>
                                            </w:r>
                                          </w:p>
                                        </w:txbxContent>
                                      </v:textbox>
                                    </v:shape>
                                  </v:group>
                                  <v:oval id="Ellipse 446" o:spid="_x0000_s1199" style="position:absolute;left:35147;top:45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" fillcolor="red" strokecolor="#243f60 [1604]" strokeweight="2pt"/>
                                </v:group>
                                <v:shape id="Forme libre : forme 447" o:spid="_x0000_s1200" style="position:absolute;left:33145;top:5713;width:2383;height:4859;visibility:visible;mso-wrap-style:square;v-text-anchor:middle" coordsize="19052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" path="m190520,c96063,50006,1607,100013,20,142875v-1587,42862,89694,78581,180975,114300e" filled="f" strokecolor="red" strokeweight="2pt">
                                  <v:stroke endarrow="block"/>
                                  <v:path arrowok="t" o:connecttype="custom" o:connectlocs="238379,0;25,269970;226461,485946" o:connectangles="0,0,0"/>
                                </v:shape>
                              </v:group>
                              <v:shape id="Connecteur droit avec flèche 448" o:spid="_x0000_s1201" type="#_x0000_t32" style="position:absolute;left:9456;top:5099;width:25527;height: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" strokecolor="black [3213]" strokeweight="2.25pt">
                                <v:stroke startarrow="block"/>
                              </v:shape>
                            </v:group>
                            <v:shape id="Zone de texte 2" o:spid="_x0000_s1202" type="#_x0000_t202" style="position:absolute;left:25845;top:6012;width:837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39429C96" w14:textId="77777777" w:rsidR="00FF72D7" w:rsidRPr="00E727CC" w:rsidRDefault="00FF72D7" w:rsidP="00FF72D7">
                                    <w:pPr>
                                      <w:jc w:val="center"/>
                                      <w:rPr>
                                        <w:rFonts w:ascii="Times New Roman" w:hAnsi="Times New Roman"/>
                                        <w:color w:val="FF0000"/>
                                        <w:sz w:val="24"/>
                                        <w:szCs w:val="28"/>
                                      </w:rPr>
                                    </w:pPr>
                                    <w:r>
                                      <w:rPr>
                                        <w:rFonts w:ascii="Times New Roman" w:hAnsi="Times New Roman"/>
                                        <w:color w:val="FF0000"/>
                                        <w:sz w:val="24"/>
                                      </w:rPr>
                                      <w:t>Création</w:t>
                                    </w:r>
                                  </w:p>
                                </w:txbxContent>
                              </v:textbox>
                            </v:shape>
                          </v:group>
                          <v:group id="Groupe 456" o:spid="_x0000_s1203" style="position:absolute;left:37338;top:7239;width:7613;height:1435" coordsize="761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1" o:spid="_x0000_s1204" style="position:absolute;left:4667;width:1428;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" filled="f" strokecolor="#243f60 [1604]" strokeweight="2pt"/>
                            <v:rect id="Rectangle 452" o:spid="_x0000_s1205" style="position:absolute;left:6191;width:1428;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" filled="f" strokecolor="#243f60 [1604]" strokeweight="2pt"/>
                            <v:rect id="Rectangle 453" o:spid="_x0000_s1206" style="position:absolute;width:1428;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" filled="f" strokecolor="#243f60 [1604]" strokeweight="2pt"/>
                            <v:rect id="Rectangle 454" o:spid="_x0000_s1207" style="position:absolute;left:1524;width:1428;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" filled="f" strokecolor="#243f60 [1604]" strokeweight="2pt"/>
                            <v:rect id="Rectangle 455" o:spid="_x0000_s1208" style="position:absolute;left:3143;width:1428;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" filled="f" strokecolor="#243f60 [1604]" strokeweight="2pt"/>
                          </v:group>
                        </v:group>
                        <v:shape id="Connecteur droit avec flèche 458" o:spid="_x0000_s1209" type="#_x0000_t32" style="position:absolute;left:37630;top:708;width:3899;height:3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group>
                      <v:shape id="Connecteur droit avec flèche 460" o:spid="_x0000_s1210" type="#_x0000_t32" style="position:absolute;left:37606;top:10842;width:2018;height:3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" strokecolor="black [3213]" strokeweight="1pt">
                        <v:stroke endarrow="block"/>
                      </v:shape>
                    </v:group>
                  </v:group>
                </v:group>
                <v:shape id="Connecteur droit avec flèche 466" o:spid="_x0000_s1211" type="#_x0000_t32" style="position:absolute;left:10477;top:11144;width:25521;height: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" strokecolor="black [3213]" strokeweight="2.25pt">
                  <v:stroke startarrow="block" endarrow="block"/>
                </v:shape>
              </v:group>
            </w:pict>
          </mc:Fallback>
        </mc:AlternateContent>
      </w:r>
      <w:r w:rsidR="00FF72D7">
        <w:rPr>
          <w:rFonts w:ascii="Times New Roman" w:hAnsi="Times New Roman"/>
          <w:sz w:val="24"/>
        </w:rPr>
        <w:tab/>
        <w:t xml:space="preserve">On utilise la méthode </w:t>
      </w:r>
      <w:proofErr w:type="spellStart"/>
      <w:r w:rsidR="00FF72D7" w:rsidRPr="00FF72D7">
        <w:rPr>
          <w:rFonts w:ascii="Times New Roman" w:hAnsi="Times New Roman"/>
          <w:b/>
          <w:bCs/>
          <w:i/>
          <w:iCs/>
          <w:color w:val="0070C0"/>
          <w:sz w:val="24"/>
        </w:rPr>
        <w:t>accept</w:t>
      </w:r>
      <w:proofErr w:type="spellEnd"/>
      <w:r w:rsidR="00FF72D7">
        <w:rPr>
          <w:rFonts w:ascii="Times New Roman" w:hAnsi="Times New Roman"/>
          <w:sz w:val="24"/>
        </w:rPr>
        <w:t xml:space="preserve">. Elle est </w:t>
      </w:r>
      <w:r w:rsidR="00FF72D7" w:rsidRPr="00FF72D7">
        <w:rPr>
          <w:rFonts w:ascii="Times New Roman" w:hAnsi="Times New Roman"/>
          <w:b/>
          <w:bCs/>
          <w:color w:val="FF0000"/>
          <w:sz w:val="24"/>
        </w:rPr>
        <w:t>bloquante</w:t>
      </w:r>
      <w:r w:rsidR="00FF72D7" w:rsidRPr="00FF72D7">
        <w:rPr>
          <w:rFonts w:ascii="Times New Roman" w:hAnsi="Times New Roman"/>
          <w:color w:val="FF0000"/>
          <w:sz w:val="24"/>
        </w:rPr>
        <w:t xml:space="preserve"> </w:t>
      </w:r>
      <w:r w:rsidR="00FF72D7">
        <w:rPr>
          <w:rFonts w:ascii="Times New Roman" w:hAnsi="Times New Roman"/>
          <w:sz w:val="24"/>
        </w:rPr>
        <w:t>si la file est vide. En retour de cette méthode, on obtient un tuple composé en premier d’une variable qui contient une référence vers un objet socket permettant de dialoguer avec un client. Le second élément du tuple contient des informations sur le client qui demande la connexion.</w:t>
      </w:r>
    </w:p>
    <w:p w14:paraId="6DA001F8" w14:textId="5BD7D2F0" w:rsidR="00FF72D7" w:rsidRDefault="00FF72D7" w:rsidP="001B3335">
      <w:pPr>
        <w:jc w:val="both"/>
        <w:rPr>
          <w:rFonts w:ascii="Times New Roman" w:hAnsi="Times New Roman"/>
          <w:sz w:val="24"/>
        </w:rPr>
      </w:pPr>
    </w:p>
    <w:p w14:paraId="4ADEAF3F" w14:textId="0928EE19" w:rsidR="00FF72D7" w:rsidRDefault="00FF72D7" w:rsidP="001B3335">
      <w:pPr>
        <w:jc w:val="both"/>
        <w:rPr>
          <w:rFonts w:ascii="Times New Roman" w:hAnsi="Times New Roman"/>
          <w:sz w:val="24"/>
        </w:rPr>
      </w:pPr>
    </w:p>
    <w:p w14:paraId="6B09BDC0" w14:textId="2AC90BA7" w:rsidR="00FF72D7" w:rsidRDefault="00FF72D7" w:rsidP="001B3335">
      <w:pPr>
        <w:jc w:val="both"/>
        <w:rPr>
          <w:rFonts w:ascii="Times New Roman" w:hAnsi="Times New Roman"/>
          <w:sz w:val="24"/>
        </w:rPr>
      </w:pPr>
    </w:p>
    <w:p w14:paraId="6752206C" w14:textId="5188978A" w:rsidR="00FF72D7" w:rsidRDefault="00FF72D7" w:rsidP="001B3335">
      <w:pPr>
        <w:jc w:val="both"/>
        <w:rPr>
          <w:rFonts w:ascii="Times New Roman" w:hAnsi="Times New Roman"/>
          <w:sz w:val="24"/>
        </w:rPr>
      </w:pPr>
    </w:p>
    <w:p w14:paraId="6831EB5C" w14:textId="1E3E29C2" w:rsidR="00FF72D7" w:rsidRDefault="00FF72D7" w:rsidP="001B3335">
      <w:pPr>
        <w:jc w:val="both"/>
        <w:rPr>
          <w:rFonts w:ascii="Times New Roman" w:hAnsi="Times New Roman"/>
          <w:sz w:val="24"/>
        </w:rPr>
      </w:pPr>
    </w:p>
    <w:p w14:paraId="03842C05" w14:textId="5728B993" w:rsidR="00FF72D7" w:rsidRDefault="00FF72D7" w:rsidP="001B3335">
      <w:pPr>
        <w:jc w:val="both"/>
        <w:rPr>
          <w:rFonts w:ascii="Times New Roman" w:hAnsi="Times New Roman"/>
          <w:sz w:val="24"/>
        </w:rPr>
      </w:pPr>
    </w:p>
    <w:p w14:paraId="7A4BAFD8" w14:textId="3797FDB0" w:rsidR="00284F78" w:rsidRDefault="00284F78" w:rsidP="001B3335">
      <w:pPr>
        <w:jc w:val="both"/>
        <w:rPr>
          <w:rFonts w:ascii="Times New Roman" w:hAnsi="Times New Roman"/>
          <w:sz w:val="24"/>
        </w:rPr>
      </w:pPr>
    </w:p>
    <w:p w14:paraId="2A2A2835" w14:textId="068AA5DB" w:rsidR="00284F78" w:rsidRDefault="00284F78" w:rsidP="001B3335">
      <w:pPr>
        <w:jc w:val="both"/>
        <w:rPr>
          <w:rFonts w:ascii="Times New Roman" w:hAnsi="Times New Roman"/>
          <w:sz w:val="24"/>
        </w:rPr>
      </w:pPr>
    </w:p>
    <w:p w14:paraId="439FBCE1" w14:textId="1E3E9353" w:rsidR="001A0195" w:rsidRDefault="001A0195" w:rsidP="001A0195">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r>
        <w:rPr>
          <w:rFonts w:ascii="Times New Roman" w:hAnsi="Times New Roman"/>
          <w:sz w:val="24"/>
        </w:rPr>
        <w:lastRenderedPageBreak/>
        <w:t>(</w:t>
      </w:r>
      <w:proofErr w:type="spellStart"/>
      <w:proofErr w:type="gramStart"/>
      <w:r w:rsidRPr="001A0195">
        <w:rPr>
          <w:rFonts w:ascii="Times New Roman" w:hAnsi="Times New Roman"/>
          <w:color w:val="76923C" w:themeColor="accent3" w:themeShade="BF"/>
          <w:sz w:val="24"/>
        </w:rPr>
        <w:t>connexion</w:t>
      </w:r>
      <w:proofErr w:type="gramEnd"/>
      <w:r w:rsidRPr="001A0195">
        <w:rPr>
          <w:rFonts w:ascii="Times New Roman" w:hAnsi="Times New Roman"/>
          <w:color w:val="76923C" w:themeColor="accent3" w:themeShade="BF"/>
          <w:sz w:val="24"/>
        </w:rPr>
        <w:t>_avec_client</w:t>
      </w:r>
      <w:proofErr w:type="spellEnd"/>
      <w:r>
        <w:rPr>
          <w:rFonts w:ascii="Times New Roman" w:hAnsi="Times New Roman"/>
          <w:sz w:val="24"/>
        </w:rPr>
        <w:t xml:space="preserve">, </w:t>
      </w:r>
      <w:proofErr w:type="spellStart"/>
      <w:r>
        <w:rPr>
          <w:rFonts w:ascii="Times New Roman" w:hAnsi="Times New Roman"/>
          <w:sz w:val="24"/>
        </w:rPr>
        <w:t>client_info</w:t>
      </w:r>
      <w:proofErr w:type="spellEnd"/>
      <w:r>
        <w:rPr>
          <w:rFonts w:ascii="Times New Roman" w:hAnsi="Times New Roman"/>
          <w:sz w:val="24"/>
        </w:rPr>
        <w:t xml:space="preserve">) = </w:t>
      </w:r>
      <w:proofErr w:type="spellStart"/>
      <w:r w:rsidRPr="00284F78">
        <w:rPr>
          <w:rFonts w:ascii="Times New Roman" w:hAnsi="Times New Roman"/>
          <w:color w:val="76923C" w:themeColor="accent3" w:themeShade="BF"/>
          <w:sz w:val="24"/>
        </w:rPr>
        <w:t>connexion_pri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r w:rsidRPr="001A0195">
        <w:rPr>
          <w:rFonts w:ascii="Times New Roman" w:hAnsi="Times New Roman"/>
          <w:sz w:val="24"/>
        </w:rPr>
        <w:t>.</w:t>
      </w:r>
      <w:r w:rsidRPr="00FF72D7">
        <w:rPr>
          <w:rFonts w:ascii="Times New Roman" w:hAnsi="Times New Roman"/>
          <w:b/>
          <w:bCs/>
          <w:i/>
          <w:iCs/>
          <w:color w:val="0070C0"/>
          <w:sz w:val="24"/>
        </w:rPr>
        <w:t>accept</w:t>
      </w:r>
      <w:proofErr w:type="spellEnd"/>
      <w:r>
        <w:rPr>
          <w:rFonts w:ascii="Times New Roman" w:hAnsi="Times New Roman"/>
          <w:sz w:val="24"/>
        </w:rPr>
        <w:t>()</w:t>
      </w:r>
    </w:p>
    <w:p w14:paraId="54A5EE5D" w14:textId="40E6A7F7" w:rsidR="001A0195" w:rsidRDefault="001A0195" w:rsidP="001B3335">
      <w:pPr>
        <w:jc w:val="both"/>
        <w:rPr>
          <w:rFonts w:ascii="Times New Roman" w:hAnsi="Times New Roman"/>
          <w:sz w:val="24"/>
        </w:rPr>
      </w:pPr>
      <w:r>
        <w:rPr>
          <w:rFonts w:ascii="Times New Roman" w:hAnsi="Times New Roman"/>
          <w:sz w:val="24"/>
        </w:rPr>
        <w:t>Le serveur peut maintenant communiquer avec le client.</w:t>
      </w:r>
    </w:p>
    <w:p w14:paraId="75BF59C9" w14:textId="77777777" w:rsidR="001A0195" w:rsidRDefault="001A0195" w:rsidP="001B3335">
      <w:pPr>
        <w:jc w:val="both"/>
        <w:rPr>
          <w:rFonts w:ascii="Times New Roman" w:hAnsi="Times New Roman"/>
          <w:sz w:val="24"/>
        </w:rPr>
      </w:pPr>
    </w:p>
    <w:p w14:paraId="41694CFF" w14:textId="3C2432A6" w:rsidR="001B3335" w:rsidRDefault="001B3335" w:rsidP="001B3335">
      <w:pPr>
        <w:jc w:val="both"/>
        <w:rPr>
          <w:rFonts w:ascii="Times New Roman" w:hAnsi="Times New Roman"/>
          <w:sz w:val="24"/>
        </w:rPr>
      </w:pPr>
      <w:r w:rsidRPr="00A032DB">
        <w:rPr>
          <w:rFonts w:ascii="Times New Roman" w:hAnsi="Times New Roman"/>
          <w:b/>
          <w:bCs/>
          <w:sz w:val="24"/>
        </w:rPr>
        <w:t xml:space="preserve">Etape </w:t>
      </w:r>
      <w:r w:rsidR="001A0195">
        <w:rPr>
          <w:rFonts w:ascii="Times New Roman" w:hAnsi="Times New Roman"/>
          <w:b/>
          <w:bCs/>
          <w:sz w:val="24"/>
        </w:rPr>
        <w:t>5</w:t>
      </w:r>
      <w:r w:rsidRPr="00A032DB">
        <w:rPr>
          <w:rFonts w:ascii="Times New Roman" w:hAnsi="Times New Roman"/>
          <w:b/>
          <w:bCs/>
          <w:sz w:val="24"/>
        </w:rPr>
        <w:t> :</w:t>
      </w:r>
      <w:r>
        <w:rPr>
          <w:rFonts w:ascii="Times New Roman" w:hAnsi="Times New Roman"/>
          <w:sz w:val="24"/>
        </w:rPr>
        <w:t xml:space="preserve"> </w:t>
      </w:r>
      <w:r w:rsidRPr="001B3335">
        <w:rPr>
          <w:rFonts w:ascii="Times New Roman" w:hAnsi="Times New Roman"/>
          <w:i/>
          <w:iCs/>
          <w:sz w:val="24"/>
        </w:rPr>
        <w:t>Faire communiquer les sockets</w:t>
      </w:r>
      <w:r>
        <w:rPr>
          <w:rFonts w:ascii="Times New Roman" w:hAnsi="Times New Roman"/>
          <w:sz w:val="24"/>
        </w:rPr>
        <w:t>.</w:t>
      </w:r>
    </w:p>
    <w:p w14:paraId="7FBBA701" w14:textId="77777777" w:rsidR="001B3335" w:rsidRDefault="001B3335" w:rsidP="001B3335">
      <w:pPr>
        <w:jc w:val="both"/>
        <w:rPr>
          <w:rFonts w:ascii="Times New Roman" w:hAnsi="Times New Roman"/>
          <w:sz w:val="24"/>
        </w:rPr>
      </w:pPr>
    </w:p>
    <w:p w14:paraId="276A4BAC" w14:textId="303F0212" w:rsidR="00DF5A73" w:rsidRDefault="001B3335" w:rsidP="00A322AC">
      <w:pPr>
        <w:ind w:firstLine="709"/>
        <w:jc w:val="both"/>
        <w:rPr>
          <w:rFonts w:ascii="Times New Roman" w:hAnsi="Times New Roman"/>
          <w:sz w:val="24"/>
        </w:rPr>
      </w:pPr>
      <w:r w:rsidRPr="001B3335">
        <w:rPr>
          <w:rFonts w:ascii="Times New Roman" w:hAnsi="Times New Roman"/>
          <w:sz w:val="24"/>
        </w:rPr>
        <w:t xml:space="preserve">Pour faire communiquer les sockets, on utilise les méthodes </w:t>
      </w:r>
      <w:proofErr w:type="spellStart"/>
      <w:r w:rsidRPr="001B3335">
        <w:rPr>
          <w:rFonts w:ascii="Times New Roman" w:hAnsi="Times New Roman"/>
          <w:b/>
          <w:bCs/>
          <w:i/>
          <w:iCs/>
          <w:color w:val="0070C0"/>
          <w:sz w:val="24"/>
        </w:rPr>
        <w:t>send</w:t>
      </w:r>
      <w:proofErr w:type="spellEnd"/>
      <w:r w:rsidRPr="001B3335">
        <w:rPr>
          <w:rFonts w:ascii="Times New Roman" w:hAnsi="Times New Roman"/>
          <w:color w:val="0070C0"/>
          <w:sz w:val="24"/>
        </w:rPr>
        <w:t xml:space="preserve"> </w:t>
      </w:r>
      <w:r w:rsidRPr="001B3335">
        <w:rPr>
          <w:rFonts w:ascii="Times New Roman" w:hAnsi="Times New Roman"/>
          <w:sz w:val="24"/>
        </w:rPr>
        <w:t xml:space="preserve">pour envoyer et </w:t>
      </w:r>
      <w:proofErr w:type="spellStart"/>
      <w:r w:rsidRPr="001B3335">
        <w:rPr>
          <w:rFonts w:ascii="Times New Roman" w:hAnsi="Times New Roman"/>
          <w:b/>
          <w:bCs/>
          <w:i/>
          <w:iCs/>
          <w:color w:val="0070C0"/>
          <w:sz w:val="24"/>
        </w:rPr>
        <w:t>recv</w:t>
      </w:r>
      <w:proofErr w:type="spellEnd"/>
      <w:r w:rsidRPr="001B3335">
        <w:rPr>
          <w:rFonts w:ascii="Times New Roman" w:hAnsi="Times New Roman"/>
          <w:color w:val="0070C0"/>
          <w:sz w:val="24"/>
        </w:rPr>
        <w:t xml:space="preserve"> </w:t>
      </w:r>
      <w:r w:rsidRPr="001B3335">
        <w:rPr>
          <w:rFonts w:ascii="Times New Roman" w:hAnsi="Times New Roman"/>
          <w:sz w:val="24"/>
        </w:rPr>
        <w:t>pour</w:t>
      </w:r>
      <w:r>
        <w:rPr>
          <w:rFonts w:ascii="Times New Roman" w:hAnsi="Times New Roman"/>
          <w:sz w:val="24"/>
        </w:rPr>
        <w:t xml:space="preserve"> </w:t>
      </w:r>
      <w:r w:rsidRPr="001B3335">
        <w:rPr>
          <w:rFonts w:ascii="Times New Roman" w:hAnsi="Times New Roman"/>
          <w:sz w:val="24"/>
        </w:rPr>
        <w:t xml:space="preserve">recevoir. Les informations que vous transmettrez doivent être des chaînes de </w:t>
      </w:r>
      <w:r w:rsidRPr="001B3335">
        <w:rPr>
          <w:rFonts w:ascii="Times New Roman" w:hAnsi="Times New Roman"/>
          <w:b/>
          <w:bCs/>
          <w:i/>
          <w:iCs/>
          <w:color w:val="0070C0"/>
          <w:sz w:val="24"/>
        </w:rPr>
        <w:t>bytes</w:t>
      </w:r>
      <w:r w:rsidRPr="001B3335">
        <w:rPr>
          <w:rFonts w:ascii="Times New Roman" w:hAnsi="Times New Roman"/>
          <w:color w:val="0070C0"/>
          <w:sz w:val="24"/>
        </w:rPr>
        <w:t xml:space="preserve"> </w:t>
      </w:r>
      <w:r w:rsidRPr="001B3335">
        <w:rPr>
          <w:rFonts w:ascii="Times New Roman" w:hAnsi="Times New Roman"/>
          <w:sz w:val="24"/>
        </w:rPr>
        <w:t>et non pas de</w:t>
      </w:r>
      <w:r>
        <w:rPr>
          <w:rFonts w:ascii="Times New Roman" w:hAnsi="Times New Roman"/>
          <w:sz w:val="24"/>
        </w:rPr>
        <w:t xml:space="preserve"> </w:t>
      </w:r>
      <w:r w:rsidRPr="001B3335">
        <w:rPr>
          <w:rFonts w:ascii="Times New Roman" w:hAnsi="Times New Roman"/>
          <w:sz w:val="24"/>
        </w:rPr>
        <w:t xml:space="preserve">type </w:t>
      </w:r>
      <w:proofErr w:type="spellStart"/>
      <w:r w:rsidRPr="001B3335">
        <w:rPr>
          <w:rFonts w:ascii="Times New Roman" w:hAnsi="Times New Roman"/>
          <w:b/>
          <w:bCs/>
          <w:i/>
          <w:iCs/>
          <w:color w:val="0070C0"/>
          <w:sz w:val="24"/>
        </w:rPr>
        <w:t>str</w:t>
      </w:r>
      <w:proofErr w:type="spellEnd"/>
      <w:r w:rsidRPr="001B3335">
        <w:rPr>
          <w:rFonts w:ascii="Times New Roman" w:hAnsi="Times New Roman"/>
          <w:color w:val="0070C0"/>
          <w:sz w:val="24"/>
        </w:rPr>
        <w:t xml:space="preserve"> </w:t>
      </w:r>
      <w:r w:rsidRPr="001B3335">
        <w:rPr>
          <w:rFonts w:ascii="Times New Roman" w:hAnsi="Times New Roman"/>
          <w:sz w:val="24"/>
        </w:rPr>
        <w:t>!</w:t>
      </w:r>
    </w:p>
    <w:p w14:paraId="7C3F3404" w14:textId="79FB069A" w:rsidR="00A322AC" w:rsidRDefault="00A322AC" w:rsidP="00E6756C">
      <w:pPr>
        <w:ind w:firstLine="709"/>
        <w:jc w:val="both"/>
        <w:rPr>
          <w:rFonts w:ascii="Times New Roman" w:hAnsi="Times New Roman"/>
          <w:sz w:val="24"/>
        </w:rPr>
      </w:pPr>
      <w:r>
        <w:rPr>
          <w:rFonts w:ascii="Times New Roman" w:hAnsi="Times New Roman"/>
          <w:sz w:val="24"/>
        </w:rPr>
        <w:t xml:space="preserve">La méthode </w:t>
      </w:r>
      <w:proofErr w:type="spellStart"/>
      <w:r>
        <w:rPr>
          <w:rFonts w:ascii="Times New Roman" w:hAnsi="Times New Roman"/>
          <w:sz w:val="24"/>
        </w:rPr>
        <w:t>recv</w:t>
      </w:r>
      <w:proofErr w:type="spellEnd"/>
      <w:r>
        <w:rPr>
          <w:rFonts w:ascii="Times New Roman" w:hAnsi="Times New Roman"/>
          <w:sz w:val="24"/>
        </w:rPr>
        <w:t xml:space="preserve"> prend en paramètre le nombre </w:t>
      </w:r>
      <w:r w:rsidR="00E6756C">
        <w:rPr>
          <w:rFonts w:ascii="Times New Roman" w:hAnsi="Times New Roman"/>
          <w:sz w:val="24"/>
        </w:rPr>
        <w:t xml:space="preserve">de caractères à lire. Généralement on lui passe la valeur </w:t>
      </w:r>
      <w:r w:rsidR="00E6756C" w:rsidRPr="00E6756C">
        <w:rPr>
          <w:rFonts w:ascii="Times New Roman" w:hAnsi="Times New Roman"/>
          <w:b/>
          <w:bCs/>
          <w:sz w:val="24"/>
        </w:rPr>
        <w:t>1024</w:t>
      </w:r>
      <w:r w:rsidR="00E6756C">
        <w:rPr>
          <w:rFonts w:ascii="Times New Roman" w:hAnsi="Times New Roman"/>
          <w:sz w:val="24"/>
        </w:rPr>
        <w:t xml:space="preserve">. </w:t>
      </w:r>
      <w:r w:rsidR="00E6756C" w:rsidRPr="00E6756C">
        <w:rPr>
          <w:rFonts w:ascii="Times New Roman" w:hAnsi="Times New Roman"/>
          <w:sz w:val="24"/>
        </w:rPr>
        <w:t>Si le</w:t>
      </w:r>
      <w:r w:rsidR="00E6756C">
        <w:rPr>
          <w:rFonts w:ascii="Times New Roman" w:hAnsi="Times New Roman"/>
          <w:sz w:val="24"/>
        </w:rPr>
        <w:t xml:space="preserve"> </w:t>
      </w:r>
      <w:r w:rsidR="00E6756C" w:rsidRPr="00E6756C">
        <w:rPr>
          <w:rFonts w:ascii="Times New Roman" w:hAnsi="Times New Roman"/>
          <w:sz w:val="24"/>
        </w:rPr>
        <w:t>message est plus grand que 1024 caractères, on récupérera le reste après.</w:t>
      </w:r>
    </w:p>
    <w:p w14:paraId="6765D5A5" w14:textId="3D35847A" w:rsidR="001B3335" w:rsidRDefault="00A322AC" w:rsidP="001B3335">
      <w:pPr>
        <w:jc w:val="both"/>
        <w:rPr>
          <w:rFonts w:ascii="Times New Roman" w:hAnsi="Times New Roman"/>
          <w:sz w:val="24"/>
        </w:rPr>
      </w:pPr>
      <w:r>
        <w:rPr>
          <w:rFonts w:ascii="Times New Roman" w:hAnsi="Times New Roman"/>
          <w:sz w:val="24"/>
        </w:rPr>
        <w:tab/>
        <w:t xml:space="preserve">Pour régler ce souci, on peut utiliser les méthodes </w:t>
      </w:r>
      <w:r w:rsidRPr="00A322AC">
        <w:rPr>
          <w:rFonts w:ascii="Times New Roman" w:hAnsi="Times New Roman"/>
          <w:b/>
          <w:bCs/>
          <w:i/>
          <w:iCs/>
          <w:color w:val="0070C0"/>
          <w:sz w:val="24"/>
        </w:rPr>
        <w:t>encode</w:t>
      </w:r>
      <w:r w:rsidRPr="00A322AC">
        <w:rPr>
          <w:rFonts w:ascii="Times New Roman" w:hAnsi="Times New Roman"/>
          <w:color w:val="0070C0"/>
          <w:sz w:val="24"/>
        </w:rPr>
        <w:t xml:space="preserve"> </w:t>
      </w:r>
      <w:r>
        <w:rPr>
          <w:rFonts w:ascii="Times New Roman" w:hAnsi="Times New Roman"/>
          <w:sz w:val="24"/>
        </w:rPr>
        <w:t xml:space="preserve">et </w:t>
      </w:r>
      <w:proofErr w:type="spellStart"/>
      <w:r w:rsidRPr="00A322AC">
        <w:rPr>
          <w:rFonts w:ascii="Times New Roman" w:hAnsi="Times New Roman"/>
          <w:b/>
          <w:bCs/>
          <w:i/>
          <w:iCs/>
          <w:color w:val="0070C0"/>
          <w:sz w:val="24"/>
        </w:rPr>
        <w:t>decode</w:t>
      </w:r>
      <w:proofErr w:type="spellEnd"/>
      <w:r w:rsidRPr="00A322AC">
        <w:rPr>
          <w:rFonts w:ascii="Times New Roman" w:hAnsi="Times New Roman"/>
          <w:color w:val="0070C0"/>
          <w:sz w:val="24"/>
        </w:rPr>
        <w:t xml:space="preserve"> </w:t>
      </w:r>
      <w:r>
        <w:rPr>
          <w:rFonts w:ascii="Times New Roman" w:hAnsi="Times New Roman"/>
          <w:sz w:val="24"/>
        </w:rPr>
        <w:t xml:space="preserve">qui pour l’une encode une variable de type </w:t>
      </w:r>
      <w:proofErr w:type="spellStart"/>
      <w:r w:rsidRPr="00A322AC">
        <w:rPr>
          <w:rFonts w:ascii="Times New Roman" w:hAnsi="Times New Roman"/>
          <w:b/>
          <w:bCs/>
          <w:i/>
          <w:iCs/>
          <w:color w:val="0070C0"/>
          <w:sz w:val="24"/>
        </w:rPr>
        <w:t>str</w:t>
      </w:r>
      <w:proofErr w:type="spellEnd"/>
      <w:r w:rsidRPr="00A322AC">
        <w:rPr>
          <w:rFonts w:ascii="Times New Roman" w:hAnsi="Times New Roman"/>
          <w:color w:val="0070C0"/>
          <w:sz w:val="24"/>
        </w:rPr>
        <w:t xml:space="preserve"> </w:t>
      </w:r>
      <w:r>
        <w:rPr>
          <w:rFonts w:ascii="Times New Roman" w:hAnsi="Times New Roman"/>
          <w:sz w:val="24"/>
        </w:rPr>
        <w:t xml:space="preserve">en </w:t>
      </w:r>
      <w:r w:rsidRPr="00A322AC">
        <w:rPr>
          <w:rFonts w:ascii="Times New Roman" w:hAnsi="Times New Roman"/>
          <w:b/>
          <w:bCs/>
          <w:i/>
          <w:iCs/>
          <w:color w:val="0070C0"/>
          <w:sz w:val="24"/>
        </w:rPr>
        <w:t>bytes</w:t>
      </w:r>
      <w:r w:rsidRPr="00A322AC">
        <w:rPr>
          <w:rFonts w:ascii="Times New Roman" w:hAnsi="Times New Roman"/>
          <w:color w:val="0070C0"/>
          <w:sz w:val="24"/>
        </w:rPr>
        <w:t xml:space="preserve"> </w:t>
      </w:r>
      <w:r>
        <w:rPr>
          <w:rFonts w:ascii="Times New Roman" w:hAnsi="Times New Roman"/>
          <w:sz w:val="24"/>
        </w:rPr>
        <w:t xml:space="preserve">et pour l’autre décode une variable de type </w:t>
      </w:r>
      <w:r w:rsidRPr="00A322AC">
        <w:rPr>
          <w:rFonts w:ascii="Times New Roman" w:hAnsi="Times New Roman"/>
          <w:b/>
          <w:bCs/>
          <w:i/>
          <w:iCs/>
          <w:color w:val="0070C0"/>
          <w:sz w:val="24"/>
        </w:rPr>
        <w:t>bytes</w:t>
      </w:r>
      <w:r w:rsidRPr="00A322AC">
        <w:rPr>
          <w:rFonts w:ascii="Times New Roman" w:hAnsi="Times New Roman"/>
          <w:color w:val="0070C0"/>
          <w:sz w:val="24"/>
        </w:rPr>
        <w:t xml:space="preserve"> </w:t>
      </w:r>
      <w:r>
        <w:rPr>
          <w:rFonts w:ascii="Times New Roman" w:hAnsi="Times New Roman"/>
          <w:sz w:val="24"/>
        </w:rPr>
        <w:t xml:space="preserve">en </w:t>
      </w:r>
      <w:proofErr w:type="spellStart"/>
      <w:r w:rsidRPr="00A322AC">
        <w:rPr>
          <w:rFonts w:ascii="Times New Roman" w:hAnsi="Times New Roman"/>
          <w:b/>
          <w:bCs/>
          <w:i/>
          <w:iCs/>
          <w:color w:val="0070C0"/>
          <w:sz w:val="24"/>
        </w:rPr>
        <w:t>str</w:t>
      </w:r>
      <w:proofErr w:type="spellEnd"/>
      <w:r>
        <w:rPr>
          <w:rFonts w:ascii="Times New Roman" w:hAnsi="Times New Roman"/>
          <w:sz w:val="24"/>
        </w:rPr>
        <w:t>.</w:t>
      </w:r>
    </w:p>
    <w:p w14:paraId="51599C03" w14:textId="2E3938DC" w:rsidR="00A322AC" w:rsidRDefault="00A322AC" w:rsidP="001B3335">
      <w:pPr>
        <w:jc w:val="both"/>
        <w:rPr>
          <w:rFonts w:ascii="Times New Roman" w:hAnsi="Times New Roman"/>
          <w:sz w:val="24"/>
        </w:rPr>
      </w:pPr>
    </w:p>
    <w:p w14:paraId="64470D96" w14:textId="13373D43" w:rsidR="00E6756C" w:rsidRPr="00E6756C" w:rsidRDefault="00E6756C" w:rsidP="001B3335">
      <w:pPr>
        <w:jc w:val="both"/>
        <w:rPr>
          <w:rFonts w:ascii="Times New Roman" w:hAnsi="Times New Roman"/>
          <w:b/>
          <w:bCs/>
          <w:sz w:val="24"/>
        </w:rPr>
      </w:pPr>
      <w:r w:rsidRPr="00E6756C">
        <w:rPr>
          <w:rFonts w:ascii="Times New Roman" w:hAnsi="Times New Roman"/>
          <w:b/>
          <w:bCs/>
          <w:sz w:val="24"/>
        </w:rPr>
        <w:t xml:space="preserve">Envoi d’un message au </w:t>
      </w:r>
      <w:r w:rsidR="001A0195">
        <w:rPr>
          <w:rFonts w:ascii="Times New Roman" w:hAnsi="Times New Roman"/>
          <w:b/>
          <w:bCs/>
          <w:sz w:val="24"/>
        </w:rPr>
        <w:t>client</w:t>
      </w:r>
      <w:r w:rsidRPr="00E6756C">
        <w:rPr>
          <w:rFonts w:ascii="Times New Roman" w:hAnsi="Times New Roman"/>
          <w:b/>
          <w:bCs/>
          <w:sz w:val="24"/>
        </w:rPr>
        <w:t xml:space="preserve"> :</w:t>
      </w:r>
    </w:p>
    <w:p w14:paraId="63BA862D" w14:textId="352E3C2B" w:rsidR="00E6756C" w:rsidRDefault="00E6756C" w:rsidP="00E6756C">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gramStart"/>
      <w:r>
        <w:rPr>
          <w:rFonts w:ascii="Times New Roman" w:hAnsi="Times New Roman"/>
          <w:sz w:val="24"/>
        </w:rPr>
        <w:t>message</w:t>
      </w:r>
      <w:proofErr w:type="gramEnd"/>
      <w:r>
        <w:rPr>
          <w:rFonts w:ascii="Times New Roman" w:hAnsi="Times New Roman"/>
          <w:sz w:val="24"/>
        </w:rPr>
        <w:t xml:space="preserve"> = </w:t>
      </w:r>
      <w:proofErr w:type="spellStart"/>
      <w:r>
        <w:rPr>
          <w:rFonts w:ascii="Times New Roman" w:hAnsi="Times New Roman"/>
          <w:sz w:val="24"/>
        </w:rPr>
        <w:t>message.</w:t>
      </w:r>
      <w:r w:rsidRPr="00E6756C">
        <w:rPr>
          <w:rFonts w:ascii="Times New Roman" w:hAnsi="Times New Roman"/>
          <w:b/>
          <w:bCs/>
          <w:i/>
          <w:iCs/>
          <w:color w:val="0070C0"/>
          <w:sz w:val="24"/>
        </w:rPr>
        <w:t>encode</w:t>
      </w:r>
      <w:proofErr w:type="spellEnd"/>
      <w:r w:rsidRPr="00E6756C">
        <w:rPr>
          <w:rFonts w:ascii="Times New Roman" w:hAnsi="Times New Roman"/>
          <w:b/>
          <w:bCs/>
          <w:color w:val="0070C0"/>
          <w:sz w:val="24"/>
        </w:rPr>
        <w:t>()</w:t>
      </w:r>
      <w:r>
        <w:rPr>
          <w:rFonts w:ascii="Times New Roman" w:hAnsi="Times New Roman"/>
          <w:sz w:val="24"/>
        </w:rPr>
        <w:t xml:space="preserve"> # conversion de la variable de type </w:t>
      </w:r>
      <w:proofErr w:type="spellStart"/>
      <w:r>
        <w:rPr>
          <w:rFonts w:ascii="Times New Roman" w:hAnsi="Times New Roman"/>
          <w:sz w:val="24"/>
        </w:rPr>
        <w:t>str</w:t>
      </w:r>
      <w:proofErr w:type="spellEnd"/>
      <w:r>
        <w:rPr>
          <w:rFonts w:ascii="Times New Roman" w:hAnsi="Times New Roman"/>
          <w:sz w:val="24"/>
        </w:rPr>
        <w:t xml:space="preserve"> en bytes.</w:t>
      </w:r>
    </w:p>
    <w:p w14:paraId="05BA5F71" w14:textId="732C57F1" w:rsidR="00E6756C" w:rsidRDefault="00E6756C" w:rsidP="00E6756C">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E6756C">
        <w:rPr>
          <w:rFonts w:ascii="Times New Roman" w:hAnsi="Times New Roman"/>
          <w:color w:val="76923C" w:themeColor="accent3" w:themeShade="BF"/>
          <w:sz w:val="24"/>
        </w:rPr>
        <w:t>connexion</w:t>
      </w:r>
      <w:proofErr w:type="gramEnd"/>
      <w:r w:rsidRPr="00E6756C">
        <w:rPr>
          <w:rFonts w:ascii="Times New Roman" w:hAnsi="Times New Roman"/>
          <w:color w:val="76923C" w:themeColor="accent3" w:themeShade="BF"/>
          <w:sz w:val="24"/>
        </w:rPr>
        <w:t>_avec_</w:t>
      </w:r>
      <w:r w:rsidR="001A0195">
        <w:rPr>
          <w:rFonts w:ascii="Times New Roman" w:hAnsi="Times New Roman"/>
          <w:color w:val="76923C" w:themeColor="accent3" w:themeShade="BF"/>
          <w:sz w:val="24"/>
        </w:rPr>
        <w:t>client</w:t>
      </w:r>
      <w:r w:rsidRPr="00E6756C">
        <w:rPr>
          <w:rFonts w:ascii="Times New Roman" w:hAnsi="Times New Roman"/>
          <w:sz w:val="24"/>
        </w:rPr>
        <w:t>.</w:t>
      </w:r>
      <w:r w:rsidRPr="00E6756C">
        <w:rPr>
          <w:rFonts w:ascii="Times New Roman" w:hAnsi="Times New Roman"/>
          <w:b/>
          <w:bCs/>
          <w:i/>
          <w:iCs/>
          <w:color w:val="0070C0"/>
          <w:sz w:val="24"/>
        </w:rPr>
        <w:t>send</w:t>
      </w:r>
      <w:proofErr w:type="spellEnd"/>
      <w:r w:rsidRPr="00E6756C">
        <w:rPr>
          <w:rFonts w:ascii="Times New Roman" w:hAnsi="Times New Roman"/>
          <w:sz w:val="24"/>
        </w:rPr>
        <w:t>(message)</w:t>
      </w:r>
      <w:r>
        <w:rPr>
          <w:rFonts w:ascii="Times New Roman" w:hAnsi="Times New Roman"/>
          <w:sz w:val="24"/>
        </w:rPr>
        <w:t xml:space="preserve"> # envoi du message au serveur.</w:t>
      </w:r>
    </w:p>
    <w:p w14:paraId="750BDAAB" w14:textId="3DC81145" w:rsidR="00E6756C" w:rsidRPr="00E6756C" w:rsidRDefault="00E6756C" w:rsidP="00E6756C">
      <w:pPr>
        <w:jc w:val="both"/>
        <w:rPr>
          <w:rFonts w:ascii="Times New Roman" w:hAnsi="Times New Roman"/>
          <w:b/>
          <w:bCs/>
          <w:sz w:val="24"/>
        </w:rPr>
      </w:pPr>
      <w:r>
        <w:rPr>
          <w:rFonts w:ascii="Times New Roman" w:hAnsi="Times New Roman"/>
          <w:b/>
          <w:bCs/>
          <w:sz w:val="24"/>
        </w:rPr>
        <w:t>Réception</w:t>
      </w:r>
      <w:r w:rsidRPr="00E6756C">
        <w:rPr>
          <w:rFonts w:ascii="Times New Roman" w:hAnsi="Times New Roman"/>
          <w:b/>
          <w:bCs/>
          <w:sz w:val="24"/>
        </w:rPr>
        <w:t xml:space="preserve"> d’un message </w:t>
      </w:r>
      <w:r w:rsidR="001A0195">
        <w:rPr>
          <w:rFonts w:ascii="Times New Roman" w:hAnsi="Times New Roman"/>
          <w:b/>
          <w:bCs/>
          <w:sz w:val="24"/>
        </w:rPr>
        <w:t>d</w:t>
      </w:r>
      <w:r w:rsidRPr="00E6756C">
        <w:rPr>
          <w:rFonts w:ascii="Times New Roman" w:hAnsi="Times New Roman"/>
          <w:b/>
          <w:bCs/>
          <w:sz w:val="24"/>
        </w:rPr>
        <w:t xml:space="preserve">u </w:t>
      </w:r>
      <w:r w:rsidR="001A0195">
        <w:rPr>
          <w:rFonts w:ascii="Times New Roman" w:hAnsi="Times New Roman"/>
          <w:b/>
          <w:bCs/>
          <w:sz w:val="24"/>
        </w:rPr>
        <w:t>client</w:t>
      </w:r>
      <w:r w:rsidRPr="00E6756C">
        <w:rPr>
          <w:rFonts w:ascii="Times New Roman" w:hAnsi="Times New Roman"/>
          <w:b/>
          <w:bCs/>
          <w:sz w:val="24"/>
        </w:rPr>
        <w:t xml:space="preserve"> :</w:t>
      </w:r>
    </w:p>
    <w:p w14:paraId="62D0DB50" w14:textId="4B5C67B6" w:rsidR="00E6756C" w:rsidRDefault="00E6756C" w:rsidP="00E6756C">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Pr>
          <w:rFonts w:ascii="Times New Roman" w:hAnsi="Times New Roman"/>
          <w:sz w:val="24"/>
        </w:rPr>
        <w:t>msg</w:t>
      </w:r>
      <w:proofErr w:type="gramEnd"/>
      <w:r>
        <w:rPr>
          <w:rFonts w:ascii="Times New Roman" w:hAnsi="Times New Roman"/>
          <w:sz w:val="24"/>
        </w:rPr>
        <w:t>_reçu</w:t>
      </w:r>
      <w:proofErr w:type="spellEnd"/>
      <w:r>
        <w:rPr>
          <w:rFonts w:ascii="Times New Roman" w:hAnsi="Times New Roman"/>
          <w:sz w:val="24"/>
        </w:rPr>
        <w:t xml:space="preserve"> = </w:t>
      </w:r>
      <w:proofErr w:type="spellStart"/>
      <w:r w:rsidRPr="00E6756C">
        <w:rPr>
          <w:rFonts w:ascii="Times New Roman" w:hAnsi="Times New Roman"/>
          <w:color w:val="76923C" w:themeColor="accent3" w:themeShade="BF"/>
          <w:sz w:val="24"/>
        </w:rPr>
        <w:t>connexion_avec_</w:t>
      </w:r>
      <w:r w:rsidR="001A0195">
        <w:rPr>
          <w:rFonts w:ascii="Times New Roman" w:hAnsi="Times New Roman"/>
          <w:color w:val="76923C" w:themeColor="accent3" w:themeShade="BF"/>
          <w:sz w:val="24"/>
        </w:rPr>
        <w:t>client</w:t>
      </w:r>
      <w:r w:rsidRPr="00E6756C">
        <w:rPr>
          <w:rFonts w:ascii="Times New Roman" w:hAnsi="Times New Roman"/>
          <w:sz w:val="24"/>
        </w:rPr>
        <w:t>.</w:t>
      </w:r>
      <w:r>
        <w:rPr>
          <w:rFonts w:ascii="Times New Roman" w:hAnsi="Times New Roman"/>
          <w:b/>
          <w:bCs/>
          <w:i/>
          <w:iCs/>
          <w:color w:val="0070C0"/>
          <w:sz w:val="24"/>
        </w:rPr>
        <w:t>recv</w:t>
      </w:r>
      <w:proofErr w:type="spellEnd"/>
      <w:r w:rsidRPr="00E6756C">
        <w:rPr>
          <w:rFonts w:ascii="Times New Roman" w:hAnsi="Times New Roman"/>
          <w:sz w:val="24"/>
        </w:rPr>
        <w:t>(</w:t>
      </w:r>
      <w:r>
        <w:rPr>
          <w:rFonts w:ascii="Times New Roman" w:hAnsi="Times New Roman"/>
          <w:sz w:val="24"/>
        </w:rPr>
        <w:t>1024</w:t>
      </w:r>
      <w:r w:rsidRPr="00E6756C">
        <w:rPr>
          <w:rFonts w:ascii="Times New Roman" w:hAnsi="Times New Roman"/>
          <w:sz w:val="24"/>
        </w:rPr>
        <w:t>)</w:t>
      </w:r>
      <w:r>
        <w:rPr>
          <w:rFonts w:ascii="Times New Roman" w:hAnsi="Times New Roman"/>
          <w:sz w:val="24"/>
        </w:rPr>
        <w:t xml:space="preserve"> # réception du message envoyé par le serveur de type bytes.</w:t>
      </w:r>
    </w:p>
    <w:p w14:paraId="017A7C62" w14:textId="19EAB7E4" w:rsidR="00E6756C" w:rsidRDefault="00E6756C" w:rsidP="00E6756C">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Pr>
          <w:rFonts w:ascii="Times New Roman" w:hAnsi="Times New Roman"/>
          <w:sz w:val="24"/>
        </w:rPr>
        <w:t>msg</w:t>
      </w:r>
      <w:proofErr w:type="gramEnd"/>
      <w:r>
        <w:rPr>
          <w:rFonts w:ascii="Times New Roman" w:hAnsi="Times New Roman"/>
          <w:sz w:val="24"/>
        </w:rPr>
        <w:t>_reçu</w:t>
      </w:r>
      <w:proofErr w:type="spellEnd"/>
      <w:r>
        <w:rPr>
          <w:rFonts w:ascii="Times New Roman" w:hAnsi="Times New Roman"/>
          <w:sz w:val="24"/>
        </w:rPr>
        <w:t xml:space="preserve"> = </w:t>
      </w:r>
      <w:proofErr w:type="spellStart"/>
      <w:r>
        <w:rPr>
          <w:rFonts w:ascii="Times New Roman" w:hAnsi="Times New Roman"/>
          <w:sz w:val="24"/>
        </w:rPr>
        <w:t>msg_reçu.</w:t>
      </w:r>
      <w:r>
        <w:rPr>
          <w:rFonts w:ascii="Times New Roman" w:hAnsi="Times New Roman"/>
          <w:b/>
          <w:bCs/>
          <w:i/>
          <w:iCs/>
          <w:color w:val="0070C0"/>
          <w:sz w:val="24"/>
        </w:rPr>
        <w:t>de</w:t>
      </w:r>
      <w:r w:rsidRPr="00E6756C">
        <w:rPr>
          <w:rFonts w:ascii="Times New Roman" w:hAnsi="Times New Roman"/>
          <w:b/>
          <w:bCs/>
          <w:i/>
          <w:iCs/>
          <w:color w:val="0070C0"/>
          <w:sz w:val="24"/>
        </w:rPr>
        <w:t>code</w:t>
      </w:r>
      <w:proofErr w:type="spellEnd"/>
      <w:r w:rsidRPr="00E6756C">
        <w:rPr>
          <w:rFonts w:ascii="Times New Roman" w:hAnsi="Times New Roman"/>
          <w:b/>
          <w:bCs/>
          <w:color w:val="0070C0"/>
          <w:sz w:val="24"/>
        </w:rPr>
        <w:t>()</w:t>
      </w:r>
      <w:r>
        <w:rPr>
          <w:rFonts w:ascii="Times New Roman" w:hAnsi="Times New Roman"/>
          <w:sz w:val="24"/>
        </w:rPr>
        <w:t xml:space="preserve"> # conversion de la variable de type bytes en </w:t>
      </w:r>
      <w:proofErr w:type="spellStart"/>
      <w:r>
        <w:rPr>
          <w:rFonts w:ascii="Times New Roman" w:hAnsi="Times New Roman"/>
          <w:sz w:val="24"/>
        </w:rPr>
        <w:t>str</w:t>
      </w:r>
      <w:proofErr w:type="spellEnd"/>
      <w:r>
        <w:rPr>
          <w:rFonts w:ascii="Times New Roman" w:hAnsi="Times New Roman"/>
          <w:sz w:val="24"/>
        </w:rPr>
        <w:t>.</w:t>
      </w:r>
    </w:p>
    <w:p w14:paraId="530279CB" w14:textId="77777777" w:rsidR="00E6756C" w:rsidRPr="003537B2" w:rsidRDefault="00E6756C" w:rsidP="00E6756C">
      <w:pPr>
        <w:jc w:val="both"/>
        <w:rPr>
          <w:rFonts w:ascii="Times New Roman" w:hAnsi="Times New Roman"/>
          <w:sz w:val="24"/>
        </w:rPr>
      </w:pPr>
    </w:p>
    <w:p w14:paraId="7A3FEB06" w14:textId="522C4F37" w:rsidR="00E6756C" w:rsidRDefault="00E6756C" w:rsidP="00E6756C">
      <w:pPr>
        <w:jc w:val="both"/>
        <w:rPr>
          <w:rFonts w:ascii="Times New Roman" w:hAnsi="Times New Roman"/>
          <w:sz w:val="24"/>
        </w:rPr>
      </w:pPr>
      <w:r w:rsidRPr="00A032DB">
        <w:rPr>
          <w:rFonts w:ascii="Times New Roman" w:hAnsi="Times New Roman"/>
          <w:b/>
          <w:bCs/>
          <w:sz w:val="24"/>
        </w:rPr>
        <w:t xml:space="preserve">Etape </w:t>
      </w:r>
      <w:r w:rsidR="001A0195">
        <w:rPr>
          <w:rFonts w:ascii="Times New Roman" w:hAnsi="Times New Roman"/>
          <w:b/>
          <w:bCs/>
          <w:sz w:val="24"/>
        </w:rPr>
        <w:t>5</w:t>
      </w:r>
      <w:r w:rsidRPr="00A032DB">
        <w:rPr>
          <w:rFonts w:ascii="Times New Roman" w:hAnsi="Times New Roman"/>
          <w:b/>
          <w:bCs/>
          <w:sz w:val="24"/>
        </w:rPr>
        <w:t> :</w:t>
      </w:r>
      <w:r>
        <w:rPr>
          <w:rFonts w:ascii="Times New Roman" w:hAnsi="Times New Roman"/>
          <w:sz w:val="24"/>
        </w:rPr>
        <w:t xml:space="preserve"> </w:t>
      </w:r>
      <w:r w:rsidR="00E22B68" w:rsidRPr="00E22B68">
        <w:rPr>
          <w:rFonts w:ascii="Times New Roman" w:hAnsi="Times New Roman"/>
          <w:i/>
          <w:iCs/>
          <w:sz w:val="24"/>
        </w:rPr>
        <w:t xml:space="preserve">Fermer </w:t>
      </w:r>
      <w:r w:rsidR="001A0195">
        <w:rPr>
          <w:rFonts w:ascii="Times New Roman" w:hAnsi="Times New Roman"/>
          <w:i/>
          <w:iCs/>
          <w:sz w:val="24"/>
        </w:rPr>
        <w:t>les</w:t>
      </w:r>
      <w:r w:rsidR="00E22B68" w:rsidRPr="00E22B68">
        <w:rPr>
          <w:rFonts w:ascii="Times New Roman" w:hAnsi="Times New Roman"/>
          <w:i/>
          <w:iCs/>
          <w:sz w:val="24"/>
        </w:rPr>
        <w:t xml:space="preserve"> connexion</w:t>
      </w:r>
      <w:r w:rsidR="001A0195">
        <w:rPr>
          <w:rFonts w:ascii="Times New Roman" w:hAnsi="Times New Roman"/>
          <w:i/>
          <w:iCs/>
          <w:sz w:val="24"/>
        </w:rPr>
        <w:t>s</w:t>
      </w:r>
      <w:r>
        <w:rPr>
          <w:rFonts w:ascii="Times New Roman" w:hAnsi="Times New Roman"/>
          <w:sz w:val="24"/>
        </w:rPr>
        <w:t>.</w:t>
      </w:r>
    </w:p>
    <w:p w14:paraId="18A3ECA7" w14:textId="29236962" w:rsidR="00E6756C" w:rsidRDefault="00E22B68" w:rsidP="00E22B68">
      <w:pPr>
        <w:ind w:firstLine="709"/>
        <w:jc w:val="both"/>
        <w:rPr>
          <w:rFonts w:ascii="Times New Roman" w:hAnsi="Times New Roman"/>
          <w:sz w:val="24"/>
        </w:rPr>
      </w:pPr>
      <w:r w:rsidRPr="00E22B68">
        <w:rPr>
          <w:rFonts w:ascii="Times New Roman" w:hAnsi="Times New Roman"/>
          <w:sz w:val="24"/>
        </w:rPr>
        <w:t xml:space="preserve">Pour fermer </w:t>
      </w:r>
      <w:r w:rsidR="001A0195">
        <w:rPr>
          <w:rFonts w:ascii="Times New Roman" w:hAnsi="Times New Roman"/>
          <w:sz w:val="24"/>
        </w:rPr>
        <w:t>les</w:t>
      </w:r>
      <w:r w:rsidRPr="00E22B68">
        <w:rPr>
          <w:rFonts w:ascii="Times New Roman" w:hAnsi="Times New Roman"/>
          <w:sz w:val="24"/>
        </w:rPr>
        <w:t xml:space="preserve"> connexion</w:t>
      </w:r>
      <w:r w:rsidR="001A0195">
        <w:rPr>
          <w:rFonts w:ascii="Times New Roman" w:hAnsi="Times New Roman"/>
          <w:sz w:val="24"/>
        </w:rPr>
        <w:t>s</w:t>
      </w:r>
      <w:r w:rsidRPr="00E22B68">
        <w:rPr>
          <w:rFonts w:ascii="Times New Roman" w:hAnsi="Times New Roman"/>
          <w:sz w:val="24"/>
        </w:rPr>
        <w:t xml:space="preserve">, il faut appeler la méthode </w:t>
      </w:r>
      <w:r w:rsidRPr="00E22B68">
        <w:rPr>
          <w:rFonts w:ascii="Times New Roman" w:hAnsi="Times New Roman"/>
          <w:b/>
          <w:bCs/>
          <w:i/>
          <w:iCs/>
          <w:color w:val="0070C0"/>
          <w:sz w:val="24"/>
        </w:rPr>
        <w:t>close</w:t>
      </w:r>
      <w:r w:rsidRPr="00E22B68">
        <w:rPr>
          <w:rFonts w:ascii="Times New Roman" w:hAnsi="Times New Roman"/>
          <w:color w:val="0070C0"/>
          <w:sz w:val="24"/>
        </w:rPr>
        <w:t xml:space="preserve"> </w:t>
      </w:r>
      <w:r w:rsidR="001A0195">
        <w:rPr>
          <w:rFonts w:ascii="Times New Roman" w:hAnsi="Times New Roman"/>
          <w:sz w:val="24"/>
        </w:rPr>
        <w:t>sur le socket de dialogue et sur le socket du serveur</w:t>
      </w:r>
      <w:r w:rsidRPr="00E22B68">
        <w:rPr>
          <w:rFonts w:ascii="Times New Roman" w:hAnsi="Times New Roman"/>
          <w:sz w:val="24"/>
        </w:rPr>
        <w:t>.</w:t>
      </w:r>
    </w:p>
    <w:p w14:paraId="33A095AC" w14:textId="3ABFE5F8" w:rsidR="00021DB6" w:rsidRDefault="00021DB6" w:rsidP="00021DB6">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w:t>
      </w:r>
      <w:r>
        <w:rPr>
          <w:rFonts w:ascii="Times New Roman" w:hAnsi="Times New Roman"/>
          <w:color w:val="76923C" w:themeColor="accent3" w:themeShade="BF"/>
          <w:sz w:val="24"/>
        </w:rPr>
        <w:t>avec_client</w:t>
      </w:r>
      <w:r>
        <w:rPr>
          <w:rFonts w:ascii="Times New Roman" w:hAnsi="Times New Roman"/>
          <w:sz w:val="24"/>
        </w:rPr>
        <w:t>.</w:t>
      </w:r>
      <w:r>
        <w:rPr>
          <w:rFonts w:ascii="Times New Roman" w:hAnsi="Times New Roman"/>
          <w:b/>
          <w:bCs/>
          <w:i/>
          <w:iCs/>
          <w:color w:val="0070C0"/>
          <w:sz w:val="24"/>
        </w:rPr>
        <w:t>close</w:t>
      </w:r>
      <w:proofErr w:type="spellEnd"/>
      <w:r>
        <w:rPr>
          <w:rFonts w:ascii="Times New Roman" w:hAnsi="Times New Roman"/>
          <w:sz w:val="24"/>
        </w:rPr>
        <w:t>()</w:t>
      </w:r>
    </w:p>
    <w:p w14:paraId="329AA620" w14:textId="17DB1859" w:rsidR="00021DB6" w:rsidRDefault="00021DB6" w:rsidP="00021DB6">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before="120" w:after="120"/>
        <w:jc w:val="both"/>
        <w:rPr>
          <w:rFonts w:ascii="Times New Roman" w:hAnsi="Times New Roman"/>
          <w:sz w:val="24"/>
        </w:rPr>
      </w:pPr>
      <w:proofErr w:type="spellStart"/>
      <w:proofErr w:type="gramStart"/>
      <w:r w:rsidRPr="00284F78">
        <w:rPr>
          <w:rFonts w:ascii="Times New Roman" w:hAnsi="Times New Roman"/>
          <w:color w:val="76923C" w:themeColor="accent3" w:themeShade="BF"/>
          <w:sz w:val="24"/>
        </w:rPr>
        <w:t>connexion</w:t>
      </w:r>
      <w:proofErr w:type="gramEnd"/>
      <w:r w:rsidRPr="00284F78">
        <w:rPr>
          <w:rFonts w:ascii="Times New Roman" w:hAnsi="Times New Roman"/>
          <w:color w:val="76923C" w:themeColor="accent3" w:themeShade="BF"/>
          <w:sz w:val="24"/>
        </w:rPr>
        <w:t>_pri</w:t>
      </w:r>
      <w:r>
        <w:rPr>
          <w:rFonts w:ascii="Times New Roman" w:hAnsi="Times New Roman"/>
          <w:color w:val="76923C" w:themeColor="accent3" w:themeShade="BF"/>
          <w:sz w:val="24"/>
        </w:rPr>
        <w:t>n</w:t>
      </w:r>
      <w:r w:rsidRPr="00284F78">
        <w:rPr>
          <w:rFonts w:ascii="Times New Roman" w:hAnsi="Times New Roman"/>
          <w:color w:val="76923C" w:themeColor="accent3" w:themeShade="BF"/>
          <w:sz w:val="24"/>
        </w:rPr>
        <w:t>cipale</w:t>
      </w:r>
      <w:r>
        <w:rPr>
          <w:rFonts w:ascii="Times New Roman" w:hAnsi="Times New Roman"/>
          <w:sz w:val="24"/>
        </w:rPr>
        <w:t>.</w:t>
      </w:r>
      <w:r>
        <w:rPr>
          <w:rFonts w:ascii="Times New Roman" w:hAnsi="Times New Roman"/>
          <w:b/>
          <w:bCs/>
          <w:i/>
          <w:iCs/>
          <w:color w:val="0070C0"/>
          <w:sz w:val="24"/>
        </w:rPr>
        <w:t>close</w:t>
      </w:r>
      <w:proofErr w:type="spellEnd"/>
      <w:r>
        <w:rPr>
          <w:rFonts w:ascii="Times New Roman" w:hAnsi="Times New Roman"/>
          <w:sz w:val="24"/>
        </w:rPr>
        <w:t>()</w:t>
      </w:r>
    </w:p>
    <w:p w14:paraId="27D0AB73" w14:textId="284C1CB9" w:rsidR="00EE7000" w:rsidRPr="00EE7000" w:rsidRDefault="00EE7000" w:rsidP="00EE7000">
      <w:pPr>
        <w:ind w:firstLine="709"/>
        <w:jc w:val="both"/>
        <w:rPr>
          <w:rFonts w:ascii="Times New Roman" w:hAnsi="Times New Roman"/>
          <w:sz w:val="24"/>
        </w:rPr>
      </w:pPr>
      <w:r w:rsidRPr="00EE7000">
        <w:rPr>
          <w:rFonts w:ascii="Times New Roman" w:hAnsi="Times New Roman"/>
          <w:sz w:val="24"/>
        </w:rPr>
        <w:t xml:space="preserve">Les </w:t>
      </w:r>
      <w:r>
        <w:rPr>
          <w:rFonts w:ascii="Times New Roman" w:hAnsi="Times New Roman"/>
          <w:sz w:val="24"/>
        </w:rPr>
        <w:t>étapes</w:t>
      </w:r>
      <w:r w:rsidRPr="00EE7000">
        <w:rPr>
          <w:rFonts w:ascii="Times New Roman" w:hAnsi="Times New Roman"/>
          <w:sz w:val="24"/>
        </w:rPr>
        <w:t xml:space="preserve"> précédent</w:t>
      </w:r>
      <w:r>
        <w:rPr>
          <w:rFonts w:ascii="Times New Roman" w:hAnsi="Times New Roman"/>
          <w:sz w:val="24"/>
        </w:rPr>
        <w:t>e</w:t>
      </w:r>
      <w:r w:rsidRPr="00EE7000">
        <w:rPr>
          <w:rFonts w:ascii="Times New Roman" w:hAnsi="Times New Roman"/>
          <w:sz w:val="24"/>
        </w:rPr>
        <w:t>s réalisent un serveur en mode itératif : un</w:t>
      </w:r>
      <w:r>
        <w:rPr>
          <w:rFonts w:ascii="Times New Roman" w:hAnsi="Times New Roman"/>
          <w:sz w:val="24"/>
        </w:rPr>
        <w:t xml:space="preserve"> </w:t>
      </w:r>
      <w:r w:rsidRPr="00EE7000">
        <w:rPr>
          <w:rFonts w:ascii="Times New Roman" w:hAnsi="Times New Roman"/>
          <w:sz w:val="24"/>
        </w:rPr>
        <w:t>seul client est servi à la fois.</w:t>
      </w:r>
    </w:p>
    <w:p w14:paraId="23B5F327" w14:textId="7B879E84" w:rsidR="00EE7000" w:rsidRDefault="00EE7000" w:rsidP="00EE7000">
      <w:pPr>
        <w:jc w:val="both"/>
        <w:rPr>
          <w:rFonts w:ascii="Times New Roman" w:hAnsi="Times New Roman"/>
          <w:sz w:val="24"/>
        </w:rPr>
      </w:pPr>
      <w:r w:rsidRPr="00EE7000">
        <w:rPr>
          <w:rFonts w:ascii="Times New Roman" w:hAnsi="Times New Roman"/>
          <w:b/>
          <w:bCs/>
          <w:sz w:val="24"/>
        </w:rPr>
        <w:t>Résumé :</w:t>
      </w:r>
      <w:r w:rsidR="00811A95">
        <w:rPr>
          <w:rFonts w:ascii="Times New Roman" w:hAnsi="Times New Roman"/>
          <w:noProof/>
          <w:sz w:val="24"/>
        </w:rPr>
        <mc:AlternateContent>
          <mc:Choice Requires="wpg">
            <w:drawing>
              <wp:anchor distT="0" distB="0" distL="114300" distR="114300" simplePos="0" relativeHeight="251770880" behindDoc="0" locked="0" layoutInCell="1" allowOverlap="1" wp14:anchorId="2E97D28E" wp14:editId="54EF00C6">
                <wp:simplePos x="0" y="0"/>
                <wp:positionH relativeFrom="column">
                  <wp:posOffset>154305</wp:posOffset>
                </wp:positionH>
                <wp:positionV relativeFrom="paragraph">
                  <wp:posOffset>45085</wp:posOffset>
                </wp:positionV>
                <wp:extent cx="6562085" cy="3325441"/>
                <wp:effectExtent l="0" t="0" r="0" b="27940"/>
                <wp:wrapNone/>
                <wp:docPr id="407" name="Groupe 407"/>
                <wp:cNvGraphicFramePr/>
                <a:graphic xmlns:a="http://schemas.openxmlformats.org/drawingml/2006/main">
                  <a:graphicData uri="http://schemas.microsoft.com/office/word/2010/wordprocessingGroup">
                    <wpg:wgp>
                      <wpg:cNvGrpSpPr/>
                      <wpg:grpSpPr>
                        <a:xfrm>
                          <a:off x="0" y="0"/>
                          <a:ext cx="6562085" cy="3325441"/>
                          <a:chOff x="0" y="0"/>
                          <a:chExt cx="6562085" cy="3325441"/>
                        </a:xfrm>
                      </wpg:grpSpPr>
                      <wpg:grpSp>
                        <wpg:cNvPr id="405" name="Groupe 405"/>
                        <wpg:cNvGrpSpPr/>
                        <wpg:grpSpPr>
                          <a:xfrm>
                            <a:off x="0" y="0"/>
                            <a:ext cx="6562085" cy="3325441"/>
                            <a:chOff x="0" y="0"/>
                            <a:chExt cx="6562085" cy="3325441"/>
                          </a:xfrm>
                        </wpg:grpSpPr>
                        <wpg:grpSp>
                          <wpg:cNvPr id="403" name="Groupe 403"/>
                          <wpg:cNvGrpSpPr/>
                          <wpg:grpSpPr>
                            <a:xfrm>
                              <a:off x="0" y="0"/>
                              <a:ext cx="6562085" cy="3325441"/>
                              <a:chOff x="0" y="0"/>
                              <a:chExt cx="6562085" cy="3325441"/>
                            </a:xfrm>
                          </wpg:grpSpPr>
                          <wpg:grpSp>
                            <wpg:cNvPr id="401" name="Groupe 401"/>
                            <wpg:cNvGrpSpPr/>
                            <wpg:grpSpPr>
                              <a:xfrm>
                                <a:off x="0" y="0"/>
                                <a:ext cx="6562085" cy="3313430"/>
                                <a:chOff x="-114300" y="0"/>
                                <a:chExt cx="6562085" cy="3313430"/>
                              </a:xfrm>
                            </wpg:grpSpPr>
                            <wpg:grpSp>
                              <wpg:cNvPr id="399" name="Groupe 399"/>
                              <wpg:cNvGrpSpPr/>
                              <wpg:grpSpPr>
                                <a:xfrm>
                                  <a:off x="-114300" y="0"/>
                                  <a:ext cx="6562085" cy="3150786"/>
                                  <a:chOff x="-114300" y="0"/>
                                  <a:chExt cx="6562085" cy="3150786"/>
                                </a:xfrm>
                              </wpg:grpSpPr>
                              <wpg:grpSp>
                                <wpg:cNvPr id="397" name="Groupe 397"/>
                                <wpg:cNvGrpSpPr/>
                                <wpg:grpSpPr>
                                  <a:xfrm>
                                    <a:off x="-114300" y="0"/>
                                    <a:ext cx="6562085" cy="3150786"/>
                                    <a:chOff x="-114300" y="0"/>
                                    <a:chExt cx="6562085" cy="3150786"/>
                                  </a:xfrm>
                                </wpg:grpSpPr>
                                <wpg:grpSp>
                                  <wpg:cNvPr id="395" name="Groupe 395"/>
                                  <wpg:cNvGrpSpPr/>
                                  <wpg:grpSpPr>
                                    <a:xfrm>
                                      <a:off x="-114300" y="0"/>
                                      <a:ext cx="6562085" cy="3150786"/>
                                      <a:chOff x="-114300" y="0"/>
                                      <a:chExt cx="6562085" cy="3150786"/>
                                    </a:xfrm>
                                  </wpg:grpSpPr>
                                  <wpg:grpSp>
                                    <wpg:cNvPr id="392" name="Groupe 392"/>
                                    <wpg:cNvGrpSpPr/>
                                    <wpg:grpSpPr>
                                      <a:xfrm>
                                        <a:off x="-114300" y="0"/>
                                        <a:ext cx="6562085" cy="3150786"/>
                                        <a:chOff x="-114300" y="0"/>
                                        <a:chExt cx="6562085" cy="3150786"/>
                                      </a:xfrm>
                                    </wpg:grpSpPr>
                                    <wps:wsp>
                                      <wps:cNvPr id="391" name="Rectangle : coins arrondis 391"/>
                                      <wps:cNvSpPr/>
                                      <wps:spPr>
                                        <a:xfrm>
                                          <a:off x="381000" y="1533525"/>
                                          <a:ext cx="5210175" cy="1143000"/>
                                        </a:xfrm>
                                        <a:prstGeom prst="roundRect">
                                          <a:avLst/>
                                        </a:prstGeom>
                                        <a:solidFill>
                                          <a:schemeClr val="accent4">
                                            <a:lumMod val="40000"/>
                                            <a:lumOff val="6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0" name="Groupe 390"/>
                                      <wpg:cNvGrpSpPr/>
                                      <wpg:grpSpPr>
                                        <a:xfrm>
                                          <a:off x="-114300" y="0"/>
                                          <a:ext cx="6562085" cy="3150786"/>
                                          <a:chOff x="-114300" y="0"/>
                                          <a:chExt cx="6562085" cy="3150786"/>
                                        </a:xfrm>
                                      </wpg:grpSpPr>
                                      <wpg:grpSp>
                                        <wpg:cNvPr id="388" name="Groupe 388"/>
                                        <wpg:cNvGrpSpPr/>
                                        <wpg:grpSpPr>
                                          <a:xfrm>
                                            <a:off x="-114300" y="0"/>
                                            <a:ext cx="6562085" cy="3150786"/>
                                            <a:chOff x="-114300" y="0"/>
                                            <a:chExt cx="6562085" cy="3150786"/>
                                          </a:xfrm>
                                        </wpg:grpSpPr>
                                        <wps:wsp>
                                          <wps:cNvPr id="382" name="Connecteur droit 382"/>
                                          <wps:cNvCnPr/>
                                          <wps:spPr>
                                            <a:xfrm>
                                              <a:off x="4867275" y="2019300"/>
                                              <a:ext cx="0" cy="1993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387" name="Groupe 387"/>
                                          <wpg:cNvGrpSpPr/>
                                          <wpg:grpSpPr>
                                            <a:xfrm>
                                              <a:off x="-114300" y="0"/>
                                              <a:ext cx="6562085" cy="3150786"/>
                                              <a:chOff x="-114300" y="0"/>
                                              <a:chExt cx="6562085" cy="3150786"/>
                                            </a:xfrm>
                                          </wpg:grpSpPr>
                                          <wps:wsp>
                                            <wps:cNvPr id="380" name="Connecteur droit 380"/>
                                            <wps:cNvCnPr/>
                                            <wps:spPr>
                                              <a:xfrm>
                                                <a:off x="1200150" y="2552700"/>
                                                <a:ext cx="0" cy="199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86" name="Groupe 386"/>
                                            <wpg:cNvGrpSpPr/>
                                            <wpg:grpSpPr>
                                              <a:xfrm>
                                                <a:off x="-114300" y="0"/>
                                                <a:ext cx="6562085" cy="3150786"/>
                                                <a:chOff x="-114300" y="0"/>
                                                <a:chExt cx="6562085" cy="3150786"/>
                                              </a:xfrm>
                                            </wpg:grpSpPr>
                                            <wps:wsp>
                                              <wps:cNvPr id="381" name="Connecteur droit 381"/>
                                              <wps:cNvCnPr/>
                                              <wps:spPr>
                                                <a:xfrm>
                                                  <a:off x="1209552" y="2000250"/>
                                                  <a:ext cx="0" cy="1993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385" name="Groupe 385"/>
                                              <wpg:cNvGrpSpPr/>
                                              <wpg:grpSpPr>
                                                <a:xfrm>
                                                  <a:off x="-114300" y="0"/>
                                                  <a:ext cx="6562085" cy="3150786"/>
                                                  <a:chOff x="-114300" y="0"/>
                                                  <a:chExt cx="6562085" cy="3150786"/>
                                                </a:xfrm>
                                              </wpg:grpSpPr>
                                              <wpg:grpSp>
                                                <wpg:cNvPr id="384" name="Groupe 384"/>
                                                <wpg:cNvGrpSpPr/>
                                                <wpg:grpSpPr>
                                                  <a:xfrm>
                                                    <a:off x="-114300" y="0"/>
                                                    <a:ext cx="6562085" cy="3150786"/>
                                                    <a:chOff x="-114300" y="0"/>
                                                    <a:chExt cx="6562085" cy="3150786"/>
                                                  </a:xfrm>
                                                </wpg:grpSpPr>
                                                <wps:wsp>
                                                  <wps:cNvPr id="375" name="Connecteur droit 375"/>
                                                  <wps:cNvCnPr>
                                                    <a:stCxn id="352" idx="2"/>
                                                    <a:endCxn id="353" idx="0"/>
                                                  </wps:cNvCnPr>
                                                  <wps:spPr>
                                                    <a:xfrm>
                                                      <a:off x="4849942" y="883428"/>
                                                      <a:ext cx="0" cy="2022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9" name="Groupe 379"/>
                                                  <wpg:cNvGrpSpPr/>
                                                  <wpg:grpSpPr>
                                                    <a:xfrm>
                                                      <a:off x="-114300" y="0"/>
                                                      <a:ext cx="6562085" cy="3150786"/>
                                                      <a:chOff x="-114300" y="0"/>
                                                      <a:chExt cx="6562085" cy="3150786"/>
                                                    </a:xfrm>
                                                  </wpg:grpSpPr>
                                                  <wpg:grpSp>
                                                    <wpg:cNvPr id="378" name="Groupe 378"/>
                                                    <wpg:cNvGrpSpPr/>
                                                    <wpg:grpSpPr>
                                                      <a:xfrm>
                                                        <a:off x="-114300" y="0"/>
                                                        <a:ext cx="6562085" cy="3150786"/>
                                                        <a:chOff x="-114300" y="0"/>
                                                        <a:chExt cx="6562085" cy="3150786"/>
                                                      </a:xfrm>
                                                    </wpg:grpSpPr>
                                                    <wpg:grpSp>
                                                      <wpg:cNvPr id="374" name="Groupe 374"/>
                                                      <wpg:cNvGrpSpPr/>
                                                      <wpg:grpSpPr>
                                                        <a:xfrm>
                                                          <a:off x="-114300" y="0"/>
                                                          <a:ext cx="6562085" cy="3150786"/>
                                                          <a:chOff x="-114300" y="0"/>
                                                          <a:chExt cx="6562085" cy="3150786"/>
                                                        </a:xfrm>
                                                      </wpg:grpSpPr>
                                                      <wpg:grpSp>
                                                        <wpg:cNvPr id="372" name="Groupe 372"/>
                                                        <wpg:cNvGrpSpPr/>
                                                        <wpg:grpSpPr>
                                                          <a:xfrm>
                                                            <a:off x="-114300" y="0"/>
                                                            <a:ext cx="6562085" cy="3150786"/>
                                                            <a:chOff x="-114300" y="0"/>
                                                            <a:chExt cx="6562085" cy="3150786"/>
                                                          </a:xfrm>
                                                        </wpg:grpSpPr>
                                                        <wpg:grpSp>
                                                          <wpg:cNvPr id="369" name="Groupe 369"/>
                                                          <wpg:cNvGrpSpPr/>
                                                          <wpg:grpSpPr>
                                                            <a:xfrm>
                                                              <a:off x="-114300" y="0"/>
                                                              <a:ext cx="6562085" cy="3150786"/>
                                                              <a:chOff x="-114300" y="0"/>
                                                              <a:chExt cx="6562085" cy="3150786"/>
                                                            </a:xfrm>
                                                          </wpg:grpSpPr>
                                                          <wpg:grpSp>
                                                            <wpg:cNvPr id="367" name="Groupe 367"/>
                                                            <wpg:cNvGrpSpPr/>
                                                            <wpg:grpSpPr>
                                                              <a:xfrm>
                                                                <a:off x="-114300" y="0"/>
                                                                <a:ext cx="6562085" cy="3150786"/>
                                                                <a:chOff x="-114300" y="0"/>
                                                                <a:chExt cx="6562085" cy="3150786"/>
                                                              </a:xfrm>
                                                            </wpg:grpSpPr>
                                                            <wpg:grpSp>
                                                              <wpg:cNvPr id="365" name="Groupe 365"/>
                                                              <wpg:cNvGrpSpPr/>
                                                              <wpg:grpSpPr>
                                                                <a:xfrm>
                                                                  <a:off x="-114300" y="0"/>
                                                                  <a:ext cx="6562085" cy="3150786"/>
                                                                  <a:chOff x="-114300" y="0"/>
                                                                  <a:chExt cx="6562085" cy="3150786"/>
                                                                </a:xfrm>
                                                              </wpg:grpSpPr>
                                                              <wpg:grpSp>
                                                                <wpg:cNvPr id="363" name="Groupe 363"/>
                                                                <wpg:cNvGrpSpPr/>
                                                                <wpg:grpSpPr>
                                                                  <a:xfrm>
                                                                    <a:off x="-114300" y="0"/>
                                                                    <a:ext cx="6562085" cy="3150786"/>
                                                                    <a:chOff x="-114300" y="0"/>
                                                                    <a:chExt cx="6562085" cy="3150786"/>
                                                                  </a:xfrm>
                                                                </wpg:grpSpPr>
                                                                <wpg:grpSp>
                                                                  <wpg:cNvPr id="361" name="Groupe 361"/>
                                                                  <wpg:cNvGrpSpPr/>
                                                                  <wpg:grpSpPr>
                                                                    <a:xfrm>
                                                                      <a:off x="-114300" y="0"/>
                                                                      <a:ext cx="6562085" cy="3150786"/>
                                                                      <a:chOff x="-114300" y="0"/>
                                                                      <a:chExt cx="6562085" cy="3150786"/>
                                                                    </a:xfrm>
                                                                  </wpg:grpSpPr>
                                                                  <wpg:grpSp>
                                                                    <wpg:cNvPr id="359" name="Groupe 359"/>
                                                                    <wpg:cNvGrpSpPr/>
                                                                    <wpg:grpSpPr>
                                                                      <a:xfrm>
                                                                        <a:off x="-114300" y="0"/>
                                                                        <a:ext cx="6562085" cy="3150786"/>
                                                                        <a:chOff x="-114300" y="0"/>
                                                                        <a:chExt cx="6562085" cy="3150786"/>
                                                                      </a:xfrm>
                                                                    </wpg:grpSpPr>
                                                                    <wpg:grpSp>
                                                                      <wpg:cNvPr id="358" name="Groupe 358"/>
                                                                      <wpg:cNvGrpSpPr/>
                                                                      <wpg:grpSpPr>
                                                                        <a:xfrm>
                                                                          <a:off x="-114300" y="0"/>
                                                                          <a:ext cx="6562085" cy="3150786"/>
                                                                          <a:chOff x="-95246" y="0"/>
                                                                          <a:chExt cx="6562085" cy="3150786"/>
                                                                        </a:xfrm>
                                                                      </wpg:grpSpPr>
                                                                      <wpg:grpSp>
                                                                        <wpg:cNvPr id="350" name="Groupe 350"/>
                                                                        <wpg:cNvGrpSpPr/>
                                                                        <wpg:grpSpPr>
                                                                          <a:xfrm>
                                                                            <a:off x="-95246" y="0"/>
                                                                            <a:ext cx="6562085" cy="3110865"/>
                                                                            <a:chOff x="57" y="-152656"/>
                                                                            <a:chExt cx="6562412" cy="3112864"/>
                                                                          </a:xfrm>
                                                                        </wpg:grpSpPr>
                                                                        <wpg:grpSp>
                                                                          <wpg:cNvPr id="348" name="Groupe 348"/>
                                                                          <wpg:cNvGrpSpPr/>
                                                                          <wpg:grpSpPr>
                                                                            <a:xfrm>
                                                                              <a:off x="57" y="-152656"/>
                                                                              <a:ext cx="6562412" cy="3112864"/>
                                                                              <a:chOff x="57" y="-152656"/>
                                                                              <a:chExt cx="6562412" cy="3112864"/>
                                                                            </a:xfrm>
                                                                          </wpg:grpSpPr>
                                                                          <wpg:grpSp>
                                                                            <wpg:cNvPr id="347" name="Groupe 347"/>
                                                                            <wpg:cNvGrpSpPr/>
                                                                            <wpg:grpSpPr>
                                                                              <a:xfrm>
                                                                                <a:off x="57" y="-152656"/>
                                                                                <a:ext cx="6562412" cy="3112864"/>
                                                                                <a:chOff x="57" y="-152656"/>
                                                                                <a:chExt cx="6562412" cy="3112864"/>
                                                                              </a:xfrm>
                                                                            </wpg:grpSpPr>
                                                                            <wpg:grpSp>
                                                                              <wpg:cNvPr id="344" name="Groupe 344"/>
                                                                              <wpg:cNvGrpSpPr/>
                                                                              <wpg:grpSpPr>
                                                                                <a:xfrm>
                                                                                  <a:off x="57" y="-152656"/>
                                                                                  <a:ext cx="6562412" cy="3112864"/>
                                                                                  <a:chOff x="57" y="-152656"/>
                                                                                  <a:chExt cx="6562412" cy="3112864"/>
                                                                                </a:xfrm>
                                                                              </wpg:grpSpPr>
                                                                              <wps:wsp>
                                                                                <wps:cNvPr id="338" name="Rectangle : coins arrondis 338"/>
                                                                                <wps:cNvSpPr/>
                                                                                <wps:spPr>
                                                                                  <a:xfrm>
                                                                                    <a:off x="857250" y="2057400"/>
                                                                                    <a:ext cx="899836" cy="359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 coins arrondis 339"/>
                                                                                <wps:cNvSpPr/>
                                                                                <wps:spPr>
                                                                                  <a:xfrm>
                                                                                    <a:off x="857190" y="2600325"/>
                                                                                    <a:ext cx="899836" cy="359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3" name="Groupe 343"/>
                                                                                <wpg:cNvGrpSpPr/>
                                                                                <wpg:grpSpPr>
                                                                                  <a:xfrm>
                                                                                    <a:off x="57" y="-152656"/>
                                                                                    <a:ext cx="6562412" cy="2036539"/>
                                                                                    <a:chOff x="57" y="-152656"/>
                                                                                    <a:chExt cx="6562412" cy="2036539"/>
                                                                                  </a:xfrm>
                                                                                </wpg:grpSpPr>
                                                                                <wps:wsp>
                                                                                  <wps:cNvPr id="336" name="Rectangle : coins arrondis 336"/>
                                                                                  <wps:cNvSpPr/>
                                                                                  <wps:spPr>
                                                                                    <a:xfrm>
                                                                                      <a:off x="857250" y="1524000"/>
                                                                                      <a:ext cx="899836" cy="359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2" name="Groupe 342"/>
                                                                                  <wpg:cNvGrpSpPr/>
                                                                                  <wpg:grpSpPr>
                                                                                    <a:xfrm>
                                                                                      <a:off x="57" y="-152656"/>
                                                                                      <a:ext cx="6562412" cy="1474564"/>
                                                                                      <a:chOff x="57" y="-152656"/>
                                                                                      <a:chExt cx="6562412" cy="1474564"/>
                                                                                    </a:xfrm>
                                                                                  </wpg:grpSpPr>
                                                                                  <wpg:grpSp>
                                                                                    <wpg:cNvPr id="341" name="Groupe 341"/>
                                                                                    <wpg:cNvGrpSpPr/>
                                                                                    <wpg:grpSpPr>
                                                                                      <a:xfrm>
                                                                                        <a:off x="57" y="-152656"/>
                                                                                        <a:ext cx="6562412" cy="1474564"/>
                                                                                        <a:chOff x="57" y="-152656"/>
                                                                                        <a:chExt cx="6562412" cy="1474564"/>
                                                                                      </a:xfrm>
                                                                                    </wpg:grpSpPr>
                                                                                    <wpg:grpSp>
                                                                                      <wpg:cNvPr id="335" name="Groupe 335"/>
                                                                                      <wpg:cNvGrpSpPr/>
                                                                                      <wpg:grpSpPr>
                                                                                        <a:xfrm>
                                                                                          <a:off x="57" y="-152656"/>
                                                                                          <a:ext cx="6562412" cy="1295483"/>
                                                                                          <a:chOff x="57" y="-152656"/>
                                                                                          <a:chExt cx="6562412" cy="1295483"/>
                                                                                        </a:xfrm>
                                                                                      </wpg:grpSpPr>
                                                                                      <wpg:grpSp>
                                                                                        <wpg:cNvPr id="304" name="Groupe 304"/>
                                                                                        <wpg:cNvGrpSpPr/>
                                                                                        <wpg:grpSpPr>
                                                                                          <a:xfrm>
                                                                                            <a:off x="57" y="-152656"/>
                                                                                            <a:ext cx="6562412" cy="1295483"/>
                                                                                            <a:chOff x="-857132" y="-152656"/>
                                                                                            <a:chExt cx="6562412" cy="1295483"/>
                                                                                          </a:xfrm>
                                                                                        </wpg:grpSpPr>
                                                                                        <wpg:grpSp>
                                                                                          <wpg:cNvPr id="308" name="Groupe 308"/>
                                                                                          <wpg:cNvGrpSpPr/>
                                                                                          <wpg:grpSpPr>
                                                                                            <a:xfrm>
                                                                                              <a:off x="-857132" y="-152656"/>
                                                                                              <a:ext cx="6562412" cy="1266732"/>
                                                                                              <a:chOff x="-857135" y="-532712"/>
                                                                                              <a:chExt cx="6562436" cy="1266947"/>
                                                                                            </a:xfrm>
                                                                                          </wpg:grpSpPr>
                                                                                          <wpg:grpSp>
                                                                                            <wpg:cNvPr id="316" name="Groupe 316"/>
                                                                                            <wpg:cNvGrpSpPr/>
                                                                                            <wpg:grpSpPr>
                                                                                              <a:xfrm>
                                                                                                <a:off x="-857135" y="-532712"/>
                                                                                                <a:ext cx="5414898" cy="1266947"/>
                                                                                                <a:chOff x="-342889" y="-543330"/>
                                                                                                <a:chExt cx="5415549" cy="1267234"/>
                                                                                              </a:xfrm>
                                                                                            </wpg:grpSpPr>
                                                                                            <wps:wsp>
                                                                                              <wps:cNvPr id="317" name="Zone de texte 2"/>
                                                                                              <wps:cNvSpPr txBox="1">
                                                                                                <a:spLocks noChangeArrowheads="1"/>
                                                                                              </wps:cNvSpPr>
                                                                                              <wps:spPr bwMode="auto">
                                                                                                <a:xfrm>
                                                                                                  <a:off x="1828533" y="461204"/>
                                                                                                  <a:ext cx="1943043" cy="262700"/>
                                                                                                </a:xfrm>
                                                                                                <a:prstGeom prst="rect">
                                                                                                  <a:avLst/>
                                                                                                </a:prstGeom>
                                                                                                <a:solidFill>
                                                                                                  <a:srgbClr val="FFFFFF"/>
                                                                                                </a:solidFill>
                                                                                                <a:ln w="9525">
                                                                                                  <a:noFill/>
                                                                                                  <a:miter lim="800000"/>
                                                                                                  <a:headEnd/>
                                                                                                  <a:tailEnd/>
                                                                                                </a:ln>
                                                                                              </wps:spPr>
                                                                                              <wps:txbx>
                                                                                                <w:txbxContent>
                                                                                                  <w:p w14:paraId="1107326E" w14:textId="73F8927B" w:rsidR="00EE7000" w:rsidRPr="00D01FEC" w:rsidRDefault="00EE7000" w:rsidP="00EE7000">
                                                                                                    <w:pPr>
                                                                                                      <w:jc w:val="center"/>
                                                                                                      <w:rPr>
                                                                                                        <w:rFonts w:ascii="Times New Roman" w:hAnsi="Times New Roman"/>
                                                                                                        <w:sz w:val="24"/>
                                                                                                        <w:szCs w:val="28"/>
                                                                                                      </w:rPr>
                                                                                                    </w:pPr>
                                                                                                    <w:r>
                                                                                                      <w:rPr>
                                                                                                        <w:rFonts w:ascii="Times New Roman" w:hAnsi="Times New Roman"/>
                                                                                                        <w:sz w:val="24"/>
                                                                                                        <w:szCs w:val="28"/>
                                                                                                      </w:rPr>
                                                                                                      <w:t xml:space="preserve">Connexion </w:t>
                                                                                                    </w:r>
                                                                                                    <w:r w:rsidR="00A05B73">
                                                                                                      <w:rPr>
                                                                                                        <w:rFonts w:ascii="Times New Roman" w:hAnsi="Times New Roman"/>
                                                                                                        <w:sz w:val="24"/>
                                                                                                        <w:szCs w:val="28"/>
                                                                                                      </w:rPr>
                                                                                                      <w:t>initiale</w:t>
                                                                                                    </w:r>
                                                                                                  </w:p>
                                                                                                </w:txbxContent>
                                                                                              </wps:txbx>
                                                                                              <wps:bodyPr rot="0" vert="horz" wrap="square" lIns="91440" tIns="45720" rIns="91440" bIns="45720" anchor="t" anchorCtr="0">
                                                                                                <a:noAutofit/>
                                                                                              </wps:bodyPr>
                                                                                            </wps:wsp>
                                                                                            <wpg:grpSp>
                                                                                              <wpg:cNvPr id="318" name="Groupe 318"/>
                                                                                              <wpg:cNvGrpSpPr/>
                                                                                              <wpg:grpSpPr>
                                                                                                <a:xfrm>
                                                                                                  <a:off x="-342889" y="-543330"/>
                                                                                                  <a:ext cx="5415549" cy="1029166"/>
                                                                                                  <a:chOff x="-352414" y="-543330"/>
                                                                                                  <a:chExt cx="5415549" cy="1029166"/>
                                                                                                </a:xfrm>
                                                                                              </wpg:grpSpPr>
                                                                                              <wps:wsp>
                                                                                                <wps:cNvPr id="319" name="Rectangle : coins arrondis 319"/>
                                                                                                <wps:cNvSpPr/>
                                                                                                <wps:spPr>
                                                                                                  <a:xfrm>
                                                                                                    <a:off x="4163215" y="-543330"/>
                                                                                                    <a:ext cx="899920" cy="3602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0" name="Groupe 320"/>
                                                                                                <wpg:cNvGrpSpPr/>
                                                                                                <wpg:grpSpPr>
                                                                                                  <a:xfrm>
                                                                                                    <a:off x="-352414" y="0"/>
                                                                                                    <a:ext cx="1757239" cy="485836"/>
                                                                                                    <a:chOff x="-352414" y="0"/>
                                                                                                    <a:chExt cx="1757239" cy="485836"/>
                                                                                                  </a:xfrm>
                                                                                                </wpg:grpSpPr>
                                                                                                <wps:wsp>
                                                                                                  <wps:cNvPr id="322" name="Rectangle : coins arrondis 322"/>
                                                                                                  <wps:cNvSpPr/>
                                                                                                  <wps:spPr>
                                                                                                    <a:xfrm>
                                                                                                      <a:off x="504825" y="0"/>
                                                                                                      <a:ext cx="900000" cy="3601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Zone de texte 2"/>
                                                                                                  <wps:cNvSpPr txBox="1">
                                                                                                    <a:spLocks noChangeArrowheads="1"/>
                                                                                                  </wps:cNvSpPr>
                                                                                                  <wps:spPr bwMode="auto">
                                                                                                    <a:xfrm>
                                                                                                      <a:off x="-352414" y="180779"/>
                                                                                                      <a:ext cx="762031" cy="305057"/>
                                                                                                    </a:xfrm>
                                                                                                    <a:prstGeom prst="rect">
                                                                                                      <a:avLst/>
                                                                                                    </a:prstGeom>
                                                                                                    <a:solidFill>
                                                                                                      <a:schemeClr val="accent1"/>
                                                                                                    </a:solidFill>
                                                                                                    <a:ln w="9525">
                                                                                                      <a:noFill/>
                                                                                                      <a:miter lim="800000"/>
                                                                                                      <a:headEnd/>
                                                                                                      <a:tailEnd/>
                                                                                                    </a:ln>
                                                                                                  </wps:spPr>
                                                                                                  <wps:txbx>
                                                                                                    <w:txbxContent>
                                                                                                      <w:p w14:paraId="46AC4A93" w14:textId="77777777" w:rsidR="00EE7000" w:rsidRPr="00811A95" w:rsidRDefault="00EE7000" w:rsidP="00EE7000">
                                                                                                        <w:pPr>
                                                                                                          <w:jc w:val="center"/>
                                                                                                          <w:rPr>
                                                                                                            <w:rFonts w:ascii="Times New Roman" w:hAnsi="Times New Roman"/>
                                                                                                            <w:b/>
                                                                                                            <w:bCs/>
                                                                                                            <w:sz w:val="24"/>
                                                                                                            <w:szCs w:val="28"/>
                                                                                                          </w:rPr>
                                                                                                        </w:pPr>
                                                                                                        <w:r w:rsidRPr="00811A95">
                                                                                                          <w:rPr>
                                                                                                            <w:rFonts w:ascii="Times New Roman" w:hAnsi="Times New Roman"/>
                                                                                                            <w:b/>
                                                                                                            <w:bCs/>
                                                                                                            <w:sz w:val="24"/>
                                                                                                            <w:szCs w:val="28"/>
                                                                                                          </w:rPr>
                                                                                                          <w:t>Client</w:t>
                                                                                                        </w:r>
                                                                                                      </w:p>
                                                                                                    </w:txbxContent>
                                                                                                  </wps:txbx>
                                                                                                  <wps:bodyPr rot="0" vert="horz" wrap="square" lIns="91440" tIns="45720" rIns="91440" bIns="45720" anchor="t" anchorCtr="0">
                                                                                                    <a:noAutofit/>
                                                                                                  </wps:bodyPr>
                                                                                                </wps:wsp>
                                                                                              </wpg:grpSp>
                                                                                            </wpg:grpSp>
                                                                                          </wpg:grpSp>
                                                                                          <wps:wsp>
                                                                                            <wps:cNvPr id="328" name="Zone de texte 2"/>
                                                                                            <wps:cNvSpPr txBox="1">
                                                                                              <a:spLocks noChangeArrowheads="1"/>
                                                                                            </wps:cNvSpPr>
                                                                                            <wps:spPr bwMode="auto">
                                                                                              <a:xfrm>
                                                                                                <a:off x="4924251" y="124970"/>
                                                                                                <a:ext cx="781050" cy="305188"/>
                                                                                              </a:xfrm>
                                                                                              <a:prstGeom prst="rect">
                                                                                                <a:avLst/>
                                                                                              </a:prstGeom>
                                                                                              <a:solidFill>
                                                                                                <a:srgbClr val="FFC000"/>
                                                                                              </a:solidFill>
                                                                                              <a:ln w="9525">
                                                                                                <a:noFill/>
                                                                                                <a:miter lim="800000"/>
                                                                                                <a:headEnd/>
                                                                                                <a:tailEnd/>
                                                                                              </a:ln>
                                                                                            </wps:spPr>
                                                                                            <wps:txbx>
                                                                                              <w:txbxContent>
                                                                                                <w:p w14:paraId="0772AD3C" w14:textId="77777777" w:rsidR="00EE7000" w:rsidRPr="00811A95" w:rsidRDefault="00EE7000" w:rsidP="00EE7000">
                                                                                                  <w:pPr>
                                                                                                    <w:rPr>
                                                                                                      <w:rFonts w:ascii="Times New Roman" w:eastAsiaTheme="minorHAnsi" w:hAnsi="Times New Roman"/>
                                                                                                      <w:b/>
                                                                                                      <w:bCs/>
                                                                                                      <w:sz w:val="24"/>
                                                                                                      <w:lang w:eastAsia="en-US"/>
                                                                                                    </w:rPr>
                                                                                                  </w:pPr>
                                                                                                  <w:r w:rsidRPr="00811A95">
                                                                                                    <w:rPr>
                                                                                                      <w:rFonts w:ascii="Times New Roman" w:eastAsiaTheme="minorHAnsi" w:hAnsi="Times New Roman"/>
                                                                                                      <w:b/>
                                                                                                      <w:bCs/>
                                                                                                      <w:sz w:val="24"/>
                                                                                                      <w:lang w:eastAsia="en-US"/>
                                                                                                    </w:rPr>
                                                                                                    <w:t>Serveur</w:t>
                                                                                                  </w:r>
                                                                                                </w:p>
                                                                                              </w:txbxContent>
                                                                                            </wps:txbx>
                                                                                            <wps:bodyPr rot="0" vert="horz" wrap="square" lIns="91440" tIns="45720" rIns="91440" bIns="45720" anchor="t" anchorCtr="0">
                                                                                              <a:noAutofit/>
                                                                                            </wps:bodyPr>
                                                                                          </wps:wsp>
                                                                                        </wpg:grpSp>
                                                                                        <wps:wsp>
                                                                                          <wps:cNvPr id="332" name="Connecteur droit avec flèche 332"/>
                                                                                          <wps:cNvCnPr>
                                                                                            <a:stCxn id="353" idx="1"/>
                                                                                          </wps:cNvCnPr>
                                                                                          <wps:spPr>
                                                                                            <a:xfrm flipH="1">
                                                                                              <a:off x="914232" y="1113766"/>
                                                                                              <a:ext cx="2743265" cy="29061"/>
                                                                                            </a:xfrm>
                                                                                            <a:prstGeom prst="straightConnector1">
                                                                                              <a:avLst/>
                                                                                            </a:prstGeom>
                                                                                            <a:ln w="28575">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4" name="Zone de texte 2"/>
                                                                                        <wps:cNvSpPr txBox="1">
                                                                                          <a:spLocks noChangeArrowheads="1"/>
                                                                                        </wps:cNvSpPr>
                                                                                        <wps:spPr bwMode="auto">
                                                                                          <a:xfrm>
                                                                                            <a:off x="942975" y="447675"/>
                                                                                            <a:ext cx="761893" cy="304838"/>
                                                                                          </a:xfrm>
                                                                                          <a:prstGeom prst="rect">
                                                                                            <a:avLst/>
                                                                                          </a:prstGeom>
                                                                                          <a:noFill/>
                                                                                          <a:ln w="9525">
                                                                                            <a:noFill/>
                                                                                            <a:miter lim="800000"/>
                                                                                            <a:headEnd/>
                                                                                            <a:tailEnd/>
                                                                                          </a:ln>
                                                                                        </wps:spPr>
                                                                                        <wps:txbx>
                                                                                          <w:txbxContent>
                                                                                            <w:p w14:paraId="0FE4D8C2" w14:textId="040A57E7" w:rsidR="00EE7000" w:rsidRPr="00D01FEC" w:rsidRDefault="00EE7000" w:rsidP="00EE7000">
                                                                                              <w:pPr>
                                                                                                <w:jc w:val="center"/>
                                                                                                <w:rPr>
                                                                                                  <w:rFonts w:ascii="Times New Roman" w:hAnsi="Times New Roman"/>
                                                                                                  <w:sz w:val="24"/>
                                                                                                  <w:szCs w:val="28"/>
                                                                                                </w:rPr>
                                                                                              </w:pPr>
                                                                                              <w:proofErr w:type="gramStart"/>
                                                                                              <w:r>
                                                                                                <w:rPr>
                                                                                                  <w:rFonts w:ascii="Times New Roman" w:hAnsi="Times New Roman"/>
                                                                                                  <w:sz w:val="24"/>
                                                                                                  <w:szCs w:val="28"/>
                                                                                                </w:rPr>
                                                                                                <w:t>socket(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37" name="Rectangle : coins arrondis 337"/>
                                                                                      <wps:cNvSpPr/>
                                                                                      <wps:spPr>
                                                                                        <a:xfrm>
                                                                                          <a:off x="857250" y="962025"/>
                                                                                          <a:ext cx="899836" cy="359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Zone de texte 2"/>
                                                                                    <wps:cNvSpPr txBox="1">
                                                                                      <a:spLocks noChangeArrowheads="1"/>
                                                                                    </wps:cNvSpPr>
                                                                                    <wps:spPr bwMode="auto">
                                                                                      <a:xfrm>
                                                                                        <a:off x="876300" y="1000125"/>
                                                                                        <a:ext cx="838200" cy="304165"/>
                                                                                      </a:xfrm>
                                                                                      <a:prstGeom prst="rect">
                                                                                        <a:avLst/>
                                                                                      </a:prstGeom>
                                                                                      <a:noFill/>
                                                                                      <a:ln w="9525">
                                                                                        <a:noFill/>
                                                                                        <a:miter lim="800000"/>
                                                                                        <a:headEnd/>
                                                                                        <a:tailEnd/>
                                                                                      </a:ln>
                                                                                    </wps:spPr>
                                                                                    <wps:txbx>
                                                                                      <w:txbxContent>
                                                                                        <w:p w14:paraId="734333D3" w14:textId="2E01E4F9" w:rsidR="00EE7000" w:rsidRPr="00D01FEC" w:rsidRDefault="00EE7000" w:rsidP="00EE7000">
                                                                                          <w:pPr>
                                                                                            <w:jc w:val="center"/>
                                                                                            <w:rPr>
                                                                                              <w:rFonts w:ascii="Times New Roman" w:hAnsi="Times New Roman"/>
                                                                                              <w:sz w:val="24"/>
                                                                                              <w:szCs w:val="28"/>
                                                                                            </w:rPr>
                                                                                          </w:pPr>
                                                                                          <w:proofErr w:type="spellStart"/>
                                                                                          <w:proofErr w:type="gramStart"/>
                                                                                          <w:r>
                                                                                            <w:rPr>
                                                                                              <w:rFonts w:ascii="Times New Roman" w:hAnsi="Times New Roman"/>
                                                                                              <w:sz w:val="24"/>
                                                                                              <w:szCs w:val="28"/>
                                                                                            </w:rPr>
                                                                                            <w:t>connect</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g:grpSp>
                                                                            </wpg:grpSp>
                                                                            <wps:wsp>
                                                                              <wps:cNvPr id="345" name="Zone de texte 2"/>
                                                                              <wps:cNvSpPr txBox="1">
                                                                                <a:spLocks noChangeArrowheads="1"/>
                                                                              </wps:cNvSpPr>
                                                                              <wps:spPr bwMode="auto">
                                                                                <a:xfrm>
                                                                                  <a:off x="895350" y="1562100"/>
                                                                                  <a:ext cx="838151" cy="304116"/>
                                                                                </a:xfrm>
                                                                                <a:prstGeom prst="rect">
                                                                                  <a:avLst/>
                                                                                </a:prstGeom>
                                                                                <a:noFill/>
                                                                                <a:ln w="9525">
                                                                                  <a:noFill/>
                                                                                  <a:miter lim="800000"/>
                                                                                  <a:headEnd/>
                                                                                  <a:tailEnd/>
                                                                                </a:ln>
                                                                              </wps:spPr>
                                                                              <wps:txbx>
                                                                                <w:txbxContent>
                                                                                  <w:p w14:paraId="67698B46" w14:textId="3E0BBDF2"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send</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46" name="Zone de texte 2"/>
                                                                            <wps:cNvSpPr txBox="1">
                                                                              <a:spLocks noChangeArrowheads="1"/>
                                                                            </wps:cNvSpPr>
                                                                            <wps:spPr bwMode="auto">
                                                                              <a:xfrm>
                                                                                <a:off x="895350" y="2095500"/>
                                                                                <a:ext cx="838151" cy="304116"/>
                                                                              </a:xfrm>
                                                                              <a:prstGeom prst="rect">
                                                                                <a:avLst/>
                                                                              </a:prstGeom>
                                                                              <a:noFill/>
                                                                              <a:ln w="9525">
                                                                                <a:noFill/>
                                                                                <a:miter lim="800000"/>
                                                                                <a:headEnd/>
                                                                                <a:tailEnd/>
                                                                              </a:ln>
                                                                            </wps:spPr>
                                                                            <wps:txbx>
                                                                              <w:txbxContent>
                                                                                <w:p w14:paraId="6FDA2534" w14:textId="22A799C2"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revc</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49" name="Zone de texte 2"/>
                                                                          <wps:cNvSpPr txBox="1">
                                                                            <a:spLocks noChangeArrowheads="1"/>
                                                                          </wps:cNvSpPr>
                                                                          <wps:spPr bwMode="auto">
                                                                            <a:xfrm>
                                                                              <a:off x="895350" y="2638425"/>
                                                                              <a:ext cx="838102" cy="304067"/>
                                                                            </a:xfrm>
                                                                            <a:prstGeom prst="rect">
                                                                              <a:avLst/>
                                                                            </a:prstGeom>
                                                                            <a:noFill/>
                                                                            <a:ln w="9525">
                                                                              <a:noFill/>
                                                                              <a:miter lim="800000"/>
                                                                              <a:headEnd/>
                                                                              <a:tailEnd/>
                                                                            </a:ln>
                                                                          </wps:spPr>
                                                                          <wps:txbx>
                                                                            <w:txbxContent>
                                                                              <w:p w14:paraId="2F6FF35A" w14:textId="32BCE3D0"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close(</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52" name="Rectangle : coins arrondis 352"/>
                                                                        <wps:cNvSpPr/>
                                                                        <wps:spPr>
                                                                          <a:xfrm>
                                                                            <a:off x="4419600" y="523622"/>
                                                                            <a:ext cx="899764" cy="3599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 coins arrondis 353"/>
                                                                        <wps:cNvSpPr/>
                                                                        <wps:spPr>
                                                                          <a:xfrm>
                                                                            <a:off x="4419600" y="1085850"/>
                                                                            <a:ext cx="899764" cy="3599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ectangle : coins arrondis 354"/>
                                                                        <wps:cNvSpPr/>
                                                                        <wps:spPr>
                                                                          <a:xfrm>
                                                                            <a:off x="4419600" y="1676400"/>
                                                                            <a:ext cx="899764" cy="3599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angle : coins arrondis 355"/>
                                                                        <wps:cNvSpPr/>
                                                                        <wps:spPr>
                                                                          <a:xfrm>
                                                                            <a:off x="4419159" y="2210063"/>
                                                                            <a:ext cx="899764" cy="3599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 coins arrondis 356"/>
                                                                        <wps:cNvSpPr/>
                                                                        <wps:spPr>
                                                                          <a:xfrm>
                                                                            <a:off x="4419600" y="2790825"/>
                                                                            <a:ext cx="899764" cy="359961"/>
                                                                          </a:xfrm>
                                                                          <a:prstGeom prst="roundRect">
                                                                            <a:avLst/>
                                                                          </a:prstGeom>
                                                                          <a:solidFill>
                                                                            <a:srgbClr val="FFC0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1" name="Zone de texte 2"/>
                                                                      <wps:cNvSpPr txBox="1">
                                                                        <a:spLocks noChangeArrowheads="1"/>
                                                                      </wps:cNvSpPr>
                                                                      <wps:spPr bwMode="auto">
                                                                        <a:xfrm>
                                                                          <a:off x="4505325" y="38100"/>
                                                                          <a:ext cx="761855" cy="304704"/>
                                                                        </a:xfrm>
                                                                        <a:prstGeom prst="rect">
                                                                          <a:avLst/>
                                                                        </a:prstGeom>
                                                                        <a:noFill/>
                                                                        <a:ln w="9525">
                                                                          <a:noFill/>
                                                                          <a:miter lim="800000"/>
                                                                          <a:headEnd/>
                                                                          <a:tailEnd/>
                                                                        </a:ln>
                                                                      </wps:spPr>
                                                                      <wps:txbx>
                                                                        <w:txbxContent>
                                                                          <w:p w14:paraId="1A009157" w14:textId="77777777"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socket(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60" name="Zone de texte 2"/>
                                                                    <wps:cNvSpPr txBox="1">
                                                                      <a:spLocks noChangeArrowheads="1"/>
                                                                    </wps:cNvSpPr>
                                                                    <wps:spPr bwMode="auto">
                                                                      <a:xfrm>
                                                                        <a:off x="4484477" y="485195"/>
                                                                        <a:ext cx="761779" cy="495880"/>
                                                                      </a:xfrm>
                                                                      <a:prstGeom prst="rect">
                                                                        <a:avLst/>
                                                                      </a:prstGeom>
                                                                      <a:noFill/>
                                                                      <a:ln w="9525">
                                                                        <a:noFill/>
                                                                        <a:miter lim="800000"/>
                                                                        <a:headEnd/>
                                                                        <a:tailEnd/>
                                                                      </a:ln>
                                                                    </wps:spPr>
                                                                    <wps:txbx>
                                                                      <w:txbxContent>
                                                                        <w:p w14:paraId="0474E831" w14:textId="72BCD19F" w:rsidR="00A05B73" w:rsidRDefault="00A05B73" w:rsidP="00A05B73">
                                                                          <w:pPr>
                                                                            <w:jc w:val="center"/>
                                                                            <w:rPr>
                                                                              <w:rFonts w:ascii="Times New Roman" w:hAnsi="Times New Roman"/>
                                                                              <w:sz w:val="24"/>
                                                                              <w:szCs w:val="28"/>
                                                                            </w:rPr>
                                                                          </w:pPr>
                                                                          <w:proofErr w:type="gramStart"/>
                                                                          <w:r>
                                                                            <w:rPr>
                                                                              <w:rFonts w:ascii="Times New Roman" w:hAnsi="Times New Roman"/>
                                                                              <w:sz w:val="24"/>
                                                                              <w:szCs w:val="28"/>
                                                                            </w:rPr>
                                                                            <w:t>bind(</w:t>
                                                                          </w:r>
                                                                          <w:proofErr w:type="gramEnd"/>
                                                                          <w:r>
                                                                            <w:rPr>
                                                                              <w:rFonts w:ascii="Times New Roman" w:hAnsi="Times New Roman"/>
                                                                              <w:sz w:val="24"/>
                                                                              <w:szCs w:val="28"/>
                                                                            </w:rPr>
                                                                            <w:t>)</w:t>
                                                                          </w:r>
                                                                        </w:p>
                                                                        <w:p w14:paraId="50C2B9EC" w14:textId="2A9E6CEF"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listen</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62" name="Zone de texte 2"/>
                                                                  <wps:cNvSpPr txBox="1">
                                                                    <a:spLocks noChangeArrowheads="1"/>
                                                                  </wps:cNvSpPr>
                                                                  <wps:spPr bwMode="auto">
                                                                    <a:xfrm>
                                                                      <a:off x="4467225" y="1123950"/>
                                                                      <a:ext cx="761779" cy="304651"/>
                                                                    </a:xfrm>
                                                                    <a:prstGeom prst="rect">
                                                                      <a:avLst/>
                                                                    </a:prstGeom>
                                                                    <a:noFill/>
                                                                    <a:ln w="9525">
                                                                      <a:noFill/>
                                                                      <a:miter lim="800000"/>
                                                                      <a:headEnd/>
                                                                      <a:tailEnd/>
                                                                    </a:ln>
                                                                  </wps:spPr>
                                                                  <wps:txbx>
                                                                    <w:txbxContent>
                                                                      <w:p w14:paraId="75F867A1" w14:textId="20CF90B1"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accept</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64" name="Zone de texte 2"/>
                                                                <wps:cNvSpPr txBox="1">
                                                                  <a:spLocks noChangeArrowheads="1"/>
                                                                </wps:cNvSpPr>
                                                                <wps:spPr bwMode="auto">
                                                                  <a:xfrm>
                                                                    <a:off x="4484927" y="1695450"/>
                                                                    <a:ext cx="761779" cy="304651"/>
                                                                  </a:xfrm>
                                                                  <a:prstGeom prst="rect">
                                                                    <a:avLst/>
                                                                  </a:prstGeom>
                                                                  <a:noFill/>
                                                                  <a:ln w="9525">
                                                                    <a:noFill/>
                                                                    <a:miter lim="800000"/>
                                                                    <a:headEnd/>
                                                                    <a:tailEnd/>
                                                                  </a:ln>
                                                                </wps:spPr>
                                                                <wps:txbx>
                                                                  <w:txbxContent>
                                                                    <w:p w14:paraId="0894A0E5" w14:textId="6984922B"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revc</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66" name="Zone de texte 2"/>
                                                              <wps:cNvSpPr txBox="1">
                                                                <a:spLocks noChangeArrowheads="1"/>
                                                              </wps:cNvSpPr>
                                                              <wps:spPr bwMode="auto">
                                                                <a:xfrm>
                                                                  <a:off x="4438650" y="2246715"/>
                                                                  <a:ext cx="761779" cy="304651"/>
                                                                </a:xfrm>
                                                                <a:prstGeom prst="rect">
                                                                  <a:avLst/>
                                                                </a:prstGeom>
                                                                <a:noFill/>
                                                                <a:ln w="9525">
                                                                  <a:noFill/>
                                                                  <a:miter lim="800000"/>
                                                                  <a:headEnd/>
                                                                  <a:tailEnd/>
                                                                </a:ln>
                                                              </wps:spPr>
                                                              <wps:txbx>
                                                                <w:txbxContent>
                                                                  <w:p w14:paraId="2683FAF3" w14:textId="2C1B1D21"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send</w:t>
                                                                    </w:r>
                                                                    <w:proofErr w:type="spellEnd"/>
                                                                    <w:r>
                                                                      <w:rPr>
                                                                        <w:rFonts w:ascii="Times New Roman" w:hAnsi="Times New Roman"/>
                                                                        <w:sz w:val="24"/>
                                                                        <w:szCs w:val="28"/>
                                                                      </w:rPr>
                                                                      <w:t>(</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68" name="Zone de texte 2"/>
                                                            <wps:cNvSpPr txBox="1">
                                                              <a:spLocks noChangeArrowheads="1"/>
                                                            </wps:cNvSpPr>
                                                            <wps:spPr bwMode="auto">
                                                              <a:xfrm>
                                                                <a:off x="4486275" y="2819400"/>
                                                                <a:ext cx="761779" cy="304651"/>
                                                              </a:xfrm>
                                                              <a:prstGeom prst="rect">
                                                                <a:avLst/>
                                                              </a:prstGeom>
                                                              <a:noFill/>
                                                              <a:ln w="9525">
                                                                <a:noFill/>
                                                                <a:miter lim="800000"/>
                                                                <a:headEnd/>
                                                                <a:tailEnd/>
                                                              </a:ln>
                                                            </wps:spPr>
                                                            <wps:txbx>
                                                              <w:txbxContent>
                                                                <w:p w14:paraId="4F9D2FE1" w14:textId="77EF65B1"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close(</w:t>
                                                                  </w:r>
                                                                  <w:proofErr w:type="gramEnd"/>
                                                                  <w:r>
                                                                    <w:rPr>
                                                                      <w:rFonts w:ascii="Times New Roman" w:hAnsi="Times New Roman"/>
                                                                      <w:sz w:val="24"/>
                                                                      <w:szCs w:val="28"/>
                                                                    </w:rPr>
                                                                    <w:t>)</w:t>
                                                                  </w:r>
                                                                </w:p>
                                                              </w:txbxContent>
                                                            </wps:txbx>
                                                            <wps:bodyPr rot="0" vert="horz" wrap="square" lIns="91440" tIns="45720" rIns="91440" bIns="45720" anchor="t" anchorCtr="0">
                                                              <a:noAutofit/>
                                                            </wps:bodyPr>
                                                          </wps:wsp>
                                                        </wpg:grpSp>
                                                        <wps:wsp>
                                                          <wps:cNvPr id="370" name="Connecteur droit avec flèche 370"/>
                                                          <wps:cNvCnPr>
                                                            <a:stCxn id="354" idx="1"/>
                                                            <a:endCxn id="345" idx="3"/>
                                                          </wps:cNvCnPr>
                                                          <wps:spPr>
                                                            <a:xfrm flipH="1">
                                                              <a:off x="1618895" y="1856056"/>
                                                              <a:ext cx="2781210" cy="9233"/>
                                                            </a:xfrm>
                                                            <a:prstGeom prst="straightConnector1">
                                                              <a:avLst/>
                                                            </a:prstGeom>
                                                            <a:ln w="28575">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71" name="Connecteur droit avec flèche 371"/>
                                                          <wps:cNvCnPr>
                                                            <a:stCxn id="355" idx="1"/>
                                                            <a:endCxn id="338" idx="3"/>
                                                          </wps:cNvCnPr>
                                                          <wps:spPr>
                                                            <a:xfrm flipH="1" flipV="1">
                                                              <a:off x="1642641" y="2388463"/>
                                                              <a:ext cx="2757464" cy="1581"/>
                                                            </a:xfrm>
                                                            <a:prstGeom prst="straightConnector1">
                                                              <a:avLst/>
                                                            </a:prstGeom>
                                                            <a:ln w="28575">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73" name="Connecteur droit 373"/>
                                                        <wps:cNvCnPr/>
                                                        <wps:spPr>
                                                          <a:xfrm>
                                                            <a:off x="1200150" y="914400"/>
                                                            <a:ext cx="0" cy="199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6" name="Connecteur droit 376"/>
                                                      <wps:cNvCnPr/>
                                                      <wps:spPr>
                                                        <a:xfrm>
                                                          <a:off x="1200150" y="1476375"/>
                                                          <a:ext cx="0" cy="199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7" name="Connecteur droit 377"/>
                                                    <wps:cNvCnPr>
                                                      <a:stCxn id="319" idx="2"/>
                                                      <a:endCxn id="352" idx="0"/>
                                                    </wps:cNvCnPr>
                                                    <wps:spPr>
                                                      <a:xfrm>
                                                        <a:off x="4849941" y="359824"/>
                                                        <a:ext cx="1" cy="1637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83" name="Connecteur droit 383"/>
                                                <wps:cNvCnPr>
                                                  <a:stCxn id="353" idx="2"/>
                                                  <a:endCxn id="354" idx="0"/>
                                                </wps:cNvCnPr>
                                                <wps:spPr>
                                                  <a:xfrm>
                                                    <a:off x="4849942" y="1445558"/>
                                                    <a:ext cx="0" cy="230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389" name="Connecteur droit 389"/>
                                        <wps:cNvCnPr/>
                                        <wps:spPr>
                                          <a:xfrm>
                                            <a:off x="4867275" y="2581275"/>
                                            <a:ext cx="0" cy="199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93" name="Zone de texte 2"/>
                                    <wps:cNvSpPr txBox="1">
                                      <a:spLocks noChangeArrowheads="1"/>
                                    </wps:cNvSpPr>
                                    <wps:spPr bwMode="auto">
                                      <a:xfrm>
                                        <a:off x="2009775" y="1600200"/>
                                        <a:ext cx="1942511" cy="262381"/>
                                      </a:xfrm>
                                      <a:prstGeom prst="rect">
                                        <a:avLst/>
                                      </a:prstGeom>
                                      <a:noFill/>
                                      <a:ln w="9525">
                                        <a:noFill/>
                                        <a:miter lim="800000"/>
                                        <a:headEnd/>
                                        <a:tailEnd/>
                                      </a:ln>
                                    </wps:spPr>
                                    <wps:txbx>
                                      <w:txbxContent>
                                        <w:p w14:paraId="0C1AC1A9" w14:textId="671AD651" w:rsidR="005F35D4" w:rsidRPr="00D01FEC" w:rsidRDefault="005F35D4" w:rsidP="005F35D4">
                                          <w:pPr>
                                            <w:jc w:val="center"/>
                                            <w:rPr>
                                              <w:rFonts w:ascii="Times New Roman" w:hAnsi="Times New Roman"/>
                                              <w:sz w:val="24"/>
                                              <w:szCs w:val="28"/>
                                            </w:rPr>
                                          </w:pPr>
                                          <w:r>
                                            <w:rPr>
                                              <w:rFonts w:ascii="Times New Roman" w:hAnsi="Times New Roman"/>
                                              <w:sz w:val="24"/>
                                              <w:szCs w:val="28"/>
                                            </w:rPr>
                                            <w:t>Requête</w:t>
                                          </w:r>
                                        </w:p>
                                      </w:txbxContent>
                                    </wps:txbx>
                                    <wps:bodyPr rot="0" vert="horz" wrap="square" lIns="91440" tIns="45720" rIns="91440" bIns="45720" anchor="t" anchorCtr="0">
                                      <a:noAutofit/>
                                    </wps:bodyPr>
                                  </wps:wsp>
                                  <wps:wsp>
                                    <wps:cNvPr id="394" name="Zone de texte 2"/>
                                    <wps:cNvSpPr txBox="1">
                                      <a:spLocks noChangeArrowheads="1"/>
                                    </wps:cNvSpPr>
                                    <wps:spPr bwMode="auto">
                                      <a:xfrm>
                                        <a:off x="2028825" y="2371725"/>
                                        <a:ext cx="1942511" cy="262381"/>
                                      </a:xfrm>
                                      <a:prstGeom prst="rect">
                                        <a:avLst/>
                                      </a:prstGeom>
                                      <a:noFill/>
                                      <a:ln w="9525">
                                        <a:noFill/>
                                        <a:miter lim="800000"/>
                                        <a:headEnd/>
                                        <a:tailEnd/>
                                      </a:ln>
                                    </wps:spPr>
                                    <wps:txbx>
                                      <w:txbxContent>
                                        <w:p w14:paraId="1642C6C6" w14:textId="4CC243A9" w:rsidR="005F35D4" w:rsidRPr="00D01FEC" w:rsidRDefault="005F35D4" w:rsidP="005F35D4">
                                          <w:pPr>
                                            <w:jc w:val="center"/>
                                            <w:rPr>
                                              <w:rFonts w:ascii="Times New Roman" w:hAnsi="Times New Roman"/>
                                              <w:sz w:val="24"/>
                                              <w:szCs w:val="28"/>
                                            </w:rPr>
                                          </w:pPr>
                                          <w:r>
                                            <w:rPr>
                                              <w:rFonts w:ascii="Times New Roman" w:hAnsi="Times New Roman"/>
                                              <w:sz w:val="24"/>
                                              <w:szCs w:val="28"/>
                                            </w:rPr>
                                            <w:t>Réponse</w:t>
                                          </w:r>
                                        </w:p>
                                      </w:txbxContent>
                                    </wps:txbx>
                                    <wps:bodyPr rot="0" vert="horz" wrap="square" lIns="91440" tIns="45720" rIns="91440" bIns="45720" anchor="t" anchorCtr="0">
                                      <a:noAutofit/>
                                    </wps:bodyPr>
                                  </wps:wsp>
                                </wpg:grpSp>
                                <wps:wsp>
                                  <wps:cNvPr id="396" name="Connecteur : en angle 396"/>
                                  <wps:cNvCnPr/>
                                  <wps:spPr>
                                    <a:xfrm flipH="1" flipV="1">
                                      <a:off x="704850" y="1800225"/>
                                      <a:ext cx="495300" cy="828675"/>
                                    </a:xfrm>
                                    <a:prstGeom prst="bentConnector3">
                                      <a:avLst>
                                        <a:gd name="adj1" fmla="val 13934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98" name="Connecteur : en angle 398"/>
                                <wps:cNvCnPr/>
                                <wps:spPr>
                                  <a:xfrm flipV="1">
                                    <a:off x="4848225" y="1800225"/>
                                    <a:ext cx="451113" cy="828990"/>
                                  </a:xfrm>
                                  <a:prstGeom prst="bentConnector3">
                                    <a:avLst>
                                      <a:gd name="adj1" fmla="val 1311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0" name="Connecteur droit 400"/>
                              <wps:cNvCnPr>
                                <a:stCxn id="356" idx="2"/>
                              </wps:cNvCnPr>
                              <wps:spPr>
                                <a:xfrm flipH="1">
                                  <a:off x="4847739" y="3150268"/>
                                  <a:ext cx="2203" cy="1631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2" name="Connecteur : en angle 402"/>
                            <wps:cNvCnPr/>
                            <wps:spPr>
                              <a:xfrm flipV="1">
                                <a:off x="4962525" y="1266825"/>
                                <a:ext cx="533400" cy="2058616"/>
                              </a:xfrm>
                              <a:prstGeom prst="bentConnector3">
                                <a:avLst>
                                  <a:gd name="adj1" fmla="val 23497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4" name="Zone de texte 2"/>
                          <wps:cNvSpPr txBox="1">
                            <a:spLocks noChangeArrowheads="1"/>
                          </wps:cNvSpPr>
                          <wps:spPr bwMode="auto">
                            <a:xfrm>
                              <a:off x="2009775" y="2838450"/>
                              <a:ext cx="2219325" cy="262381"/>
                            </a:xfrm>
                            <a:prstGeom prst="rect">
                              <a:avLst/>
                            </a:prstGeom>
                            <a:solidFill>
                              <a:schemeClr val="accent4">
                                <a:lumMod val="40000"/>
                                <a:lumOff val="60000"/>
                              </a:schemeClr>
                            </a:solidFill>
                            <a:ln w="9525">
                              <a:noFill/>
                              <a:miter lim="800000"/>
                              <a:headEnd/>
                              <a:tailEnd/>
                            </a:ln>
                          </wps:spPr>
                          <wps:txbx>
                            <w:txbxContent>
                              <w:p w14:paraId="6D33DB46" w14:textId="24F5ABE3" w:rsidR="00E96D8E" w:rsidRPr="00811A95" w:rsidRDefault="00E96D8E" w:rsidP="00E96D8E">
                                <w:pPr>
                                  <w:jc w:val="center"/>
                                  <w:rPr>
                                    <w:rFonts w:ascii="Times New Roman" w:hAnsi="Times New Roman"/>
                                    <w:b/>
                                    <w:bCs/>
                                    <w:sz w:val="24"/>
                                    <w:szCs w:val="28"/>
                                  </w:rPr>
                                </w:pPr>
                                <w:r w:rsidRPr="00811A95">
                                  <w:rPr>
                                    <w:rFonts w:ascii="Times New Roman" w:hAnsi="Times New Roman"/>
                                    <w:b/>
                                    <w:bCs/>
                                    <w:sz w:val="24"/>
                                    <w:szCs w:val="28"/>
                                  </w:rPr>
                                  <w:t>Boucle itérative client-serveur</w:t>
                                </w:r>
                              </w:p>
                            </w:txbxContent>
                          </wps:txbx>
                          <wps:bodyPr rot="0" vert="horz" wrap="square" lIns="91440" tIns="45720" rIns="91440" bIns="45720" anchor="t" anchorCtr="0">
                            <a:noAutofit/>
                          </wps:bodyPr>
                        </wps:wsp>
                      </wpg:grpSp>
                      <wps:wsp>
                        <wps:cNvPr id="406" name="Connecteur droit 406"/>
                        <wps:cNvCnPr/>
                        <wps:spPr>
                          <a:xfrm>
                            <a:off x="3114675" y="2676525"/>
                            <a:ext cx="0" cy="199335"/>
                          </a:xfrm>
                          <a:prstGeom prst="line">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2E97D28E" id="Groupe 407" o:spid="_x0000_s1212" style="position:absolute;left:0;text-align:left;margin-left:12.15pt;margin-top:3.55pt;width:516.7pt;height:261.85pt;z-index:251770880" coordsize="65620,3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">
                <v:group id="Groupe 405" o:spid="_x0000_s1213" style="position:absolute;width:65620;height:33254" coordsize="65620,3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e 403" o:spid="_x0000_s1214" style="position:absolute;width:65620;height:33254" coordsize="65620,3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group id="Groupe 401" o:spid="_x0000_s1215" style="position:absolute;width:65620;height:33134" coordorigin="-1143" coordsize="65620,3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e 399" o:spid="_x0000_s1216"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group id="Groupe 397" o:spid="_x0000_s1217"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e 395" o:spid="_x0000_s1218"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e 392" o:spid="_x0000_s1219"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oundrect id="Rectangle : coins arrondis 391" o:spid="_x0000_s1220" style="position:absolute;left:3810;top:15335;width:52101;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" fillcolor="#ccc0d9 [1303]" strokecolor="#8064a2 [3207]" strokeweight="2pt"/>
                              <v:group id="Groupe 390" o:spid="_x0000_s1221"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e 388" o:spid="_x0000_s1222"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line id="Connecteur droit 382" o:spid="_x0000_s1223" style="position:absolute;visibility:visible;mso-wrap-style:square" from="48672,20193" to="48672,22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" strokecolor="black [3213]">
                                    <v:stroke dashstyle="dash"/>
                                  </v:line>
                                  <v:group id="Groupe 387" o:spid="_x0000_s1224"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line id="Connecteur droit 380" o:spid="_x0000_s1225" style="position:absolute;visibility:visible;mso-wrap-style:square" from="12001,25527" to="12001,2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" strokecolor="black [3213]"/>
                                    <v:group id="Groupe 386" o:spid="_x0000_s1226"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line id="Connecteur droit 381" o:spid="_x0000_s1227" style="position:absolute;visibility:visible;mso-wrap-style:square" from="12095,20002" to="12095,2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" strokecolor="black [3213]">
                                        <v:stroke dashstyle="dash"/>
                                      </v:line>
                                      <v:group id="Groupe 385" o:spid="_x0000_s1228"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group id="Groupe 384" o:spid="_x0000_s1229"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line id="Connecteur droit 375" o:spid="_x0000_s1230" style="position:absolute;visibility:visible;mso-wrap-style:square" from="48499,8834" to="48499,1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" strokecolor="black [3213]"/>
                                          <v:group id="Groupe 379" o:spid="_x0000_s1231"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group id="Groupe 378" o:spid="_x0000_s1232"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e 374" o:spid="_x0000_s1233"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e 372" o:spid="_x0000_s1234"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e 369" o:spid="_x0000_s1235"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group id="Groupe 367" o:spid="_x0000_s1236"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e 365" o:spid="_x0000_s1237"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e 363" o:spid="_x0000_s1238"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Groupe 361" o:spid="_x0000_s1239"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group id="Groupe 359" o:spid="_x0000_s1240" style="position:absolute;left:-1143;width:65620;height:31507" coordorigin="-1143"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group id="Groupe 358" o:spid="_x0000_s1241" style="position:absolute;left:-1143;width:65620;height:31507" coordorigin="-952" coordsize="65620,3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e 350" o:spid="_x0000_s1242" style="position:absolute;left:-952;width:65620;height:31108" coordorigin=",-1526" coordsize="65624,3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group id="Groupe 348" o:spid="_x0000_s1243" style="position:absolute;top:-1526;width:65624;height:31128" coordorigin=",-1526" coordsize="65624,3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Groupe 347" o:spid="_x0000_s1244" style="position:absolute;top:-1526;width:65624;height:31128" coordorigin=",-1526" coordsize="65624,3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Groupe 344" o:spid="_x0000_s1245" style="position:absolute;top:-1526;width:65624;height:31128" coordorigin=",-1526" coordsize="65624,3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oundrect id="Rectangle : coins arrondis 338" o:spid="_x0000_s1246" style="position:absolute;left:8572;top:20574;width:8998;height:35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" fillcolor="#4f81bd [3204]" strokecolor="#243f60 [1604]" strokeweight="2pt"/>
                                                                        <v:roundrect id="Rectangle : coins arrondis 339" o:spid="_x0000_s1247" style="position:absolute;left:8571;top:26003;width:8999;height:3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" fillcolor="#4f81bd [3204]" strokecolor="#243f60 [1604]" strokeweight="2pt"/>
                                                                        <v:group id="Groupe 343" o:spid="_x0000_s1248" style="position:absolute;top:-1526;width:65624;height:20364" coordorigin=",-1526" coordsize="65624,2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oundrect id="Rectangle : coins arrondis 336" o:spid="_x0000_s1249" style="position:absolute;left:8572;top:15240;width:8998;height:35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" fillcolor="#4f81bd [3204]" strokecolor="#243f60 [1604]" strokeweight="2pt"/>
                                                                          <v:group id="Groupe 342" o:spid="_x0000_s1250" style="position:absolute;top:-1526;width:65624;height:14745" coordorigin=",-1526" coordsize="65624,1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e 341" o:spid="_x0000_s1251" style="position:absolute;top:-1526;width:65624;height:14745" coordorigin=",-1526" coordsize="65624,1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e 335" o:spid="_x0000_s1252" style="position:absolute;top:-1526;width:65624;height:12954" coordorigin=",-1526" coordsize="6562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Groupe 304" o:spid="_x0000_s1253" style="position:absolute;top:-1526;width:65624;height:12954" coordorigin="-8571,-1526" coordsize="6562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e 308" o:spid="_x0000_s1254" style="position:absolute;left:-8571;top:-1526;width:65623;height:12666" coordorigin="-8571,-5327" coordsize="65624,1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e 316" o:spid="_x0000_s1255" style="position:absolute;left:-8571;top:-5327;width:54148;height:12669" coordorigin="-3428,-5433" coordsize="54155,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Zone de texte 2" o:spid="_x0000_s1256" type="#_x0000_t202" style="position:absolute;left:18285;top:4612;width:19430;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1107326E" w14:textId="73F8927B" w:rsidR="00EE7000" w:rsidRPr="00D01FEC" w:rsidRDefault="00EE7000" w:rsidP="00EE7000">
                                                                                              <w:pPr>
                                                                                                <w:jc w:val="center"/>
                                                                                                <w:rPr>
                                                                                                  <w:rFonts w:ascii="Times New Roman" w:hAnsi="Times New Roman"/>
                                                                                                  <w:sz w:val="24"/>
                                                                                                  <w:szCs w:val="28"/>
                                                                                                </w:rPr>
                                                                                              </w:pPr>
                                                                                              <w:r>
                                                                                                <w:rPr>
                                                                                                  <w:rFonts w:ascii="Times New Roman" w:hAnsi="Times New Roman"/>
                                                                                                  <w:sz w:val="24"/>
                                                                                                  <w:szCs w:val="28"/>
                                                                                                </w:rPr>
                                                                                                <w:t xml:space="preserve">Connexion </w:t>
                                                                                              </w:r>
                                                                                              <w:r w:rsidR="00A05B73">
                                                                                                <w:rPr>
                                                                                                  <w:rFonts w:ascii="Times New Roman" w:hAnsi="Times New Roman"/>
                                                                                                  <w:sz w:val="24"/>
                                                                                                  <w:szCs w:val="28"/>
                                                                                                </w:rPr>
                                                                                                <w:t>initiale</w:t>
                                                                                              </w:r>
                                                                                            </w:p>
                                                                                          </w:txbxContent>
                                                                                        </v:textbox>
                                                                                      </v:shape>
                                                                                      <v:group id="Groupe 318" o:spid="_x0000_s1257" style="position:absolute;left:-3428;top:-5433;width:54154;height:10291" coordorigin="-3524,-5433" coordsize="54155,1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roundrect id="Rectangle : coins arrondis 319" o:spid="_x0000_s1258" style="position:absolute;left:41632;top:-5433;width:8999;height:3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" fillcolor="#ffc000" strokecolor="#e36c0a [2409]" strokeweight="2pt"/>
                                                                                        <v:group id="Groupe 320" o:spid="_x0000_s1259" style="position:absolute;left:-3524;width:17572;height:4858" coordorigin="-3524" coordsize="17572,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oundrect id="Rectangle : coins arrondis 322" o:spid="_x0000_s1260" style="position:absolute;left:5048;width:9000;height:3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" fillcolor="#4f81bd [3204]" strokecolor="#243f60 [1604]" strokeweight="2pt"/>
                                                                                          <v:shape id="Zone de texte 2" o:spid="_x0000_s1261" type="#_x0000_t202" style="position:absolute;left:-3524;top:1807;width:7620;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" fillcolor="#4f81bd [3204]" stroked="f">
                                                                                            <v:textbox>
                                                                                              <w:txbxContent>
                                                                                                <w:p w14:paraId="46AC4A93" w14:textId="77777777" w:rsidR="00EE7000" w:rsidRPr="00811A95" w:rsidRDefault="00EE7000" w:rsidP="00EE7000">
                                                                                                  <w:pPr>
                                                                                                    <w:jc w:val="center"/>
                                                                                                    <w:rPr>
                                                                                                      <w:rFonts w:ascii="Times New Roman" w:hAnsi="Times New Roman"/>
                                                                                                      <w:b/>
                                                                                                      <w:bCs/>
                                                                                                      <w:sz w:val="24"/>
                                                                                                      <w:szCs w:val="28"/>
                                                                                                    </w:rPr>
                                                                                                  </w:pPr>
                                                                                                  <w:r w:rsidRPr="00811A95">
                                                                                                    <w:rPr>
                                                                                                      <w:rFonts w:ascii="Times New Roman" w:hAnsi="Times New Roman"/>
                                                                                                      <w:b/>
                                                                                                      <w:bCs/>
                                                                                                      <w:sz w:val="24"/>
                                                                                                      <w:szCs w:val="28"/>
                                                                                                    </w:rPr>
                                                                                                    <w:t>Client</w:t>
                                                                                                  </w:r>
                                                                                                </w:p>
                                                                                              </w:txbxContent>
                                                                                            </v:textbox>
                                                                                          </v:shape>
                                                                                        </v:group>
                                                                                      </v:group>
                                                                                    </v:group>
                                                                                    <v:shape id="Zone de texte 2" o:spid="_x0000_s1262" type="#_x0000_t202" style="position:absolute;left:49242;top:1249;width:7811;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" fillcolor="#ffc000" stroked="f">
                                                                                      <v:textbox>
                                                                                        <w:txbxContent>
                                                                                          <w:p w14:paraId="0772AD3C" w14:textId="77777777" w:rsidR="00EE7000" w:rsidRPr="00811A95" w:rsidRDefault="00EE7000" w:rsidP="00EE7000">
                                                                                            <w:pPr>
                                                                                              <w:rPr>
                                                                                                <w:rFonts w:ascii="Times New Roman" w:eastAsiaTheme="minorHAnsi" w:hAnsi="Times New Roman"/>
                                                                                                <w:b/>
                                                                                                <w:bCs/>
                                                                                                <w:sz w:val="24"/>
                                                                                                <w:lang w:eastAsia="en-US"/>
                                                                                              </w:rPr>
                                                                                            </w:pPr>
                                                                                            <w:r w:rsidRPr="00811A95">
                                                                                              <w:rPr>
                                                                                                <w:rFonts w:ascii="Times New Roman" w:eastAsiaTheme="minorHAnsi" w:hAnsi="Times New Roman"/>
                                                                                                <w:b/>
                                                                                                <w:bCs/>
                                                                                                <w:sz w:val="24"/>
                                                                                                <w:lang w:eastAsia="en-US"/>
                                                                                              </w:rPr>
                                                                                              <w:t>Serveur</w:t>
                                                                                            </w:r>
                                                                                          </w:p>
                                                                                        </w:txbxContent>
                                                                                      </v:textbox>
                                                                                    </v:shape>
                                                                                  </v:group>
                                                                                  <v:shape id="Connecteur droit avec flèche 332" o:spid="_x0000_s1263" type="#_x0000_t32" style="position:absolute;left:9142;top:11137;width:27432;height:2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" strokecolor="black [3213]" strokeweight="2.25pt">
                                                                                    <v:stroke dashstyle="dash" startarrow="block"/>
                                                                                  </v:shape>
                                                                                </v:group>
                                                                                <v:shape id="Zone de texte 2" o:spid="_x0000_s1264" type="#_x0000_t202" style="position:absolute;left:9429;top:4476;width:7619;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0FE4D8C2" w14:textId="040A57E7" w:rsidR="00EE7000" w:rsidRPr="00D01FEC" w:rsidRDefault="00EE7000" w:rsidP="00EE7000">
                                                                                        <w:pPr>
                                                                                          <w:jc w:val="center"/>
                                                                                          <w:rPr>
                                                                                            <w:rFonts w:ascii="Times New Roman" w:hAnsi="Times New Roman"/>
                                                                                            <w:sz w:val="24"/>
                                                                                            <w:szCs w:val="28"/>
                                                                                          </w:rPr>
                                                                                        </w:pPr>
                                                                                        <w:proofErr w:type="gramStart"/>
                                                                                        <w:r>
                                                                                          <w:rPr>
                                                                                            <w:rFonts w:ascii="Times New Roman" w:hAnsi="Times New Roman"/>
                                                                                            <w:sz w:val="24"/>
                                                                                            <w:szCs w:val="28"/>
                                                                                          </w:rPr>
                                                                                          <w:t>socket(</w:t>
                                                                                        </w:r>
                                                                                        <w:proofErr w:type="gramEnd"/>
                                                                                        <w:r>
                                                                                          <w:rPr>
                                                                                            <w:rFonts w:ascii="Times New Roman" w:hAnsi="Times New Roman"/>
                                                                                            <w:sz w:val="24"/>
                                                                                            <w:szCs w:val="28"/>
                                                                                          </w:rPr>
                                                                                          <w:t>)</w:t>
                                                                                        </w:r>
                                                                                      </w:p>
                                                                                    </w:txbxContent>
                                                                                  </v:textbox>
                                                                                </v:shape>
                                                                              </v:group>
                                                                              <v:roundrect id="Rectangle : coins arrondis 337" o:spid="_x0000_s1265" style="position:absolute;left:8572;top:9620;width:8998;height:3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" fillcolor="#4f81bd [3204]" strokecolor="#243f60 [1604]" strokeweight="2pt"/>
                                                                            </v:group>
                                                                            <v:shape id="Zone de texte 2" o:spid="_x0000_s1266" type="#_x0000_t202" style="position:absolute;left:8763;top:10001;width:8382;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734333D3" w14:textId="2E01E4F9" w:rsidR="00EE7000" w:rsidRPr="00D01FEC" w:rsidRDefault="00EE7000" w:rsidP="00EE7000">
                                                                                    <w:pPr>
                                                                                      <w:jc w:val="center"/>
                                                                                      <w:rPr>
                                                                                        <w:rFonts w:ascii="Times New Roman" w:hAnsi="Times New Roman"/>
                                                                                        <w:sz w:val="24"/>
                                                                                        <w:szCs w:val="28"/>
                                                                                      </w:rPr>
                                                                                    </w:pPr>
                                                                                    <w:proofErr w:type="spellStart"/>
                                                                                    <w:proofErr w:type="gramStart"/>
                                                                                    <w:r>
                                                                                      <w:rPr>
                                                                                        <w:rFonts w:ascii="Times New Roman" w:hAnsi="Times New Roman"/>
                                                                                        <w:sz w:val="24"/>
                                                                                        <w:szCs w:val="28"/>
                                                                                      </w:rPr>
                                                                                      <w:t>connect</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group>
                                                                      </v:group>
                                                                      <v:shape id="Zone de texte 2" o:spid="_x0000_s1267" type="#_x0000_t202" style="position:absolute;left:8953;top:15621;width:8382;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67698B46" w14:textId="3E0BBDF2"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send</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68" type="#_x0000_t202" style="position:absolute;left:8953;top:20955;width:8382;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6FDA2534" w14:textId="22A799C2"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revc</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69" type="#_x0000_t202" style="position:absolute;left:8953;top:26384;width:8381;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2F6FF35A" w14:textId="32BCE3D0"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close(</w:t>
                                                                          </w:r>
                                                                          <w:proofErr w:type="gramEnd"/>
                                                                          <w:r>
                                                                            <w:rPr>
                                                                              <w:rFonts w:ascii="Times New Roman" w:hAnsi="Times New Roman"/>
                                                                              <w:sz w:val="24"/>
                                                                              <w:szCs w:val="28"/>
                                                                            </w:rPr>
                                                                            <w:t>)</w:t>
                                                                          </w:r>
                                                                        </w:p>
                                                                      </w:txbxContent>
                                                                    </v:textbox>
                                                                  </v:shape>
                                                                </v:group>
                                                                <v:roundrect id="Rectangle : coins arrondis 352" o:spid="_x0000_s1270" style="position:absolute;left:44196;top:5236;width:8997;height:3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" fillcolor="#ffc000" strokecolor="#e36c0a [2409]" strokeweight="2pt"/>
                                                                <v:roundrect id="Rectangle : coins arrondis 353" o:spid="_x0000_s1271" style="position:absolute;left:44196;top:10858;width:8997;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" fillcolor="#ffc000" strokecolor="#e36c0a [2409]" strokeweight="2pt"/>
                                                                <v:roundrect id="Rectangle : coins arrondis 354" o:spid="_x0000_s1272" style="position:absolute;left:44196;top:16764;width:8997;height:3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" fillcolor="#ffc000" strokecolor="#e36c0a [2409]" strokeweight="2pt"/>
                                                                <v:roundrect id="Rectangle : coins arrondis 355" o:spid="_x0000_s1273" style="position:absolute;left:44191;top:22100;width:8998;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" fillcolor="#ffc000" strokecolor="#e36c0a [2409]" strokeweight="2pt"/>
                                                                <v:roundrect id="Rectangle : coins arrondis 356" o:spid="_x0000_s1274" style="position:absolute;left:44196;top:27908;width:8997;height:3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" fillcolor="#ffc000" strokecolor="#e36c0a [2409]" strokeweight="2pt"/>
                                                              </v:group>
                                                              <v:shape id="Zone de texte 2" o:spid="_x0000_s1275" type="#_x0000_t202" style="position:absolute;left:45053;top:381;width:761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1A009157" w14:textId="77777777"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socket(</w:t>
                                                                      </w:r>
                                                                      <w:proofErr w:type="gramEnd"/>
                                                                      <w:r>
                                                                        <w:rPr>
                                                                          <w:rFonts w:ascii="Times New Roman" w:hAnsi="Times New Roman"/>
                                                                          <w:sz w:val="24"/>
                                                                          <w:szCs w:val="28"/>
                                                                        </w:rPr>
                                                                        <w:t>)</w:t>
                                                                      </w:r>
                                                                    </w:p>
                                                                  </w:txbxContent>
                                                                </v:textbox>
                                                              </v:shape>
                                                            </v:group>
                                                            <v:shape id="Zone de texte 2" o:spid="_x0000_s1276" type="#_x0000_t202" style="position:absolute;left:44844;top:4851;width:7618;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0474E831" w14:textId="72BCD19F" w:rsidR="00A05B73" w:rsidRDefault="00A05B73" w:rsidP="00A05B73">
                                                                    <w:pPr>
                                                                      <w:jc w:val="center"/>
                                                                      <w:rPr>
                                                                        <w:rFonts w:ascii="Times New Roman" w:hAnsi="Times New Roman"/>
                                                                        <w:sz w:val="24"/>
                                                                        <w:szCs w:val="28"/>
                                                                      </w:rPr>
                                                                    </w:pPr>
                                                                    <w:proofErr w:type="gramStart"/>
                                                                    <w:r>
                                                                      <w:rPr>
                                                                        <w:rFonts w:ascii="Times New Roman" w:hAnsi="Times New Roman"/>
                                                                        <w:sz w:val="24"/>
                                                                        <w:szCs w:val="28"/>
                                                                      </w:rPr>
                                                                      <w:t>bind(</w:t>
                                                                    </w:r>
                                                                    <w:proofErr w:type="gramEnd"/>
                                                                    <w:r>
                                                                      <w:rPr>
                                                                        <w:rFonts w:ascii="Times New Roman" w:hAnsi="Times New Roman"/>
                                                                        <w:sz w:val="24"/>
                                                                        <w:szCs w:val="28"/>
                                                                      </w:rPr>
                                                                      <w:t>)</w:t>
                                                                    </w:r>
                                                                  </w:p>
                                                                  <w:p w14:paraId="50C2B9EC" w14:textId="2A9E6CEF"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listen</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77" type="#_x0000_t202" style="position:absolute;left:44672;top:11239;width:761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75F867A1" w14:textId="20CF90B1"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accept</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78" type="#_x0000_t202" style="position:absolute;left:44849;top:16954;width:761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14:paraId="0894A0E5" w14:textId="6984922B"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revc</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79" type="#_x0000_t202" style="position:absolute;left:44386;top:22467;width:7618;height: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83FAF3" w14:textId="2C1B1D21" w:rsidR="00A05B73" w:rsidRPr="00D01FEC" w:rsidRDefault="00A05B73" w:rsidP="00A05B73">
                                                              <w:pPr>
                                                                <w:jc w:val="center"/>
                                                                <w:rPr>
                                                                  <w:rFonts w:ascii="Times New Roman" w:hAnsi="Times New Roman"/>
                                                                  <w:sz w:val="24"/>
                                                                  <w:szCs w:val="28"/>
                                                                </w:rPr>
                                                              </w:pPr>
                                                              <w:proofErr w:type="spellStart"/>
                                                              <w:proofErr w:type="gramStart"/>
                                                              <w:r>
                                                                <w:rPr>
                                                                  <w:rFonts w:ascii="Times New Roman" w:hAnsi="Times New Roman"/>
                                                                  <w:sz w:val="24"/>
                                                                  <w:szCs w:val="28"/>
                                                                </w:rPr>
                                                                <w:t>send</w:t>
                                                              </w:r>
                                                              <w:proofErr w:type="spellEnd"/>
                                                              <w:r>
                                                                <w:rPr>
                                                                  <w:rFonts w:ascii="Times New Roman" w:hAnsi="Times New Roman"/>
                                                                  <w:sz w:val="24"/>
                                                                  <w:szCs w:val="28"/>
                                                                </w:rPr>
                                                                <w:t>(</w:t>
                                                              </w:r>
                                                              <w:proofErr w:type="gramEnd"/>
                                                              <w:r>
                                                                <w:rPr>
                                                                  <w:rFonts w:ascii="Times New Roman" w:hAnsi="Times New Roman"/>
                                                                  <w:sz w:val="24"/>
                                                                  <w:szCs w:val="28"/>
                                                                </w:rPr>
                                                                <w:t>)</w:t>
                                                              </w:r>
                                                            </w:p>
                                                          </w:txbxContent>
                                                        </v:textbox>
                                                      </v:shape>
                                                    </v:group>
                                                    <v:shape id="Zone de texte 2" o:spid="_x0000_s1280" type="#_x0000_t202" style="position:absolute;left:44862;top:28194;width:7618;height: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4F9D2FE1" w14:textId="77EF65B1" w:rsidR="00A05B73" w:rsidRPr="00D01FEC" w:rsidRDefault="00A05B73" w:rsidP="00A05B73">
                                                            <w:pPr>
                                                              <w:jc w:val="center"/>
                                                              <w:rPr>
                                                                <w:rFonts w:ascii="Times New Roman" w:hAnsi="Times New Roman"/>
                                                                <w:sz w:val="24"/>
                                                                <w:szCs w:val="28"/>
                                                              </w:rPr>
                                                            </w:pPr>
                                                            <w:proofErr w:type="gramStart"/>
                                                            <w:r>
                                                              <w:rPr>
                                                                <w:rFonts w:ascii="Times New Roman" w:hAnsi="Times New Roman"/>
                                                                <w:sz w:val="24"/>
                                                                <w:szCs w:val="28"/>
                                                              </w:rPr>
                                                              <w:t>close(</w:t>
                                                            </w:r>
                                                            <w:proofErr w:type="gramEnd"/>
                                                            <w:r>
                                                              <w:rPr>
                                                                <w:rFonts w:ascii="Times New Roman" w:hAnsi="Times New Roman"/>
                                                                <w:sz w:val="24"/>
                                                                <w:szCs w:val="28"/>
                                                              </w:rPr>
                                                              <w:t>)</w:t>
                                                            </w:r>
                                                          </w:p>
                                                        </w:txbxContent>
                                                      </v:textbox>
                                                    </v:shape>
                                                  </v:group>
                                                  <v:shape id="Connecteur droit avec flèche 370" o:spid="_x0000_s1281" type="#_x0000_t32" style="position:absolute;left:16188;top:18560;width:27813;height: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" strokecolor="black [3213]" strokeweight="2.25pt">
                                                    <v:stroke dashstyle="dash" startarrow="block"/>
                                                  </v:shape>
                                                  <v:shape id="Connecteur droit avec flèche 371" o:spid="_x0000_s1282" type="#_x0000_t32" style="position:absolute;left:16426;top:23884;width:27575;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" strokecolor="black [3213]" strokeweight="2.25pt">
                                                    <v:stroke dashstyle="dash" endarrow="block"/>
                                                  </v:shape>
                                                </v:group>
                                                <v:line id="Connecteur droit 373" o:spid="_x0000_s1283" style="position:absolute;visibility:visible;mso-wrap-style:square" from="12001,9144" to="12001,1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" strokecolor="black [3213]"/>
                                              </v:group>
                                              <v:line id="Connecteur droit 376" o:spid="_x0000_s1284" style="position:absolute;visibility:visible;mso-wrap-style:square" from="12001,14763" to="12001,1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" strokecolor="black [3213]"/>
                                            </v:group>
                                            <v:line id="Connecteur droit 377" o:spid="_x0000_s1285" style="position:absolute;visibility:visible;mso-wrap-style:square" from="48499,3598" to="48499,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" strokecolor="black [3213]"/>
                                          </v:group>
                                        </v:group>
                                        <v:line id="Connecteur droit 383" o:spid="_x0000_s1286" style="position:absolute;visibility:visible;mso-wrap-style:square" from="48499,14455" to="48499,1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" strokecolor="black [3213]"/>
                                      </v:group>
                                    </v:group>
                                  </v:group>
                                </v:group>
                                <v:line id="Connecteur droit 389" o:spid="_x0000_s1287" style="position:absolute;visibility:visible;mso-wrap-style:square" from="48672,25812" to="48672,2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" strokecolor="black [3213]"/>
                              </v:group>
                            </v:group>
                            <v:shape id="Zone de texte 2" o:spid="_x0000_s1288" type="#_x0000_t202" style="position:absolute;left:20097;top:16002;width:19425;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0C1AC1A9" w14:textId="671AD651" w:rsidR="005F35D4" w:rsidRPr="00D01FEC" w:rsidRDefault="005F35D4" w:rsidP="005F35D4">
                                    <w:pPr>
                                      <w:jc w:val="center"/>
                                      <w:rPr>
                                        <w:rFonts w:ascii="Times New Roman" w:hAnsi="Times New Roman"/>
                                        <w:sz w:val="24"/>
                                        <w:szCs w:val="28"/>
                                      </w:rPr>
                                    </w:pPr>
                                    <w:r>
                                      <w:rPr>
                                        <w:rFonts w:ascii="Times New Roman" w:hAnsi="Times New Roman"/>
                                        <w:sz w:val="24"/>
                                        <w:szCs w:val="28"/>
                                      </w:rPr>
                                      <w:t>Requête</w:t>
                                    </w:r>
                                  </w:p>
                                </w:txbxContent>
                              </v:textbox>
                            </v:shape>
                            <v:shape id="Zone de texte 2" o:spid="_x0000_s1289" type="#_x0000_t202" style="position:absolute;left:20288;top:23717;width:1942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14:paraId="1642C6C6" w14:textId="4CC243A9" w:rsidR="005F35D4" w:rsidRPr="00D01FEC" w:rsidRDefault="005F35D4" w:rsidP="005F35D4">
                                    <w:pPr>
                                      <w:jc w:val="center"/>
                                      <w:rPr>
                                        <w:rFonts w:ascii="Times New Roman" w:hAnsi="Times New Roman"/>
                                        <w:sz w:val="24"/>
                                        <w:szCs w:val="28"/>
                                      </w:rPr>
                                    </w:pPr>
                                    <w:r>
                                      <w:rPr>
                                        <w:rFonts w:ascii="Times New Roman" w:hAnsi="Times New Roman"/>
                                        <w:sz w:val="24"/>
                                        <w:szCs w:val="28"/>
                                      </w:rPr>
                                      <w:t>Réponse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96" o:spid="_x0000_s1290" type="#_x0000_t34" style="position:absolute;left:7048;top:18002;width:4953;height:828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" adj="30098" strokecolor="black [3040]">
                            <v:stroke endarrow="block"/>
                          </v:shape>
                        </v:group>
                        <v:shape id="Connecteur : en angle 398" o:spid="_x0000_s1291" type="#_x0000_t34" style="position:absolute;left:48482;top:18002;width:4511;height:82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" adj="28318" strokecolor="black [3040]">
                          <v:stroke endarrow="block"/>
                        </v:shape>
                      </v:group>
                      <v:line id="Connecteur droit 400" o:spid="_x0000_s1292" style="position:absolute;flip:x;visibility:visible;mso-wrap-style:square" from="48477,31502" to="48499,3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" strokecolor="black [3213]"/>
                    </v:group>
                    <v:shape id="Connecteur : en angle 402" o:spid="_x0000_s1293" type="#_x0000_t34" style="position:absolute;left:49625;top:12668;width:5334;height:205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" adj="50754" strokecolor="black [3040]">
                      <v:stroke endarrow="block"/>
                    </v:shape>
                  </v:group>
                  <v:shape id="Zone de texte 2" o:spid="_x0000_s1294" type="#_x0000_t202" style="position:absolute;left:20097;top:28384;width:2219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" fillcolor="#ccc0d9 [1303]" stroked="f">
                    <v:textbox>
                      <w:txbxContent>
                        <w:p w14:paraId="6D33DB46" w14:textId="24F5ABE3" w:rsidR="00E96D8E" w:rsidRPr="00811A95" w:rsidRDefault="00E96D8E" w:rsidP="00E96D8E">
                          <w:pPr>
                            <w:jc w:val="center"/>
                            <w:rPr>
                              <w:rFonts w:ascii="Times New Roman" w:hAnsi="Times New Roman"/>
                              <w:b/>
                              <w:bCs/>
                              <w:sz w:val="24"/>
                              <w:szCs w:val="28"/>
                            </w:rPr>
                          </w:pPr>
                          <w:r w:rsidRPr="00811A95">
                            <w:rPr>
                              <w:rFonts w:ascii="Times New Roman" w:hAnsi="Times New Roman"/>
                              <w:b/>
                              <w:bCs/>
                              <w:sz w:val="24"/>
                              <w:szCs w:val="28"/>
                            </w:rPr>
                            <w:t>Boucle itérative client-serveur</w:t>
                          </w:r>
                        </w:p>
                      </w:txbxContent>
                    </v:textbox>
                  </v:shape>
                </v:group>
                <v:line id="Connecteur droit 406" o:spid="_x0000_s1295" style="position:absolute;visibility:visible;mso-wrap-style:square" from="31146,26765" to="31146,28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" strokecolor="black [3213]">
                  <v:stroke startarrow="block"/>
                </v:line>
              </v:group>
            </w:pict>
          </mc:Fallback>
        </mc:AlternateContent>
      </w:r>
    </w:p>
    <w:p w14:paraId="5E310551" w14:textId="7FF307A5" w:rsidR="00EE7000" w:rsidRDefault="00EE7000" w:rsidP="00EE7000">
      <w:pPr>
        <w:jc w:val="both"/>
        <w:rPr>
          <w:rFonts w:ascii="Times New Roman" w:hAnsi="Times New Roman"/>
          <w:sz w:val="24"/>
        </w:rPr>
      </w:pPr>
    </w:p>
    <w:p w14:paraId="0B81BA60" w14:textId="1E1684A6" w:rsidR="00EE7000" w:rsidRDefault="00EE7000" w:rsidP="00EE7000">
      <w:pPr>
        <w:jc w:val="both"/>
        <w:rPr>
          <w:rFonts w:ascii="Times New Roman" w:hAnsi="Times New Roman"/>
          <w:sz w:val="24"/>
        </w:rPr>
      </w:pPr>
    </w:p>
    <w:p w14:paraId="0EC411F9" w14:textId="77C24834" w:rsidR="00EE7000" w:rsidRDefault="00EE7000" w:rsidP="00EE7000">
      <w:pPr>
        <w:jc w:val="both"/>
        <w:rPr>
          <w:rFonts w:ascii="Times New Roman" w:hAnsi="Times New Roman"/>
          <w:sz w:val="24"/>
        </w:rPr>
      </w:pPr>
    </w:p>
    <w:p w14:paraId="723A7C40" w14:textId="1FCEE26B" w:rsidR="00EE7000" w:rsidRDefault="00EE7000" w:rsidP="00EE7000">
      <w:pPr>
        <w:jc w:val="both"/>
        <w:rPr>
          <w:rFonts w:ascii="Times New Roman" w:hAnsi="Times New Roman"/>
          <w:sz w:val="24"/>
        </w:rPr>
      </w:pPr>
    </w:p>
    <w:p w14:paraId="2B65CB38" w14:textId="6A48786A" w:rsidR="00EE7000" w:rsidRDefault="00EE7000" w:rsidP="00EE7000">
      <w:pPr>
        <w:jc w:val="both"/>
        <w:rPr>
          <w:rFonts w:ascii="Times New Roman" w:hAnsi="Times New Roman"/>
          <w:sz w:val="24"/>
        </w:rPr>
      </w:pPr>
    </w:p>
    <w:p w14:paraId="47F02411" w14:textId="41EC1A6F" w:rsidR="00EE7000" w:rsidRDefault="00EE7000" w:rsidP="00EE7000">
      <w:pPr>
        <w:jc w:val="both"/>
        <w:rPr>
          <w:rFonts w:ascii="Times New Roman" w:hAnsi="Times New Roman"/>
          <w:sz w:val="24"/>
        </w:rPr>
      </w:pPr>
    </w:p>
    <w:p w14:paraId="5893D806" w14:textId="764B1ED2" w:rsidR="00EE7000" w:rsidRDefault="00EE7000" w:rsidP="00EE7000">
      <w:pPr>
        <w:jc w:val="both"/>
        <w:rPr>
          <w:rFonts w:ascii="Times New Roman" w:hAnsi="Times New Roman"/>
          <w:sz w:val="24"/>
        </w:rPr>
      </w:pPr>
    </w:p>
    <w:p w14:paraId="56019380" w14:textId="1B567897" w:rsidR="00EE7000" w:rsidRDefault="00EE7000" w:rsidP="00EE7000">
      <w:pPr>
        <w:jc w:val="both"/>
        <w:rPr>
          <w:rFonts w:ascii="Times New Roman" w:hAnsi="Times New Roman"/>
          <w:sz w:val="24"/>
        </w:rPr>
      </w:pPr>
    </w:p>
    <w:p w14:paraId="18DD7E2C" w14:textId="67F88EEF" w:rsidR="00EE7000" w:rsidRDefault="00EE7000" w:rsidP="00EE7000">
      <w:pPr>
        <w:jc w:val="both"/>
        <w:rPr>
          <w:rFonts w:ascii="Times New Roman" w:hAnsi="Times New Roman"/>
          <w:sz w:val="24"/>
        </w:rPr>
      </w:pPr>
    </w:p>
    <w:p w14:paraId="5C58EBBA" w14:textId="586D6C4D" w:rsidR="00EE7000" w:rsidRDefault="00EE7000" w:rsidP="00EE7000">
      <w:pPr>
        <w:jc w:val="both"/>
        <w:rPr>
          <w:rFonts w:ascii="Times New Roman" w:hAnsi="Times New Roman"/>
          <w:sz w:val="24"/>
        </w:rPr>
      </w:pPr>
    </w:p>
    <w:p w14:paraId="037625BF" w14:textId="1BED794D" w:rsidR="00EE7000" w:rsidRDefault="00EE7000" w:rsidP="00EE7000">
      <w:pPr>
        <w:jc w:val="both"/>
        <w:rPr>
          <w:rFonts w:ascii="Times New Roman" w:hAnsi="Times New Roman"/>
          <w:sz w:val="24"/>
        </w:rPr>
      </w:pPr>
    </w:p>
    <w:p w14:paraId="29706FF0" w14:textId="7DC6E40D" w:rsidR="00EE7000" w:rsidRDefault="00EE7000" w:rsidP="00EE7000">
      <w:pPr>
        <w:jc w:val="both"/>
        <w:rPr>
          <w:rFonts w:ascii="Times New Roman" w:hAnsi="Times New Roman"/>
          <w:sz w:val="24"/>
        </w:rPr>
      </w:pPr>
    </w:p>
    <w:p w14:paraId="16467B03" w14:textId="08376C07" w:rsidR="00EE7000" w:rsidRDefault="00EE7000" w:rsidP="00EE7000">
      <w:pPr>
        <w:jc w:val="both"/>
        <w:rPr>
          <w:rFonts w:ascii="Times New Roman" w:hAnsi="Times New Roman"/>
          <w:sz w:val="24"/>
        </w:rPr>
      </w:pPr>
    </w:p>
    <w:p w14:paraId="51380396" w14:textId="6CEE706D" w:rsidR="00811A95" w:rsidRDefault="00811A95" w:rsidP="00EE7000">
      <w:pPr>
        <w:jc w:val="both"/>
        <w:rPr>
          <w:rFonts w:ascii="Times New Roman" w:hAnsi="Times New Roman"/>
          <w:sz w:val="24"/>
        </w:rPr>
      </w:pPr>
    </w:p>
    <w:p w14:paraId="125BE4C2" w14:textId="6A63B453" w:rsidR="00811A95" w:rsidRDefault="00811A95" w:rsidP="00EE7000">
      <w:pPr>
        <w:jc w:val="both"/>
        <w:rPr>
          <w:rFonts w:ascii="Times New Roman" w:hAnsi="Times New Roman"/>
          <w:sz w:val="24"/>
        </w:rPr>
      </w:pPr>
    </w:p>
    <w:p w14:paraId="0E09C9CB" w14:textId="288F2AF8" w:rsidR="00811A95" w:rsidRDefault="00811A95" w:rsidP="00EE7000">
      <w:pPr>
        <w:jc w:val="both"/>
        <w:rPr>
          <w:rFonts w:ascii="Times New Roman" w:hAnsi="Times New Roman"/>
          <w:sz w:val="24"/>
        </w:rPr>
      </w:pPr>
    </w:p>
    <w:p w14:paraId="177024BE" w14:textId="443E4CCA" w:rsidR="00811A95" w:rsidRDefault="00811A95" w:rsidP="00EE7000">
      <w:pPr>
        <w:jc w:val="both"/>
        <w:rPr>
          <w:rFonts w:ascii="Times New Roman" w:hAnsi="Times New Roman"/>
          <w:sz w:val="24"/>
        </w:rPr>
      </w:pPr>
    </w:p>
    <w:p w14:paraId="2514AAF7" w14:textId="24EF8772" w:rsidR="00811A95" w:rsidRDefault="00811A95" w:rsidP="00EE7000">
      <w:pPr>
        <w:jc w:val="both"/>
        <w:rPr>
          <w:rFonts w:ascii="Times New Roman" w:hAnsi="Times New Roman"/>
          <w:sz w:val="24"/>
        </w:rPr>
      </w:pPr>
    </w:p>
    <w:p w14:paraId="142BDF5B" w14:textId="72246FB6" w:rsidR="00811A95" w:rsidRDefault="00811A95" w:rsidP="00EE7000">
      <w:pPr>
        <w:jc w:val="both"/>
        <w:rPr>
          <w:rFonts w:ascii="Times New Roman" w:hAnsi="Times New Roman"/>
          <w:sz w:val="24"/>
        </w:rPr>
      </w:pPr>
    </w:p>
    <w:p w14:paraId="7ADE8828" w14:textId="461A6E3A" w:rsidR="00811A95" w:rsidRDefault="00811A95" w:rsidP="00EE7000">
      <w:pPr>
        <w:jc w:val="both"/>
        <w:rPr>
          <w:rFonts w:ascii="Times New Roman" w:hAnsi="Times New Roman"/>
          <w:sz w:val="24"/>
        </w:rPr>
      </w:pPr>
    </w:p>
    <w:p w14:paraId="144779E7" w14:textId="10202F16" w:rsidR="00811A95" w:rsidRDefault="00811A95" w:rsidP="00EE7000">
      <w:pPr>
        <w:jc w:val="both"/>
        <w:rPr>
          <w:rFonts w:ascii="Times New Roman" w:hAnsi="Times New Roman"/>
          <w:sz w:val="24"/>
        </w:rPr>
      </w:pPr>
      <w:r>
        <w:rPr>
          <w:rFonts w:ascii="Times New Roman" w:hAnsi="Times New Roman"/>
          <w:sz w:val="24"/>
        </w:rPr>
        <w:lastRenderedPageBreak/>
        <w:t>A toi de jouer :</w:t>
      </w:r>
    </w:p>
    <w:p w14:paraId="3DBB06A1" w14:textId="4AFA2BB3" w:rsidR="00811A95" w:rsidRDefault="00811A95" w:rsidP="00EE7000">
      <w:pPr>
        <w:jc w:val="both"/>
        <w:rPr>
          <w:rFonts w:ascii="Times New Roman" w:hAnsi="Times New Roman"/>
          <w:sz w:val="24"/>
        </w:rPr>
      </w:pPr>
    </w:p>
    <w:p w14:paraId="35DA9534" w14:textId="77777777" w:rsidR="001F75E8" w:rsidRPr="00F9654F" w:rsidRDefault="001F75E8" w:rsidP="001F75E8">
      <w:pPr>
        <w:jc w:val="center"/>
        <w:rPr>
          <w:rFonts w:ascii="Times New Roman" w:hAnsi="Times New Roman"/>
          <w:sz w:val="24"/>
        </w:rPr>
      </w:pPr>
    </w:p>
    <w:p w14:paraId="1D9ABB18" w14:textId="77777777" w:rsidR="001F75E8" w:rsidRDefault="001F75E8" w:rsidP="001F75E8">
      <w:pPr>
        <w:pStyle w:val="Paragraphedeliste"/>
        <w:numPr>
          <w:ilvl w:val="0"/>
          <w:numId w:val="27"/>
        </w:numPr>
        <w:jc w:val="both"/>
        <w:rPr>
          <w:rFonts w:ascii="Times New Roman" w:hAnsi="Times New Roman"/>
          <w:sz w:val="24"/>
        </w:rPr>
      </w:pPr>
      <w:r>
        <w:rPr>
          <w:rFonts w:ascii="Times New Roman" w:hAnsi="Times New Roman"/>
          <w:sz w:val="24"/>
        </w:rPr>
        <w:t>Votre programme doit avoir :</w:t>
      </w:r>
    </w:p>
    <w:p w14:paraId="3D79B376" w14:textId="77777777" w:rsidR="001F75E8" w:rsidRDefault="001F75E8" w:rsidP="001F75E8">
      <w:pPr>
        <w:pStyle w:val="Paragraphedeliste"/>
        <w:ind w:left="1440"/>
        <w:jc w:val="both"/>
        <w:rPr>
          <w:rFonts w:ascii="Times New Roman" w:hAnsi="Times New Roman"/>
          <w:sz w:val="24"/>
        </w:rPr>
      </w:pPr>
    </w:p>
    <w:p w14:paraId="263B3A6A" w14:textId="4EDA34C1" w:rsidR="001F75E8" w:rsidRPr="001F75E8" w:rsidRDefault="001F75E8" w:rsidP="001F75E8">
      <w:pPr>
        <w:pStyle w:val="Paragraphedeliste"/>
        <w:numPr>
          <w:ilvl w:val="1"/>
          <w:numId w:val="27"/>
        </w:numPr>
        <w:jc w:val="both"/>
        <w:rPr>
          <w:rFonts w:ascii="Times New Roman" w:hAnsi="Times New Roman"/>
          <w:sz w:val="24"/>
        </w:rPr>
      </w:pPr>
      <w:r>
        <w:rPr>
          <w:rFonts w:ascii="Times New Roman" w:hAnsi="Times New Roman"/>
          <w:sz w:val="24"/>
        </w:rPr>
        <w:t xml:space="preserve">Une fonction </w:t>
      </w:r>
      <w:r>
        <w:rPr>
          <w:rFonts w:ascii="Times New Roman" w:hAnsi="Times New Roman"/>
          <w:b/>
          <w:i/>
          <w:color w:val="0070C0"/>
          <w:sz w:val="24"/>
        </w:rPr>
        <w:t>envoyer</w:t>
      </w:r>
      <w:r>
        <w:rPr>
          <w:rFonts w:ascii="Times New Roman" w:hAnsi="Times New Roman"/>
          <w:sz w:val="24"/>
        </w:rPr>
        <w:t xml:space="preserve"> </w:t>
      </w:r>
      <w:r w:rsidRPr="00AA0889">
        <w:rPr>
          <w:rFonts w:ascii="Times New Roman" w:hAnsi="Times New Roman"/>
          <w:b/>
          <w:color w:val="0070C0"/>
          <w:sz w:val="24"/>
        </w:rPr>
        <w:t>(</w:t>
      </w:r>
      <w:r>
        <w:rPr>
          <w:rFonts w:ascii="Times New Roman" w:hAnsi="Times New Roman"/>
          <w:i/>
          <w:sz w:val="24"/>
        </w:rPr>
        <w:t>texte</w:t>
      </w:r>
      <w:r w:rsidRPr="00AA0889">
        <w:rPr>
          <w:rFonts w:ascii="Times New Roman" w:hAnsi="Times New Roman"/>
          <w:b/>
          <w:color w:val="0070C0"/>
          <w:sz w:val="24"/>
        </w:rPr>
        <w:t>)</w:t>
      </w:r>
      <w:r>
        <w:rPr>
          <w:rFonts w:ascii="Times New Roman" w:hAnsi="Times New Roman"/>
          <w:sz w:val="24"/>
        </w:rPr>
        <w:t xml:space="preserve"> dont le rôle est d’envoyer un message au </w:t>
      </w:r>
      <w:r w:rsidR="00021DB6">
        <w:rPr>
          <w:rFonts w:ascii="Times New Roman" w:hAnsi="Times New Roman"/>
          <w:sz w:val="24"/>
        </w:rPr>
        <w:t>client</w:t>
      </w:r>
      <w:r>
        <w:rPr>
          <w:rFonts w:ascii="Times New Roman" w:hAnsi="Times New Roman"/>
          <w:sz w:val="24"/>
        </w:rPr>
        <w:t xml:space="preserve"> et qui prend en paramètre le texte à envoyer de type </w:t>
      </w:r>
      <w:proofErr w:type="spellStart"/>
      <w:r w:rsidRPr="001F75E8">
        <w:rPr>
          <w:rFonts w:ascii="Times New Roman" w:hAnsi="Times New Roman"/>
          <w:b/>
          <w:bCs/>
          <w:i/>
          <w:iCs/>
          <w:color w:val="0070C0"/>
          <w:sz w:val="24"/>
        </w:rPr>
        <w:t>str</w:t>
      </w:r>
      <w:proofErr w:type="spellEnd"/>
      <w:r>
        <w:rPr>
          <w:rFonts w:ascii="Times New Roman" w:hAnsi="Times New Roman"/>
          <w:sz w:val="24"/>
        </w:rPr>
        <w:t>.</w:t>
      </w:r>
    </w:p>
    <w:p w14:paraId="493CB193" w14:textId="77777777" w:rsidR="001F75E8" w:rsidRDefault="001F75E8" w:rsidP="001F75E8">
      <w:pPr>
        <w:pStyle w:val="Paragraphedeliste"/>
        <w:ind w:left="1440"/>
        <w:jc w:val="both"/>
        <w:rPr>
          <w:rFonts w:ascii="Times New Roman" w:hAnsi="Times New Roman"/>
          <w:sz w:val="24"/>
        </w:rPr>
      </w:pPr>
    </w:p>
    <w:p w14:paraId="046BABDA" w14:textId="6BD661F7" w:rsidR="001F75E8" w:rsidRDefault="001F75E8" w:rsidP="001F75E8">
      <w:pPr>
        <w:pStyle w:val="Paragraphedeliste"/>
        <w:numPr>
          <w:ilvl w:val="1"/>
          <w:numId w:val="27"/>
        </w:numPr>
        <w:jc w:val="both"/>
        <w:rPr>
          <w:rFonts w:ascii="Times New Roman" w:hAnsi="Times New Roman"/>
          <w:sz w:val="24"/>
        </w:rPr>
      </w:pPr>
      <w:r>
        <w:rPr>
          <w:rFonts w:ascii="Times New Roman" w:hAnsi="Times New Roman"/>
          <w:sz w:val="24"/>
        </w:rPr>
        <w:t xml:space="preserve">Une fonction </w:t>
      </w:r>
      <w:r>
        <w:rPr>
          <w:rFonts w:ascii="Times New Roman" w:hAnsi="Times New Roman"/>
          <w:b/>
          <w:i/>
          <w:color w:val="0070C0"/>
          <w:sz w:val="24"/>
        </w:rPr>
        <w:t>recevoir</w:t>
      </w:r>
      <w:r>
        <w:rPr>
          <w:rFonts w:ascii="Times New Roman" w:hAnsi="Times New Roman"/>
          <w:sz w:val="24"/>
        </w:rPr>
        <w:t xml:space="preserve"> </w:t>
      </w:r>
      <w:r w:rsidRPr="00DD57C5">
        <w:rPr>
          <w:rFonts w:ascii="Times New Roman" w:hAnsi="Times New Roman"/>
          <w:b/>
          <w:color w:val="0070C0"/>
          <w:sz w:val="24"/>
        </w:rPr>
        <w:t>()</w:t>
      </w:r>
      <w:r>
        <w:rPr>
          <w:rFonts w:ascii="Times New Roman" w:hAnsi="Times New Roman"/>
          <w:sz w:val="24"/>
        </w:rPr>
        <w:t xml:space="preserve"> dont le rôle est de recevoir un message du </w:t>
      </w:r>
      <w:r w:rsidR="00021DB6">
        <w:rPr>
          <w:rFonts w:ascii="Times New Roman" w:hAnsi="Times New Roman"/>
          <w:sz w:val="24"/>
        </w:rPr>
        <w:t>client</w:t>
      </w:r>
      <w:r>
        <w:rPr>
          <w:rFonts w:ascii="Times New Roman" w:hAnsi="Times New Roman"/>
          <w:sz w:val="24"/>
        </w:rPr>
        <w:t xml:space="preserve">. Elle retourne ce message en une chaîne de caractères de type </w:t>
      </w:r>
      <w:proofErr w:type="spellStart"/>
      <w:r w:rsidRPr="001F75E8">
        <w:rPr>
          <w:rFonts w:ascii="Times New Roman" w:hAnsi="Times New Roman"/>
          <w:b/>
          <w:bCs/>
          <w:i/>
          <w:iCs/>
          <w:color w:val="0070C0"/>
          <w:sz w:val="24"/>
        </w:rPr>
        <w:t>str</w:t>
      </w:r>
      <w:proofErr w:type="spellEnd"/>
      <w:r>
        <w:rPr>
          <w:rFonts w:ascii="Times New Roman" w:hAnsi="Times New Roman"/>
          <w:sz w:val="24"/>
        </w:rPr>
        <w:t>.</w:t>
      </w:r>
    </w:p>
    <w:p w14:paraId="31AC8BC2" w14:textId="77777777" w:rsidR="001F75E8" w:rsidRDefault="001F75E8" w:rsidP="001F75E8">
      <w:pPr>
        <w:pStyle w:val="Paragraphedeliste"/>
        <w:ind w:left="1440"/>
        <w:jc w:val="both"/>
        <w:rPr>
          <w:rFonts w:ascii="Times New Roman" w:hAnsi="Times New Roman"/>
          <w:sz w:val="24"/>
        </w:rPr>
      </w:pPr>
    </w:p>
    <w:p w14:paraId="437A68D8" w14:textId="3D59459F" w:rsidR="001F75E8" w:rsidRDefault="001F75E8" w:rsidP="001F75E8">
      <w:pPr>
        <w:pStyle w:val="Paragraphedeliste"/>
        <w:numPr>
          <w:ilvl w:val="1"/>
          <w:numId w:val="27"/>
        </w:numPr>
        <w:jc w:val="both"/>
        <w:rPr>
          <w:rFonts w:ascii="Times New Roman" w:hAnsi="Times New Roman"/>
          <w:sz w:val="24"/>
        </w:rPr>
      </w:pPr>
      <w:proofErr w:type="gramStart"/>
      <w:r>
        <w:rPr>
          <w:rFonts w:ascii="Times New Roman" w:hAnsi="Times New Roman"/>
          <w:sz w:val="24"/>
        </w:rPr>
        <w:t xml:space="preserve">Une fonction </w:t>
      </w:r>
      <w:proofErr w:type="spellStart"/>
      <w:r>
        <w:rPr>
          <w:rFonts w:ascii="Times New Roman" w:hAnsi="Times New Roman"/>
          <w:b/>
          <w:i/>
          <w:color w:val="0070C0"/>
          <w:sz w:val="24"/>
        </w:rPr>
        <w:t>fin</w:t>
      </w:r>
      <w:proofErr w:type="gramEnd"/>
      <w:r w:rsidRPr="00DD57C5">
        <w:rPr>
          <w:rFonts w:ascii="Times New Roman" w:hAnsi="Times New Roman"/>
          <w:b/>
          <w:i/>
          <w:color w:val="0070C0"/>
          <w:sz w:val="24"/>
        </w:rPr>
        <w:t>_</w:t>
      </w:r>
      <w:r>
        <w:rPr>
          <w:rFonts w:ascii="Times New Roman" w:hAnsi="Times New Roman"/>
          <w:b/>
          <w:i/>
          <w:color w:val="0070C0"/>
          <w:sz w:val="24"/>
        </w:rPr>
        <w:t>connexion</w:t>
      </w:r>
      <w:proofErr w:type="spellEnd"/>
      <w:r>
        <w:rPr>
          <w:rFonts w:ascii="Times New Roman" w:hAnsi="Times New Roman"/>
          <w:sz w:val="24"/>
        </w:rPr>
        <w:t xml:space="preserve"> </w:t>
      </w:r>
      <w:r w:rsidRPr="00DD57C5">
        <w:rPr>
          <w:rFonts w:ascii="Times New Roman" w:hAnsi="Times New Roman"/>
          <w:b/>
          <w:color w:val="0070C0"/>
          <w:sz w:val="24"/>
        </w:rPr>
        <w:t>()</w:t>
      </w:r>
      <w:r>
        <w:rPr>
          <w:rFonts w:ascii="Times New Roman" w:hAnsi="Times New Roman"/>
          <w:sz w:val="24"/>
        </w:rPr>
        <w:t xml:space="preserve"> dont le rôle est de fermer la connexion avec le </w:t>
      </w:r>
      <w:r w:rsidR="00021DB6">
        <w:rPr>
          <w:rFonts w:ascii="Times New Roman" w:hAnsi="Times New Roman"/>
          <w:sz w:val="24"/>
        </w:rPr>
        <w:t>socket serveur et le socket de dialogue</w:t>
      </w:r>
      <w:r>
        <w:rPr>
          <w:rFonts w:ascii="Times New Roman" w:hAnsi="Times New Roman"/>
          <w:sz w:val="24"/>
        </w:rPr>
        <w:t>.</w:t>
      </w:r>
    </w:p>
    <w:p w14:paraId="4A14F85D" w14:textId="77777777" w:rsidR="001F75E8" w:rsidRDefault="001F75E8" w:rsidP="001F75E8">
      <w:pPr>
        <w:pStyle w:val="Paragraphedeliste"/>
        <w:ind w:left="1440"/>
        <w:jc w:val="both"/>
        <w:rPr>
          <w:rFonts w:ascii="Times New Roman" w:hAnsi="Times New Roman"/>
          <w:sz w:val="24"/>
        </w:rPr>
      </w:pPr>
    </w:p>
    <w:p w14:paraId="0271D014" w14:textId="77777777" w:rsidR="00021DB6" w:rsidRDefault="00021DB6" w:rsidP="00021DB6">
      <w:pPr>
        <w:pStyle w:val="Paragraphedeliste"/>
        <w:numPr>
          <w:ilvl w:val="1"/>
          <w:numId w:val="27"/>
        </w:numPr>
        <w:jc w:val="both"/>
        <w:rPr>
          <w:rFonts w:ascii="Times New Roman" w:hAnsi="Times New Roman"/>
          <w:sz w:val="24"/>
        </w:rPr>
      </w:pPr>
      <w:r>
        <w:rPr>
          <w:rFonts w:ascii="Times New Roman" w:hAnsi="Times New Roman"/>
          <w:sz w:val="24"/>
        </w:rPr>
        <w:t>Le programme principal doit gérer :</w:t>
      </w:r>
    </w:p>
    <w:p w14:paraId="634846EF" w14:textId="77777777" w:rsidR="00021DB6" w:rsidRPr="000770DA" w:rsidRDefault="00021DB6" w:rsidP="00021DB6">
      <w:pPr>
        <w:pStyle w:val="Paragraphedeliste"/>
        <w:rPr>
          <w:rFonts w:ascii="Times New Roman" w:hAnsi="Times New Roman"/>
          <w:sz w:val="24"/>
        </w:rPr>
      </w:pPr>
    </w:p>
    <w:p w14:paraId="66D63D74" w14:textId="42821895" w:rsidR="00021DB6"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La création du socket serveur ;</w:t>
      </w:r>
    </w:p>
    <w:p w14:paraId="44007AEF" w14:textId="277F9002" w:rsidR="00021DB6"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Associer le socket aux paramètres HOST et PORT ;</w:t>
      </w:r>
    </w:p>
    <w:p w14:paraId="63C4664E" w14:textId="688F47D8" w:rsidR="00021DB6"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 xml:space="preserve">Déclarer avec </w:t>
      </w:r>
      <w:proofErr w:type="spellStart"/>
      <w:r w:rsidRPr="00056BA3">
        <w:rPr>
          <w:rFonts w:ascii="Times New Roman" w:hAnsi="Times New Roman"/>
          <w:b/>
          <w:bCs/>
          <w:i/>
          <w:iCs/>
          <w:color w:val="0070C0"/>
          <w:sz w:val="24"/>
        </w:rPr>
        <w:t>listen</w:t>
      </w:r>
      <w:proofErr w:type="spellEnd"/>
      <w:r w:rsidRPr="00056BA3">
        <w:rPr>
          <w:rFonts w:ascii="Times New Roman" w:hAnsi="Times New Roman"/>
          <w:color w:val="0070C0"/>
          <w:sz w:val="24"/>
        </w:rPr>
        <w:t xml:space="preserve"> </w:t>
      </w:r>
      <w:r>
        <w:rPr>
          <w:rFonts w:ascii="Times New Roman" w:hAnsi="Times New Roman"/>
          <w:sz w:val="24"/>
        </w:rPr>
        <w:t>que le socket est serveur. Le nombre maximum de connexion accepté est pour le moment fixé à 1</w:t>
      </w:r>
      <w:r w:rsidR="00056BA3">
        <w:rPr>
          <w:rFonts w:ascii="Times New Roman" w:hAnsi="Times New Roman"/>
          <w:sz w:val="24"/>
        </w:rPr>
        <w:t> ;</w:t>
      </w:r>
    </w:p>
    <w:p w14:paraId="751C0369" w14:textId="7A74EBD1" w:rsidR="00021DB6"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Prendre connaissance de la nouvelle connexion a</w:t>
      </w:r>
      <w:r w:rsidR="00056BA3">
        <w:rPr>
          <w:rFonts w:ascii="Times New Roman" w:hAnsi="Times New Roman"/>
          <w:sz w:val="24"/>
        </w:rPr>
        <w:t xml:space="preserve">vec </w:t>
      </w:r>
      <w:proofErr w:type="spellStart"/>
      <w:r w:rsidR="00056BA3" w:rsidRPr="00056BA3">
        <w:rPr>
          <w:rFonts w:ascii="Times New Roman" w:hAnsi="Times New Roman"/>
          <w:b/>
          <w:bCs/>
          <w:i/>
          <w:iCs/>
          <w:color w:val="0070C0"/>
          <w:sz w:val="24"/>
        </w:rPr>
        <w:t>accept</w:t>
      </w:r>
      <w:proofErr w:type="spellEnd"/>
      <w:r w:rsidR="00056BA3" w:rsidRPr="00056BA3">
        <w:rPr>
          <w:rFonts w:ascii="Times New Roman" w:hAnsi="Times New Roman"/>
          <w:color w:val="0070C0"/>
          <w:sz w:val="24"/>
        </w:rPr>
        <w:t> </w:t>
      </w:r>
      <w:r w:rsidR="00056BA3">
        <w:rPr>
          <w:rFonts w:ascii="Times New Roman" w:hAnsi="Times New Roman"/>
          <w:sz w:val="24"/>
        </w:rPr>
        <w:t>;</w:t>
      </w:r>
    </w:p>
    <w:p w14:paraId="6178FCF6" w14:textId="4D724C62" w:rsidR="00021DB6"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 xml:space="preserve">La boucle itérative (indéterministe) pour l’envoi et la réception des messages avec le </w:t>
      </w:r>
      <w:r w:rsidR="00056BA3">
        <w:rPr>
          <w:rFonts w:ascii="Times New Roman" w:hAnsi="Times New Roman"/>
          <w:sz w:val="24"/>
        </w:rPr>
        <w:t>client</w:t>
      </w:r>
      <w:r>
        <w:rPr>
          <w:rFonts w:ascii="Times New Roman" w:hAnsi="Times New Roman"/>
          <w:sz w:val="24"/>
        </w:rPr>
        <w:t> ;</w:t>
      </w:r>
    </w:p>
    <w:p w14:paraId="798D56E9" w14:textId="77777777" w:rsidR="00021DB6" w:rsidRPr="00AA0889" w:rsidRDefault="00021DB6" w:rsidP="00021DB6">
      <w:pPr>
        <w:pStyle w:val="Paragraphedeliste"/>
        <w:numPr>
          <w:ilvl w:val="2"/>
          <w:numId w:val="27"/>
        </w:numPr>
        <w:jc w:val="both"/>
        <w:rPr>
          <w:rFonts w:ascii="Times New Roman" w:hAnsi="Times New Roman"/>
          <w:sz w:val="24"/>
        </w:rPr>
      </w:pPr>
      <w:r>
        <w:rPr>
          <w:rFonts w:ascii="Times New Roman" w:hAnsi="Times New Roman"/>
          <w:sz w:val="24"/>
        </w:rPr>
        <w:t>La fermeture de la connexion.</w:t>
      </w:r>
    </w:p>
    <w:p w14:paraId="3E4C17EA" w14:textId="77777777" w:rsidR="00021DB6" w:rsidRDefault="00021DB6" w:rsidP="00021DB6">
      <w:pPr>
        <w:jc w:val="both"/>
        <w:rPr>
          <w:rFonts w:ascii="Times New Roman" w:hAnsi="Times New Roman"/>
          <w:sz w:val="24"/>
        </w:rPr>
      </w:pPr>
    </w:p>
    <w:p w14:paraId="2188F615" w14:textId="24F5BD74" w:rsidR="001F75E8" w:rsidRPr="00AA0889" w:rsidRDefault="001F75E8" w:rsidP="00021DB6">
      <w:pPr>
        <w:pStyle w:val="Paragraphedeliste"/>
        <w:ind w:left="1440"/>
        <w:jc w:val="both"/>
        <w:rPr>
          <w:rFonts w:ascii="Times New Roman" w:hAnsi="Times New Roman"/>
          <w:sz w:val="24"/>
        </w:rPr>
      </w:pPr>
    </w:p>
    <w:p w14:paraId="1E55457E" w14:textId="77777777" w:rsidR="001F75E8" w:rsidRDefault="001F75E8" w:rsidP="001F75E8">
      <w:pPr>
        <w:jc w:val="both"/>
        <w:rPr>
          <w:rFonts w:ascii="Times New Roman" w:hAnsi="Times New Roman"/>
          <w:sz w:val="24"/>
        </w:rPr>
      </w:pPr>
    </w:p>
    <w:p w14:paraId="5382778A" w14:textId="77777777" w:rsidR="001F75E8" w:rsidRDefault="001F75E8" w:rsidP="001F75E8">
      <w:pPr>
        <w:jc w:val="both"/>
        <w:rPr>
          <w:rFonts w:ascii="Times New Roman" w:hAnsi="Times New Roman"/>
          <w:sz w:val="24"/>
        </w:rPr>
      </w:pPr>
    </w:p>
    <w:p w14:paraId="4F30B8DB" w14:textId="77777777" w:rsidR="001F75E8" w:rsidRPr="001629A8" w:rsidRDefault="001F75E8" w:rsidP="001F75E8">
      <w:pPr>
        <w:jc w:val="both"/>
        <w:rPr>
          <w:rFonts w:ascii="Times New Roman" w:hAnsi="Times New Roman"/>
          <w:b/>
          <w:sz w:val="28"/>
          <w:szCs w:val="28"/>
        </w:rPr>
      </w:pPr>
      <w:r>
        <w:rPr>
          <w:rFonts w:ascii="Times New Roman" w:hAnsi="Times New Roman"/>
          <w:b/>
          <w:sz w:val="28"/>
          <w:szCs w:val="28"/>
        </w:rPr>
        <w:t>Améliorations possibles :</w:t>
      </w:r>
    </w:p>
    <w:p w14:paraId="1C704718" w14:textId="77777777" w:rsidR="001F75E8" w:rsidRPr="00E17D6F" w:rsidRDefault="001F75E8" w:rsidP="001F75E8">
      <w:pPr>
        <w:pStyle w:val="Paragraphedeliste"/>
        <w:numPr>
          <w:ilvl w:val="0"/>
          <w:numId w:val="27"/>
        </w:numPr>
        <w:jc w:val="both"/>
        <w:rPr>
          <w:rFonts w:ascii="Times New Roman" w:hAnsi="Times New Roman"/>
          <w:sz w:val="24"/>
        </w:rPr>
      </w:pPr>
      <w:r w:rsidRPr="00E17D6F">
        <w:rPr>
          <w:rFonts w:ascii="Times New Roman" w:hAnsi="Times New Roman"/>
          <w:sz w:val="24"/>
        </w:rPr>
        <w:t>…</w:t>
      </w:r>
    </w:p>
    <w:p w14:paraId="7A6B4A5D" w14:textId="77777777" w:rsidR="00811A95" w:rsidRPr="003537B2" w:rsidRDefault="00811A95" w:rsidP="00EE7000">
      <w:pPr>
        <w:jc w:val="both"/>
        <w:rPr>
          <w:rFonts w:ascii="Times New Roman" w:hAnsi="Times New Roman"/>
          <w:sz w:val="24"/>
        </w:rPr>
      </w:pPr>
    </w:p>
    <w:sectPr w:rsidR="00811A95" w:rsidRPr="003537B2" w:rsidSect="00E23763">
      <w:headerReference w:type="default" r:id="rId9"/>
      <w:pgSz w:w="11906" w:h="16838"/>
      <w:pgMar w:top="1375" w:right="566" w:bottom="568" w:left="56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365AE" w14:textId="77777777" w:rsidR="00076D91" w:rsidRDefault="00076D91" w:rsidP="009310BA">
      <w:r>
        <w:separator/>
      </w:r>
    </w:p>
  </w:endnote>
  <w:endnote w:type="continuationSeparator" w:id="0">
    <w:p w14:paraId="7DB2DEA4" w14:textId="77777777" w:rsidR="00076D91" w:rsidRDefault="00076D91" w:rsidP="0093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E5D1" w14:textId="77777777" w:rsidR="00076D91" w:rsidRDefault="00076D91" w:rsidP="009310BA">
      <w:r>
        <w:separator/>
      </w:r>
    </w:p>
  </w:footnote>
  <w:footnote w:type="continuationSeparator" w:id="0">
    <w:p w14:paraId="3FB9C95D" w14:textId="77777777" w:rsidR="00076D91" w:rsidRDefault="00076D91" w:rsidP="0093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1F497D" w:themeColor="text2"/>
        <w:sz w:val="28"/>
        <w:szCs w:val="28"/>
      </w:rPr>
      <w:alias w:val="Titre"/>
      <w:id w:val="77887899"/>
      <w:placeholder>
        <w:docPart w:val="442471DA5D7340DCB68E52EE7DA591B7"/>
      </w:placeholder>
      <w:dataBinding w:prefixMappings="xmlns:ns0='http://schemas.openxmlformats.org/package/2006/metadata/core-properties' xmlns:ns1='http://purl.org/dc/elements/1.1/'" w:xpath="/ns0:coreProperties[1]/ns1:title[1]" w:storeItemID="{6C3C8BC8-F283-45AE-878A-BAB7291924A1}"/>
      <w:text/>
    </w:sdtPr>
    <w:sdtEndPr/>
    <w:sdtContent>
      <w:p w14:paraId="14E246D0" w14:textId="77777777" w:rsidR="009310BA" w:rsidRDefault="00B01AA3">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NSI</w:t>
        </w:r>
      </w:p>
    </w:sdtContent>
  </w:sdt>
  <w:sdt>
    <w:sdtPr>
      <w:rPr>
        <w:color w:val="4F81BD" w:themeColor="accent1"/>
      </w:rPr>
      <w:alias w:val="Sous-titre"/>
      <w:id w:val="77887903"/>
      <w:placeholder>
        <w:docPart w:val="DD27D4CC8A7846BBADEC7CECF16674B6"/>
      </w:placeholder>
      <w:dataBinding w:prefixMappings="xmlns:ns0='http://schemas.openxmlformats.org/package/2006/metadata/core-properties' xmlns:ns1='http://purl.org/dc/elements/1.1/'" w:xpath="/ns0:coreProperties[1]/ns1:subject[1]" w:storeItemID="{6C3C8BC8-F283-45AE-878A-BAB7291924A1}"/>
      <w:text/>
    </w:sdtPr>
    <w:sdtEndPr/>
    <w:sdtContent>
      <w:p w14:paraId="47C35847" w14:textId="7B7767D5" w:rsidR="009310BA" w:rsidRDefault="00B01AA3">
        <w:pPr>
          <w:pStyle w:val="En-tte"/>
          <w:tabs>
            <w:tab w:val="left" w:pos="2580"/>
            <w:tab w:val="left" w:pos="2985"/>
          </w:tabs>
          <w:spacing w:after="120" w:line="276" w:lineRule="auto"/>
          <w:jc w:val="right"/>
          <w:rPr>
            <w:color w:val="4F81BD" w:themeColor="accent1"/>
          </w:rPr>
        </w:pPr>
        <w:r>
          <w:rPr>
            <w:color w:val="4F81BD" w:themeColor="accent1"/>
          </w:rPr>
          <w:t xml:space="preserve">Projet </w:t>
        </w:r>
        <w:r w:rsidR="00FB2210">
          <w:rPr>
            <w:color w:val="4F81BD" w:themeColor="accent1"/>
          </w:rPr>
          <w:t>Réseau</w:t>
        </w:r>
      </w:p>
    </w:sdtContent>
  </w:sdt>
  <w:sdt>
    <w:sdtPr>
      <w:rPr>
        <w:color w:val="808080" w:themeColor="text1" w:themeTint="7F"/>
      </w:rPr>
      <w:alias w:val="Auteur"/>
      <w:id w:val="77887908"/>
      <w:placeholder>
        <w:docPart w:val="6FB73464DA144BE28D2D32C66BBA1A5F"/>
      </w:placeholder>
      <w:dataBinding w:prefixMappings="xmlns:ns0='http://schemas.openxmlformats.org/package/2006/metadata/core-properties' xmlns:ns1='http://purl.org/dc/elements/1.1/'" w:xpath="/ns0:coreProperties[1]/ns1:creator[1]" w:storeItemID="{6C3C8BC8-F283-45AE-878A-BAB7291924A1}"/>
      <w:text/>
    </w:sdtPr>
    <w:sdtEndPr/>
    <w:sdtContent>
      <w:p w14:paraId="2C1E76E8" w14:textId="642158E5" w:rsidR="009310BA" w:rsidRDefault="005C4B21">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Fiche Serveur</w:t>
        </w:r>
      </w:p>
    </w:sdtContent>
  </w:sdt>
  <w:p w14:paraId="27C47754" w14:textId="77777777" w:rsidR="009310BA" w:rsidRDefault="009310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2CC"/>
    <w:multiLevelType w:val="hybridMultilevel"/>
    <w:tmpl w:val="E2940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A7F5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19E4A6C"/>
    <w:multiLevelType w:val="hybridMultilevel"/>
    <w:tmpl w:val="5476B550"/>
    <w:lvl w:ilvl="0" w:tplc="C7B03BA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FA392B"/>
    <w:multiLevelType w:val="hybridMultilevel"/>
    <w:tmpl w:val="3320A866"/>
    <w:lvl w:ilvl="0" w:tplc="0840BFC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0077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222C34"/>
    <w:multiLevelType w:val="hybridMultilevel"/>
    <w:tmpl w:val="8AC2A4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155CA8"/>
    <w:multiLevelType w:val="multilevel"/>
    <w:tmpl w:val="040C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178449E4"/>
    <w:multiLevelType w:val="hybridMultilevel"/>
    <w:tmpl w:val="C4F21386"/>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15:restartNumberingAfterBreak="0">
    <w:nsid w:val="1A2C3A44"/>
    <w:multiLevelType w:val="hybridMultilevel"/>
    <w:tmpl w:val="4B9899CE"/>
    <w:lvl w:ilvl="0" w:tplc="C9789F7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197AD1"/>
    <w:multiLevelType w:val="hybridMultilevel"/>
    <w:tmpl w:val="E8B270F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4572B3"/>
    <w:multiLevelType w:val="hybridMultilevel"/>
    <w:tmpl w:val="E5CEB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C43446"/>
    <w:multiLevelType w:val="hybridMultilevel"/>
    <w:tmpl w:val="52668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A9642B"/>
    <w:multiLevelType w:val="hybridMultilevel"/>
    <w:tmpl w:val="46D0092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B0A6A8C"/>
    <w:multiLevelType w:val="hybridMultilevel"/>
    <w:tmpl w:val="DD00F040"/>
    <w:lvl w:ilvl="0" w:tplc="A992B8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6A7DF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F61FA0"/>
    <w:multiLevelType w:val="hybridMultilevel"/>
    <w:tmpl w:val="FF6EC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2122D1"/>
    <w:multiLevelType w:val="multilevel"/>
    <w:tmpl w:val="040C0021"/>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7" w15:restartNumberingAfterBreak="0">
    <w:nsid w:val="4B041E4B"/>
    <w:multiLevelType w:val="hybridMultilevel"/>
    <w:tmpl w:val="95EE3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811B0A"/>
    <w:multiLevelType w:val="hybridMultilevel"/>
    <w:tmpl w:val="EB34F200"/>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7B4FF8"/>
    <w:multiLevelType w:val="hybridMultilevel"/>
    <w:tmpl w:val="0ECE622A"/>
    <w:lvl w:ilvl="0" w:tplc="DC2618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8C34B0"/>
    <w:multiLevelType w:val="hybridMultilevel"/>
    <w:tmpl w:val="2D346C6E"/>
    <w:lvl w:ilvl="0" w:tplc="8B5CC14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D62576"/>
    <w:multiLevelType w:val="multilevel"/>
    <w:tmpl w:val="040C0021"/>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2" w15:restartNumberingAfterBreak="0">
    <w:nsid w:val="64915E52"/>
    <w:multiLevelType w:val="hybridMultilevel"/>
    <w:tmpl w:val="56D0D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034D8"/>
    <w:multiLevelType w:val="hybridMultilevel"/>
    <w:tmpl w:val="27F66476"/>
    <w:lvl w:ilvl="0" w:tplc="49EEA7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5E35E5"/>
    <w:multiLevelType w:val="hybridMultilevel"/>
    <w:tmpl w:val="E73A1F64"/>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5A239B"/>
    <w:multiLevelType w:val="hybridMultilevel"/>
    <w:tmpl w:val="848445B2"/>
    <w:lvl w:ilvl="0" w:tplc="305CBD5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A32CF6"/>
    <w:multiLevelType w:val="hybridMultilevel"/>
    <w:tmpl w:val="47642BB8"/>
    <w:lvl w:ilvl="0" w:tplc="DFE298B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0"/>
  </w:num>
  <w:num w:numId="4">
    <w:abstractNumId w:val="19"/>
  </w:num>
  <w:num w:numId="5">
    <w:abstractNumId w:val="13"/>
  </w:num>
  <w:num w:numId="6">
    <w:abstractNumId w:val="26"/>
  </w:num>
  <w:num w:numId="7">
    <w:abstractNumId w:val="11"/>
  </w:num>
  <w:num w:numId="8">
    <w:abstractNumId w:val="25"/>
  </w:num>
  <w:num w:numId="9">
    <w:abstractNumId w:val="8"/>
  </w:num>
  <w:num w:numId="10">
    <w:abstractNumId w:val="20"/>
  </w:num>
  <w:num w:numId="11">
    <w:abstractNumId w:val="23"/>
  </w:num>
  <w:num w:numId="12">
    <w:abstractNumId w:val="2"/>
  </w:num>
  <w:num w:numId="13">
    <w:abstractNumId w:val="15"/>
  </w:num>
  <w:num w:numId="14">
    <w:abstractNumId w:val="0"/>
  </w:num>
  <w:num w:numId="15">
    <w:abstractNumId w:val="16"/>
  </w:num>
  <w:num w:numId="16">
    <w:abstractNumId w:val="6"/>
  </w:num>
  <w:num w:numId="17">
    <w:abstractNumId w:val="4"/>
  </w:num>
  <w:num w:numId="18">
    <w:abstractNumId w:val="3"/>
  </w:num>
  <w:num w:numId="19">
    <w:abstractNumId w:val="14"/>
  </w:num>
  <w:num w:numId="20">
    <w:abstractNumId w:val="1"/>
  </w:num>
  <w:num w:numId="21">
    <w:abstractNumId w:val="17"/>
  </w:num>
  <w:num w:numId="22">
    <w:abstractNumId w:val="21"/>
  </w:num>
  <w:num w:numId="23">
    <w:abstractNumId w:val="7"/>
  </w:num>
  <w:num w:numId="24">
    <w:abstractNumId w:val="12"/>
  </w:num>
  <w:num w:numId="25">
    <w:abstractNumId w:val="24"/>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proofState w:spelling="clean" w:grammar="clean"/>
  <w:attachedTemplate r:id="rId1"/>
  <w:defaultTabStop w:val="709"/>
  <w:hyphenationZone w:val="425"/>
  <w:drawingGridHorizontalSpacing w:val="57"/>
  <w:drawingGridVerticalSpacing w:val="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0BA"/>
    <w:rsid w:val="00021DB6"/>
    <w:rsid w:val="00023CAD"/>
    <w:rsid w:val="00043705"/>
    <w:rsid w:val="00056BA3"/>
    <w:rsid w:val="000612A5"/>
    <w:rsid w:val="00065FD6"/>
    <w:rsid w:val="00075224"/>
    <w:rsid w:val="00076D91"/>
    <w:rsid w:val="000E0606"/>
    <w:rsid w:val="0010429A"/>
    <w:rsid w:val="001068E6"/>
    <w:rsid w:val="00133738"/>
    <w:rsid w:val="001508FD"/>
    <w:rsid w:val="00151E6A"/>
    <w:rsid w:val="001520CD"/>
    <w:rsid w:val="001629A8"/>
    <w:rsid w:val="00167213"/>
    <w:rsid w:val="001676E0"/>
    <w:rsid w:val="00177174"/>
    <w:rsid w:val="00197291"/>
    <w:rsid w:val="001A0195"/>
    <w:rsid w:val="001B3335"/>
    <w:rsid w:val="001C5A02"/>
    <w:rsid w:val="001D3A05"/>
    <w:rsid w:val="001D7EA3"/>
    <w:rsid w:val="001E2FAF"/>
    <w:rsid w:val="001F335F"/>
    <w:rsid w:val="001F4F29"/>
    <w:rsid w:val="001F75E8"/>
    <w:rsid w:val="00202248"/>
    <w:rsid w:val="00276804"/>
    <w:rsid w:val="00284F78"/>
    <w:rsid w:val="002A55AD"/>
    <w:rsid w:val="002B2012"/>
    <w:rsid w:val="002B54B3"/>
    <w:rsid w:val="002C6F45"/>
    <w:rsid w:val="002F490B"/>
    <w:rsid w:val="002F631F"/>
    <w:rsid w:val="003320C0"/>
    <w:rsid w:val="00335825"/>
    <w:rsid w:val="0034669C"/>
    <w:rsid w:val="003537B2"/>
    <w:rsid w:val="00361E02"/>
    <w:rsid w:val="00362BBD"/>
    <w:rsid w:val="00377ECE"/>
    <w:rsid w:val="003A02CD"/>
    <w:rsid w:val="003A703F"/>
    <w:rsid w:val="003C2E8D"/>
    <w:rsid w:val="003D24B6"/>
    <w:rsid w:val="003F5F82"/>
    <w:rsid w:val="004111C3"/>
    <w:rsid w:val="00415AFF"/>
    <w:rsid w:val="004168B7"/>
    <w:rsid w:val="00426F07"/>
    <w:rsid w:val="00447639"/>
    <w:rsid w:val="00462DEC"/>
    <w:rsid w:val="004753D1"/>
    <w:rsid w:val="00475BEB"/>
    <w:rsid w:val="00476744"/>
    <w:rsid w:val="004A175F"/>
    <w:rsid w:val="004F5A8C"/>
    <w:rsid w:val="005247FA"/>
    <w:rsid w:val="00533645"/>
    <w:rsid w:val="00580A44"/>
    <w:rsid w:val="00582EEF"/>
    <w:rsid w:val="005837DB"/>
    <w:rsid w:val="0058409F"/>
    <w:rsid w:val="005A7655"/>
    <w:rsid w:val="005B0233"/>
    <w:rsid w:val="005B2287"/>
    <w:rsid w:val="005C4B21"/>
    <w:rsid w:val="005C71AE"/>
    <w:rsid w:val="005F35D4"/>
    <w:rsid w:val="005F4E3A"/>
    <w:rsid w:val="006003CE"/>
    <w:rsid w:val="0061285D"/>
    <w:rsid w:val="00624D1F"/>
    <w:rsid w:val="00640187"/>
    <w:rsid w:val="00645DDD"/>
    <w:rsid w:val="00654FE8"/>
    <w:rsid w:val="00671D36"/>
    <w:rsid w:val="00691400"/>
    <w:rsid w:val="006A2DA6"/>
    <w:rsid w:val="006A5F50"/>
    <w:rsid w:val="006D2A7A"/>
    <w:rsid w:val="006D5223"/>
    <w:rsid w:val="006E0B51"/>
    <w:rsid w:val="00700D7B"/>
    <w:rsid w:val="00711D81"/>
    <w:rsid w:val="00714D69"/>
    <w:rsid w:val="007164F3"/>
    <w:rsid w:val="007246CD"/>
    <w:rsid w:val="00727106"/>
    <w:rsid w:val="00730815"/>
    <w:rsid w:val="00734355"/>
    <w:rsid w:val="00737CCF"/>
    <w:rsid w:val="00740C81"/>
    <w:rsid w:val="00744CFC"/>
    <w:rsid w:val="00750577"/>
    <w:rsid w:val="00756099"/>
    <w:rsid w:val="00771D08"/>
    <w:rsid w:val="007740B7"/>
    <w:rsid w:val="0078613F"/>
    <w:rsid w:val="0079148F"/>
    <w:rsid w:val="007949E2"/>
    <w:rsid w:val="007C42AC"/>
    <w:rsid w:val="00807D45"/>
    <w:rsid w:val="00811A95"/>
    <w:rsid w:val="008152B8"/>
    <w:rsid w:val="008170A6"/>
    <w:rsid w:val="00825AA1"/>
    <w:rsid w:val="00836301"/>
    <w:rsid w:val="00852DE0"/>
    <w:rsid w:val="00856B97"/>
    <w:rsid w:val="00864BA9"/>
    <w:rsid w:val="00866813"/>
    <w:rsid w:val="00896F99"/>
    <w:rsid w:val="008A6FD4"/>
    <w:rsid w:val="008C260A"/>
    <w:rsid w:val="008C6DAD"/>
    <w:rsid w:val="008E6CF9"/>
    <w:rsid w:val="008F1905"/>
    <w:rsid w:val="00910985"/>
    <w:rsid w:val="0091384A"/>
    <w:rsid w:val="00914220"/>
    <w:rsid w:val="00915907"/>
    <w:rsid w:val="0092125C"/>
    <w:rsid w:val="009310BA"/>
    <w:rsid w:val="009340C2"/>
    <w:rsid w:val="00947639"/>
    <w:rsid w:val="009555B9"/>
    <w:rsid w:val="00995D74"/>
    <w:rsid w:val="00997BFE"/>
    <w:rsid w:val="009A4B4D"/>
    <w:rsid w:val="009B1B64"/>
    <w:rsid w:val="009C3D78"/>
    <w:rsid w:val="009C7052"/>
    <w:rsid w:val="009E00C9"/>
    <w:rsid w:val="009E36FB"/>
    <w:rsid w:val="00A022DB"/>
    <w:rsid w:val="00A023DE"/>
    <w:rsid w:val="00A0246E"/>
    <w:rsid w:val="00A032DB"/>
    <w:rsid w:val="00A05B73"/>
    <w:rsid w:val="00A17585"/>
    <w:rsid w:val="00A22E52"/>
    <w:rsid w:val="00A3031A"/>
    <w:rsid w:val="00A322AC"/>
    <w:rsid w:val="00A32364"/>
    <w:rsid w:val="00A37D99"/>
    <w:rsid w:val="00A5665E"/>
    <w:rsid w:val="00A66012"/>
    <w:rsid w:val="00AA0889"/>
    <w:rsid w:val="00AA278A"/>
    <w:rsid w:val="00AB6DB2"/>
    <w:rsid w:val="00AB7DCB"/>
    <w:rsid w:val="00AE04E7"/>
    <w:rsid w:val="00AE3685"/>
    <w:rsid w:val="00AF4DFC"/>
    <w:rsid w:val="00AF7D6B"/>
    <w:rsid w:val="00B0139D"/>
    <w:rsid w:val="00B01AA3"/>
    <w:rsid w:val="00B062C5"/>
    <w:rsid w:val="00B121F5"/>
    <w:rsid w:val="00B14097"/>
    <w:rsid w:val="00B20D9A"/>
    <w:rsid w:val="00B46DB7"/>
    <w:rsid w:val="00B71BEB"/>
    <w:rsid w:val="00BA7897"/>
    <w:rsid w:val="00BB1FDC"/>
    <w:rsid w:val="00BC0C2C"/>
    <w:rsid w:val="00BD3C97"/>
    <w:rsid w:val="00BD4EB4"/>
    <w:rsid w:val="00C04866"/>
    <w:rsid w:val="00C105C6"/>
    <w:rsid w:val="00C15C4E"/>
    <w:rsid w:val="00C30BB8"/>
    <w:rsid w:val="00C341A5"/>
    <w:rsid w:val="00C36350"/>
    <w:rsid w:val="00C45D3D"/>
    <w:rsid w:val="00C535D7"/>
    <w:rsid w:val="00C73DAC"/>
    <w:rsid w:val="00C74AE2"/>
    <w:rsid w:val="00C766B9"/>
    <w:rsid w:val="00C80E53"/>
    <w:rsid w:val="00C836CC"/>
    <w:rsid w:val="00C96011"/>
    <w:rsid w:val="00CA0113"/>
    <w:rsid w:val="00CA624C"/>
    <w:rsid w:val="00CA790B"/>
    <w:rsid w:val="00CB1420"/>
    <w:rsid w:val="00CB2CDE"/>
    <w:rsid w:val="00CB4FFC"/>
    <w:rsid w:val="00CE00E4"/>
    <w:rsid w:val="00CE4B90"/>
    <w:rsid w:val="00D00EE1"/>
    <w:rsid w:val="00D01FEC"/>
    <w:rsid w:val="00D30FE1"/>
    <w:rsid w:val="00D725BF"/>
    <w:rsid w:val="00DA2030"/>
    <w:rsid w:val="00DA305D"/>
    <w:rsid w:val="00DA7FC8"/>
    <w:rsid w:val="00DB501E"/>
    <w:rsid w:val="00DC56C6"/>
    <w:rsid w:val="00DC7D60"/>
    <w:rsid w:val="00DD57C5"/>
    <w:rsid w:val="00DF5A73"/>
    <w:rsid w:val="00DF6925"/>
    <w:rsid w:val="00E00670"/>
    <w:rsid w:val="00E01B90"/>
    <w:rsid w:val="00E10FFD"/>
    <w:rsid w:val="00E22B68"/>
    <w:rsid w:val="00E23763"/>
    <w:rsid w:val="00E25A01"/>
    <w:rsid w:val="00E25FEF"/>
    <w:rsid w:val="00E635A9"/>
    <w:rsid w:val="00E6756C"/>
    <w:rsid w:val="00E727CC"/>
    <w:rsid w:val="00E846D3"/>
    <w:rsid w:val="00E969CB"/>
    <w:rsid w:val="00E96D8E"/>
    <w:rsid w:val="00EA04B4"/>
    <w:rsid w:val="00EA4799"/>
    <w:rsid w:val="00EB0204"/>
    <w:rsid w:val="00EC3459"/>
    <w:rsid w:val="00ED2751"/>
    <w:rsid w:val="00ED49D9"/>
    <w:rsid w:val="00ED628E"/>
    <w:rsid w:val="00EE42D9"/>
    <w:rsid w:val="00EE7000"/>
    <w:rsid w:val="00EF3BB3"/>
    <w:rsid w:val="00F046B8"/>
    <w:rsid w:val="00F06827"/>
    <w:rsid w:val="00F304CF"/>
    <w:rsid w:val="00F44686"/>
    <w:rsid w:val="00F47F97"/>
    <w:rsid w:val="00F506DA"/>
    <w:rsid w:val="00F836D2"/>
    <w:rsid w:val="00F86D70"/>
    <w:rsid w:val="00FA366A"/>
    <w:rsid w:val="00FB2210"/>
    <w:rsid w:val="00FB7909"/>
    <w:rsid w:val="00FC4253"/>
    <w:rsid w:val="00FD338C"/>
    <w:rsid w:val="00FD7110"/>
    <w:rsid w:val="00FE0F86"/>
    <w:rsid w:val="00FF0120"/>
    <w:rsid w:val="00FF5185"/>
    <w:rsid w:val="00FF7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D84563"/>
  <w15:docId w15:val="{FEA51D18-D571-4FB6-8D0F-80BFF663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DB6"/>
    <w:pPr>
      <w:spacing w:after="0" w:line="240" w:lineRule="auto"/>
    </w:pPr>
    <w:rPr>
      <w:rFonts w:ascii="Tahoma" w:eastAsia="Times New Roman" w:hAnsi="Tahoma" w:cs="Times New Roman"/>
      <w:szCs w:val="24"/>
      <w:lang w:eastAsia="fr-FR"/>
    </w:rPr>
  </w:style>
  <w:style w:type="paragraph" w:styleId="Titre1">
    <w:name w:val="heading 1"/>
    <w:basedOn w:val="Normal"/>
    <w:next w:val="Normal"/>
    <w:link w:val="Titre1Car"/>
    <w:uiPriority w:val="9"/>
    <w:qFormat/>
    <w:rsid w:val="009310B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10BA"/>
    <w:pPr>
      <w:tabs>
        <w:tab w:val="center" w:pos="4536"/>
        <w:tab w:val="right" w:pos="9072"/>
      </w:tabs>
    </w:pPr>
    <w:rPr>
      <w:rFonts w:asciiTheme="minorHAnsi" w:eastAsiaTheme="minorHAnsi" w:hAnsiTheme="minorHAnsi" w:cstheme="minorBidi"/>
      <w:szCs w:val="22"/>
      <w:lang w:eastAsia="en-US"/>
    </w:rPr>
  </w:style>
  <w:style w:type="character" w:customStyle="1" w:styleId="En-tteCar">
    <w:name w:val="En-tête Car"/>
    <w:basedOn w:val="Policepardfaut"/>
    <w:link w:val="En-tte"/>
    <w:uiPriority w:val="99"/>
    <w:rsid w:val="009310BA"/>
  </w:style>
  <w:style w:type="paragraph" w:styleId="Pieddepage">
    <w:name w:val="footer"/>
    <w:basedOn w:val="Normal"/>
    <w:link w:val="PieddepageCar"/>
    <w:uiPriority w:val="99"/>
    <w:unhideWhenUsed/>
    <w:rsid w:val="009310BA"/>
    <w:pPr>
      <w:tabs>
        <w:tab w:val="center" w:pos="4536"/>
        <w:tab w:val="right" w:pos="9072"/>
      </w:tabs>
    </w:pPr>
    <w:rPr>
      <w:rFonts w:asciiTheme="minorHAnsi" w:eastAsiaTheme="minorHAnsi" w:hAnsiTheme="minorHAnsi" w:cstheme="minorBidi"/>
      <w:szCs w:val="22"/>
      <w:lang w:eastAsia="en-US"/>
    </w:rPr>
  </w:style>
  <w:style w:type="character" w:customStyle="1" w:styleId="PieddepageCar">
    <w:name w:val="Pied de page Car"/>
    <w:basedOn w:val="Policepardfaut"/>
    <w:link w:val="Pieddepage"/>
    <w:uiPriority w:val="99"/>
    <w:rsid w:val="009310BA"/>
  </w:style>
  <w:style w:type="character" w:customStyle="1" w:styleId="Titre1Car">
    <w:name w:val="Titre 1 Car"/>
    <w:basedOn w:val="Policepardfaut"/>
    <w:link w:val="Titre1"/>
    <w:uiPriority w:val="9"/>
    <w:rsid w:val="009310B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310BA"/>
    <w:rPr>
      <w:rFonts w:eastAsiaTheme="minorHAnsi" w:cs="Tahoma"/>
      <w:sz w:val="16"/>
      <w:szCs w:val="16"/>
      <w:lang w:eastAsia="en-US"/>
    </w:rPr>
  </w:style>
  <w:style w:type="character" w:customStyle="1" w:styleId="TextedebullesCar">
    <w:name w:val="Texte de bulles Car"/>
    <w:basedOn w:val="Policepardfaut"/>
    <w:link w:val="Textedebulles"/>
    <w:uiPriority w:val="99"/>
    <w:semiHidden/>
    <w:rsid w:val="009310BA"/>
    <w:rPr>
      <w:rFonts w:ascii="Tahoma" w:hAnsi="Tahoma" w:cs="Tahoma"/>
      <w:sz w:val="16"/>
      <w:szCs w:val="16"/>
    </w:rPr>
  </w:style>
  <w:style w:type="table" w:styleId="Grilledutableau">
    <w:name w:val="Table Grid"/>
    <w:basedOn w:val="TableauNormal"/>
    <w:rsid w:val="003A02C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0D9A"/>
    <w:pPr>
      <w:ind w:left="720"/>
      <w:contextualSpacing/>
    </w:pPr>
  </w:style>
  <w:style w:type="paragraph" w:customStyle="1" w:styleId="Gdmath">
    <w:name w:val="Gdmath"/>
    <w:basedOn w:val="Normal"/>
    <w:link w:val="GdmathCar"/>
    <w:rsid w:val="00023CAD"/>
    <w:rPr>
      <w:rFonts w:ascii="Times New Roman" w:hAnsi="Times New Roman"/>
      <w:color w:val="000000"/>
      <w:sz w:val="24"/>
    </w:rPr>
  </w:style>
  <w:style w:type="character" w:customStyle="1" w:styleId="GdmathCar">
    <w:name w:val="Gdmath Car"/>
    <w:basedOn w:val="Policepardfaut"/>
    <w:link w:val="Gdmath"/>
    <w:rsid w:val="00023CAD"/>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_Etienne\AppData\Roaming\Microsoft\Templates\Scienc6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2471DA5D7340DCB68E52EE7DA591B7"/>
        <w:category>
          <w:name w:val="Général"/>
          <w:gallery w:val="placeholder"/>
        </w:category>
        <w:types>
          <w:type w:val="bbPlcHdr"/>
        </w:types>
        <w:behaviors>
          <w:behavior w:val="content"/>
        </w:behaviors>
        <w:guid w:val="{1D309F0D-07BD-4518-ACD1-0F69033585C8}"/>
      </w:docPartPr>
      <w:docPartBody>
        <w:p w:rsidR="00EE4E46" w:rsidRDefault="000E4AA5" w:rsidP="000E4AA5">
          <w:pPr>
            <w:pStyle w:val="442471DA5D7340DCB68E52EE7DA591B7"/>
          </w:pPr>
          <w:r>
            <w:rPr>
              <w:b/>
              <w:bCs/>
              <w:color w:val="44546A" w:themeColor="text2"/>
              <w:sz w:val="28"/>
              <w:szCs w:val="28"/>
            </w:rPr>
            <w:t>[Tapez le titre du document]</w:t>
          </w:r>
        </w:p>
      </w:docPartBody>
    </w:docPart>
    <w:docPart>
      <w:docPartPr>
        <w:name w:val="DD27D4CC8A7846BBADEC7CECF16674B6"/>
        <w:category>
          <w:name w:val="Général"/>
          <w:gallery w:val="placeholder"/>
        </w:category>
        <w:types>
          <w:type w:val="bbPlcHdr"/>
        </w:types>
        <w:behaviors>
          <w:behavior w:val="content"/>
        </w:behaviors>
        <w:guid w:val="{71DC2587-7813-4A6A-92AC-020C0A094E1C}"/>
      </w:docPartPr>
      <w:docPartBody>
        <w:p w:rsidR="00EE4E46" w:rsidRDefault="000E4AA5" w:rsidP="000E4AA5">
          <w:pPr>
            <w:pStyle w:val="DD27D4CC8A7846BBADEC7CECF16674B6"/>
          </w:pPr>
          <w:r>
            <w:rPr>
              <w:color w:val="4472C4" w:themeColor="accent1"/>
            </w:rPr>
            <w:t>[Tapez le sous-titre du document]</w:t>
          </w:r>
        </w:p>
      </w:docPartBody>
    </w:docPart>
    <w:docPart>
      <w:docPartPr>
        <w:name w:val="6FB73464DA144BE28D2D32C66BBA1A5F"/>
        <w:category>
          <w:name w:val="Général"/>
          <w:gallery w:val="placeholder"/>
        </w:category>
        <w:types>
          <w:type w:val="bbPlcHdr"/>
        </w:types>
        <w:behaviors>
          <w:behavior w:val="content"/>
        </w:behaviors>
        <w:guid w:val="{A8A6F4A9-214A-4C65-91E7-51AB8244DF5E}"/>
      </w:docPartPr>
      <w:docPartBody>
        <w:p w:rsidR="00EE4E46" w:rsidRDefault="000E4AA5" w:rsidP="000E4AA5">
          <w:pPr>
            <w:pStyle w:val="6FB73464DA144BE28D2D32C66BBA1A5F"/>
          </w:pPr>
          <w:r>
            <w:rPr>
              <w:color w:val="808080" w:themeColor="text1" w:themeTint="7F"/>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A5"/>
    <w:rsid w:val="0003316A"/>
    <w:rsid w:val="00051817"/>
    <w:rsid w:val="00084825"/>
    <w:rsid w:val="000E4AA5"/>
    <w:rsid w:val="00136CF6"/>
    <w:rsid w:val="0016066A"/>
    <w:rsid w:val="002155C9"/>
    <w:rsid w:val="0025455E"/>
    <w:rsid w:val="00275357"/>
    <w:rsid w:val="002B0996"/>
    <w:rsid w:val="0030188F"/>
    <w:rsid w:val="00302C18"/>
    <w:rsid w:val="003345B0"/>
    <w:rsid w:val="00356947"/>
    <w:rsid w:val="00372E95"/>
    <w:rsid w:val="003A178C"/>
    <w:rsid w:val="003B5AD6"/>
    <w:rsid w:val="00443913"/>
    <w:rsid w:val="0046220D"/>
    <w:rsid w:val="0072783A"/>
    <w:rsid w:val="00746BC9"/>
    <w:rsid w:val="0077193A"/>
    <w:rsid w:val="008562FC"/>
    <w:rsid w:val="00881B98"/>
    <w:rsid w:val="00914F09"/>
    <w:rsid w:val="00916C52"/>
    <w:rsid w:val="00937D15"/>
    <w:rsid w:val="009D7837"/>
    <w:rsid w:val="00A638B4"/>
    <w:rsid w:val="00A66B76"/>
    <w:rsid w:val="00A95951"/>
    <w:rsid w:val="00BA1B76"/>
    <w:rsid w:val="00BC0138"/>
    <w:rsid w:val="00C05FCF"/>
    <w:rsid w:val="00C55F15"/>
    <w:rsid w:val="00CA7CD1"/>
    <w:rsid w:val="00E202E1"/>
    <w:rsid w:val="00E85AB7"/>
    <w:rsid w:val="00EE4E46"/>
    <w:rsid w:val="00F01698"/>
    <w:rsid w:val="00F54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2471DA5D7340DCB68E52EE7DA591B7">
    <w:name w:val="442471DA5D7340DCB68E52EE7DA591B7"/>
    <w:rsid w:val="000E4AA5"/>
  </w:style>
  <w:style w:type="paragraph" w:customStyle="1" w:styleId="DD27D4CC8A7846BBADEC7CECF16674B6">
    <w:name w:val="DD27D4CC8A7846BBADEC7CECF16674B6"/>
    <w:rsid w:val="000E4AA5"/>
  </w:style>
  <w:style w:type="paragraph" w:customStyle="1" w:styleId="6FB73464DA144BE28D2D32C66BBA1A5F">
    <w:name w:val="6FB73464DA144BE28D2D32C66BBA1A5F"/>
    <w:rsid w:val="000E4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23CC41-8E4A-40A7-B8E5-56A621B5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Scienc66</Template>
  <TotalTime>77</TotalTime>
  <Pages>5</Pages>
  <Words>1065</Words>
  <Characters>5859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NSI</vt:lpstr>
    </vt:vector>
  </TitlesOfParts>
  <Company>Jeux</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dc:title>
  <dc:subject>Projet Réseau</dc:subject>
  <dc:creator>Fiche Serveur</dc:creator>
  <cp:lastModifiedBy>etienne.boyaval</cp:lastModifiedBy>
  <cp:revision>6</cp:revision>
  <cp:lastPrinted>2013-08-29T06:47:00Z</cp:lastPrinted>
  <dcterms:created xsi:type="dcterms:W3CDTF">2021-04-20T11:36:00Z</dcterms:created>
  <dcterms:modified xsi:type="dcterms:W3CDTF">2021-05-17T15:55:00Z</dcterms:modified>
</cp:coreProperties>
</file>